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id w:val="1002244587"/>
        <w:docPartObj>
          <w:docPartGallery w:val="Cover Pages"/>
          <w:docPartUnique/>
        </w:docPartObj>
      </w:sdtPr>
      <w:sdtContent>
        <w:p w14:paraId="54D8B95D" w14:textId="387C914B" w:rsidR="00E6200C" w:rsidRDefault="00E620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0A4FF" wp14:editId="0C168BA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95D357" w14:textId="3008988B" w:rsidR="007E55B0" w:rsidRDefault="007E55B0">
                                <w:pPr>
                                  <w:pStyle w:val="af6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标题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语言程序设计</w:t>
                                    </w:r>
                                  </w:sdtContent>
                                </w:sdt>
                              </w:p>
                              <w:p w14:paraId="66D9777C" w14:textId="77777777" w:rsidR="007E55B0" w:rsidRDefault="007E55B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摘要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FC9C9CE" w14:textId="510AEBC1" w:rsidR="007E55B0" w:rsidRDefault="007E55B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490A4FF" id="矩形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AG7ciJCAIAANgDAAAOAAAA&#10;AAAAAAAAAAAAAC4CAABkcnMvZTJvRG9jLnhtbFBLAQItABQABgAIAAAAIQAIW8pN2gAAAAYBAAAP&#10;AAAAAAAAAAAAAAAAAGIEAABkcnMvZG93bnJldi54bWxQSwUGAAAAAAQABADzAAAAaQUAAAAA&#10;" fillcolor="#476166 [3204]" stroked="f">
                    <v:textbox inset="21.6pt,1in,21.6pt">
                      <w:txbxContent>
                        <w:p w14:paraId="3895D357" w14:textId="3008988B" w:rsidR="007E55B0" w:rsidRDefault="007E55B0">
                          <w:pPr>
                            <w:pStyle w:val="af6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标题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语言程序设计</w:t>
                              </w:r>
                            </w:sdtContent>
                          </w:sdt>
                        </w:p>
                        <w:p w14:paraId="66D9777C" w14:textId="77777777" w:rsidR="007E55B0" w:rsidRDefault="007E55B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摘要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FC9C9CE" w14:textId="510AEBC1" w:rsidR="007E55B0" w:rsidRDefault="007E55B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938CC" wp14:editId="0F04D8D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矩形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0BC86" w14:textId="443D0F98" w:rsidR="007E55B0" w:rsidRPr="00E6200C" w:rsidRDefault="007E55B0">
                                <w:pPr>
                                  <w:pStyle w:val="af8"/>
                                  <w:rPr>
                                    <w:rFonts w:asciiTheme="majorEastAsia" w:eastAsiaTheme="majorEastAsia" w:hAnsiTheme="majorEastAsia" w:cstheme="minorBid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EastAsia" w:cstheme="minorBidi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副标题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E6200C">
                                      <w:rPr>
                                        <w:rFonts w:asciiTheme="majorEastAsia" w:eastAsiaTheme="majorEastAsia" w:hAnsiTheme="majorEastAsia" w:cstheme="min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学习报告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7F938CC" id="矩形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" fillcolor="#5e5e5e [3215]" stroked="f" strokeweight="2pt">
                    <v:textbox inset="14.4pt,,14.4pt">
                      <w:txbxContent>
                        <w:p w14:paraId="7E20BC86" w14:textId="443D0F98" w:rsidR="007E55B0" w:rsidRPr="00E6200C" w:rsidRDefault="007E55B0">
                          <w:pPr>
                            <w:pStyle w:val="af8"/>
                            <w:rPr>
                              <w:rFonts w:asciiTheme="majorEastAsia" w:eastAsiaTheme="majorEastAsia" w:hAnsiTheme="majorEastAsia" w:cstheme="minorBidi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EastAsia" w:eastAsiaTheme="majorEastAsia" w:hAnsiTheme="majorEastAsia" w:cstheme="minorBidi"/>
                                <w:color w:val="FFFFFF" w:themeColor="background1"/>
                                <w:sz w:val="80"/>
                                <w:szCs w:val="80"/>
                              </w:rPr>
                              <w:alias w:val="副标题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E6200C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学习报告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4C060B" w14:textId="77777777" w:rsidR="00E6200C" w:rsidRDefault="00E6200C"/>
        <w:p w14:paraId="6B4E930E" w14:textId="4DFB57B5" w:rsidR="00344B07" w:rsidRPr="00344B07" w:rsidRDefault="00E6200C" w:rsidP="00344B0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BB49233" wp14:editId="7038AE35">
                    <wp:simplePos x="0" y="0"/>
                    <wp:positionH relativeFrom="margin">
                      <wp:posOffset>5198110</wp:posOffset>
                    </wp:positionH>
                    <wp:positionV relativeFrom="paragraph">
                      <wp:posOffset>8340725</wp:posOffset>
                    </wp:positionV>
                    <wp:extent cx="1631950" cy="1071245"/>
                    <wp:effectExtent l="0" t="0" r="25400" b="1460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0" cy="10712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9FAB0" w14:textId="348AB559" w:rsidR="007E55B0" w:rsidRPr="00344B07" w:rsidRDefault="007E55B0" w:rsidP="00344B07">
                                <w:pPr>
                                  <w:jc w:val="right"/>
                                  <w:rPr>
                                    <w:rFonts w:asciiTheme="majorEastAsia" w:eastAsiaTheme="majorEastAsia" w:hAnsiTheme="major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344B07">
                                  <w:rPr>
                                    <w:rFonts w:asciiTheme="majorEastAsia" w:eastAsiaTheme="majorEastAsia" w:hAnsiTheme="major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学生</w:t>
                                </w:r>
                                <w:r w:rsidRPr="00344B07">
                                  <w:rPr>
                                    <w:rFonts w:asciiTheme="majorEastAsia" w:eastAsiaTheme="majorEastAsia" w:hAnsiTheme="majorEastAsia"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 w:rsidRPr="00344B07">
                                  <w:rPr>
                                    <w:rFonts w:asciiTheme="majorEastAsia" w:eastAsiaTheme="majorEastAsia" w:hAnsiTheme="major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贾博飞</w:t>
                                </w:r>
                              </w:p>
                              <w:p w14:paraId="129BB766" w14:textId="7704CE27" w:rsidR="007E55B0" w:rsidRPr="00344B07" w:rsidRDefault="007E55B0" w:rsidP="00344B07">
                                <w:pPr>
                                  <w:jc w:val="right"/>
                                  <w:rPr>
                                    <w:rFonts w:asciiTheme="majorEastAsia" w:eastAsiaTheme="majorEastAsia" w:hAnsiTheme="major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344B07">
                                  <w:rPr>
                                    <w:rFonts w:asciiTheme="majorEastAsia" w:eastAsiaTheme="majorEastAsia" w:hAnsiTheme="majorEastAsia"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日期：1</w:t>
                                </w:r>
                                <w:r w:rsidRPr="00344B07">
                                  <w:rPr>
                                    <w:rFonts w:asciiTheme="majorEastAsia" w:eastAsiaTheme="majorEastAsia" w:hAnsiTheme="major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0.17</w:t>
                                </w:r>
                              </w:p>
                              <w:p w14:paraId="5D7C7DFC" w14:textId="77777777" w:rsidR="007E55B0" w:rsidRDefault="007E55B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4923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margin-left:409.3pt;margin-top:656.75pt;width:128.5pt;height:8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" fillcolor="#5a5a5a [2109]">
                    <v:textbox>
                      <w:txbxContent>
                        <w:p w14:paraId="7789FAB0" w14:textId="348AB559" w:rsidR="007E55B0" w:rsidRPr="00344B07" w:rsidRDefault="007E55B0" w:rsidP="00344B07">
                          <w:pPr>
                            <w:jc w:val="right"/>
                            <w:rPr>
                              <w:rFonts w:asciiTheme="majorEastAsia" w:eastAsiaTheme="majorEastAsia" w:hAnsiTheme="majorEastAsia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44B07">
                            <w:rPr>
                              <w:rFonts w:asciiTheme="majorEastAsia" w:eastAsiaTheme="majorEastAsia" w:hAnsiTheme="majorEastAsia"/>
                              <w:color w:val="FFFFFF" w:themeColor="background1"/>
                              <w:sz w:val="36"/>
                              <w:szCs w:val="36"/>
                            </w:rPr>
                            <w:t>学生</w:t>
                          </w:r>
                          <w:r w:rsidRPr="00344B07">
                            <w:rPr>
                              <w:rFonts w:asciiTheme="majorEastAsia" w:eastAsiaTheme="majorEastAsia" w:hAnsiTheme="majorEastAsia" w:hint="eastAsia"/>
                              <w:color w:val="FFFFFF" w:themeColor="background1"/>
                              <w:sz w:val="36"/>
                              <w:szCs w:val="36"/>
                            </w:rPr>
                            <w:t>：</w:t>
                          </w:r>
                          <w:r w:rsidRPr="00344B07">
                            <w:rPr>
                              <w:rFonts w:asciiTheme="majorEastAsia" w:eastAsiaTheme="majorEastAsia" w:hAnsiTheme="majorEastAsia"/>
                              <w:color w:val="FFFFFF" w:themeColor="background1"/>
                              <w:sz w:val="36"/>
                              <w:szCs w:val="36"/>
                            </w:rPr>
                            <w:t>贾博飞</w:t>
                          </w:r>
                        </w:p>
                        <w:p w14:paraId="129BB766" w14:textId="7704CE27" w:rsidR="007E55B0" w:rsidRPr="00344B07" w:rsidRDefault="007E55B0" w:rsidP="00344B07">
                          <w:pPr>
                            <w:jc w:val="right"/>
                            <w:rPr>
                              <w:rFonts w:asciiTheme="majorEastAsia" w:eastAsiaTheme="majorEastAsia" w:hAnsiTheme="majorEastAsia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44B07">
                            <w:rPr>
                              <w:rFonts w:asciiTheme="majorEastAsia" w:eastAsiaTheme="majorEastAsia" w:hAnsiTheme="majorEastAsia" w:hint="eastAsia"/>
                              <w:color w:val="FFFFFF" w:themeColor="background1"/>
                              <w:sz w:val="36"/>
                              <w:szCs w:val="36"/>
                            </w:rPr>
                            <w:t>日期：1</w:t>
                          </w:r>
                          <w:r w:rsidRPr="00344B07">
                            <w:rPr>
                              <w:rFonts w:asciiTheme="majorEastAsia" w:eastAsiaTheme="majorEastAsia" w:hAnsiTheme="majorEastAsia"/>
                              <w:color w:val="FFFFFF" w:themeColor="background1"/>
                              <w:sz w:val="36"/>
                              <w:szCs w:val="36"/>
                            </w:rPr>
                            <w:t>0.17</w:t>
                          </w:r>
                        </w:p>
                        <w:p w14:paraId="5D7C7DFC" w14:textId="77777777" w:rsidR="007E55B0" w:rsidRDefault="007E55B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67ED47A" w14:textId="4913F14D" w:rsidR="00E6200C" w:rsidRDefault="00017D66" w:rsidP="00344B07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91B9E" wp14:editId="48AA7FA0">
                <wp:simplePos x="0" y="0"/>
                <wp:positionH relativeFrom="column">
                  <wp:posOffset>357649</wp:posOffset>
                </wp:positionH>
                <wp:positionV relativeFrom="paragraph">
                  <wp:posOffset>7787528</wp:posOffset>
                </wp:positionV>
                <wp:extent cx="2781620" cy="814508"/>
                <wp:effectExtent l="0" t="0" r="0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814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72F70" w14:textId="4FEEF850" w:rsidR="007E55B0" w:rsidRDefault="007E55B0" w:rsidP="00017D66">
                            <w:pPr>
                              <w:pStyle w:val="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（每个分支设有链接，</w:t>
                            </w:r>
                          </w:p>
                          <w:p w14:paraId="736DF873" w14:textId="734D53C3" w:rsidR="007E55B0" w:rsidRDefault="007E55B0" w:rsidP="00017D66">
                            <w:pPr>
                              <w:pStyle w:val="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可右击点击打开链接跳转）</w:t>
                            </w:r>
                          </w:p>
                          <w:p w14:paraId="3A9A9083" w14:textId="5E480FCA" w:rsidR="007E55B0" w:rsidRPr="00017D66" w:rsidRDefault="007E55B0" w:rsidP="00017D66">
                            <w:pPr>
                              <w:rPr>
                                <w:color w:val="476166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1B9E" id="文本框 15" o:spid="_x0000_s1029" type="#_x0000_t202" style="position:absolute;margin-left:28.15pt;margin-top:613.2pt;width:219.05pt;height:6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" filled="f" stroked="f">
                <v:textbox>
                  <w:txbxContent>
                    <w:p w14:paraId="48072F70" w14:textId="4FEEF850" w:rsidR="007E55B0" w:rsidRDefault="007E55B0" w:rsidP="00017D66">
                      <w:pPr>
                        <w:pStyle w:val="4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（每个分支设有链接，</w:t>
                      </w:r>
                    </w:p>
                    <w:p w14:paraId="736DF873" w14:textId="734D53C3" w:rsidR="007E55B0" w:rsidRDefault="007E55B0" w:rsidP="00017D66">
                      <w:pPr>
                        <w:pStyle w:val="4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可右击点击打开链接跳转）</w:t>
                      </w:r>
                    </w:p>
                    <w:p w14:paraId="3A9A9083" w14:textId="5E480FCA" w:rsidR="007E55B0" w:rsidRPr="00017D66" w:rsidRDefault="007E55B0" w:rsidP="00017D66">
                      <w:pPr>
                        <w:rPr>
                          <w:color w:val="476166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C09">
        <w:rPr>
          <w:rFonts w:asciiTheme="minorEastAsia" w:eastAsiaTheme="minorEastAsia" w:hAnsiTheme="minorEastAsia"/>
          <w:noProof/>
        </w:rPr>
        <w:drawing>
          <wp:inline distT="0" distB="0" distL="0" distR="0" wp14:anchorId="4DE1D823" wp14:editId="5128B5FC">
            <wp:extent cx="6546796" cy="8959903"/>
            <wp:effectExtent l="0" t="38100" r="0" b="1270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610A958" w14:textId="40AA85C9" w:rsidR="00E6200C" w:rsidRDefault="00E6200C">
      <w:pPr>
        <w:rPr>
          <w:rFonts w:asciiTheme="minorEastAsia" w:eastAsiaTheme="minorEastAsia" w:hAnsiTheme="minorEastAsia"/>
        </w:rPr>
      </w:pPr>
    </w:p>
    <w:p w14:paraId="41AFA14E" w14:textId="2B28F274" w:rsidR="00017D66" w:rsidRDefault="00017D66">
      <w:pPr>
        <w:rPr>
          <w:rFonts w:asciiTheme="minorEastAsia" w:eastAsiaTheme="minorEastAsia" w:hAnsiTheme="minorEastAsia"/>
        </w:rPr>
      </w:pPr>
      <w:bookmarkStart w:id="1" w:name="计算机导论简介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C6542" wp14:editId="12854FB1">
                <wp:simplePos x="0" y="0"/>
                <wp:positionH relativeFrom="column">
                  <wp:posOffset>461042</wp:posOffset>
                </wp:positionH>
                <wp:positionV relativeFrom="paragraph">
                  <wp:posOffset>75175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7743E" w14:textId="25316EE7" w:rsidR="007E55B0" w:rsidRPr="00017D66" w:rsidRDefault="007E55B0" w:rsidP="00017D66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．计算机导论简介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6542" id="文本框 1" o:spid="_x0000_s1030" type="#_x0000_t202" style="position:absolute;margin-left:36.3pt;margin-top:5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1w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H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" filled="f" stroked="f">
                <v:textbox style="mso-fit-shape-to-text:t">
                  <w:txbxContent>
                    <w:p w14:paraId="2177743E" w14:textId="25316EE7" w:rsidR="007E55B0" w:rsidRPr="00017D66" w:rsidRDefault="007E55B0" w:rsidP="00017D66">
                      <w:pPr>
                        <w:jc w:val="center"/>
                        <w:rPr>
                          <w:rFonts w:asciiTheme="minorEastAsia" w:hAnsiTheme="minorEastAsia"/>
                          <w:b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一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．计算机导论简介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569DF" wp14:editId="58FA7940">
                <wp:simplePos x="0" y="0"/>
                <wp:positionH relativeFrom="column">
                  <wp:posOffset>5613207</wp:posOffset>
                </wp:positionH>
                <wp:positionV relativeFrom="paragraph">
                  <wp:posOffset>119626</wp:posOffset>
                </wp:positionV>
                <wp:extent cx="978408" cy="484632"/>
                <wp:effectExtent l="0" t="209550" r="0" b="12509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8853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917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4" o:spid="_x0000_s1026" type="#_x0000_t13" style="position:absolute;left:0;text-align:left;margin-left:442pt;margin-top:9.4pt;width:77.05pt;height:38.15pt;rotation:905363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" adj="16250" fillcolor="yellow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341EFFBD" w14:textId="74785361" w:rsidR="00E6200C" w:rsidRDefault="00E6200C">
      <w:pPr>
        <w:rPr>
          <w:rFonts w:asciiTheme="minorEastAsia" w:eastAsiaTheme="minorEastAsia" w:hAnsiTheme="minorEastAsia"/>
        </w:rPr>
      </w:pPr>
    </w:p>
    <w:p w14:paraId="4723AAAC" w14:textId="3E575AD5" w:rsidR="00017D66" w:rsidRDefault="00017D66">
      <w:pPr>
        <w:rPr>
          <w:rFonts w:asciiTheme="minorEastAsia" w:eastAsiaTheme="minorEastAsia" w:hAnsiTheme="minorEastAsia"/>
        </w:rPr>
      </w:pPr>
    </w:p>
    <w:p w14:paraId="384468C2" w14:textId="3373A9FA" w:rsidR="00017D66" w:rsidRDefault="00017D66">
      <w:pPr>
        <w:rPr>
          <w:rFonts w:asciiTheme="minorEastAsia" w:eastAsiaTheme="minorEastAsia" w:hAnsiTheme="minorEastAsia"/>
        </w:rPr>
      </w:pPr>
    </w:p>
    <w:p w14:paraId="7BF66C8F" w14:textId="3292FECD" w:rsidR="00872A13" w:rsidRPr="00D56A8B" w:rsidRDefault="00872A13" w:rsidP="00872A13">
      <w:pPr>
        <w:pStyle w:val="aff2"/>
        <w:numPr>
          <w:ilvl w:val="0"/>
          <w:numId w:val="2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 w:rsidRPr="00D56A8B">
        <w:rPr>
          <w:rFonts w:ascii="华文琥珀" w:eastAsia="华文琥珀" w:hAnsi="华文楷体" w:cs="宋体" w:hint="eastAsia"/>
          <w:color w:val="000000"/>
          <w:sz w:val="36"/>
          <w:szCs w:val="36"/>
        </w:rPr>
        <w:t>计算机工作原理</w:t>
      </w:r>
    </w:p>
    <w:p w14:paraId="462FCB31" w14:textId="32A97D92" w:rsidR="00872A13" w:rsidRDefault="00872A13" w:rsidP="00872A13">
      <w:pPr>
        <w:pStyle w:val="aff2"/>
        <w:ind w:left="36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“存储程序”</w:t>
      </w:r>
      <w:r w:rsidR="005B4D1E">
        <w:rPr>
          <w:rFonts w:ascii="华文楷体" w:eastAsia="华文楷体" w:hAnsi="华文楷体" w:cs="宋体" w:hint="eastAsia"/>
          <w:color w:val="000000"/>
          <w:sz w:val="36"/>
          <w:szCs w:val="36"/>
        </w:rPr>
        <w:t>（以二进制形式表示数据和指令）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+“程序控制”</w:t>
      </w:r>
    </w:p>
    <w:p w14:paraId="2B431365" w14:textId="1237D21C" w:rsidR="005B4D1E" w:rsidRPr="005B4D1E" w:rsidRDefault="005B4D1E" w:rsidP="00872A13">
      <w:pPr>
        <w:pStyle w:val="aff2"/>
        <w:ind w:left="36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流程如下图：</w:t>
      </w:r>
    </w:p>
    <w:p w14:paraId="468B3A1C" w14:textId="77777777" w:rsidR="00872A13" w:rsidRPr="00872A13" w:rsidRDefault="00872A13" w:rsidP="00872A13">
      <w:pPr>
        <w:rPr>
          <w:rFonts w:ascii="宋体" w:hAnsi="宋体" w:cs="宋体"/>
        </w:rPr>
      </w:pPr>
      <w:r w:rsidRPr="00872A13">
        <w:rPr>
          <w:rFonts w:ascii="TimesNewRomanPSMT" w:hAnsi="TimesNewRomanPSMT" w:cs="宋体"/>
          <w:color w:val="FFFFFF"/>
          <w:sz w:val="14"/>
          <w:szCs w:val="14"/>
        </w:rPr>
        <w:t xml:space="preserve">1 </w:t>
      </w:r>
    </w:p>
    <w:p w14:paraId="28D2CBAB" w14:textId="4EFBF7F8" w:rsidR="005B4D1E" w:rsidRDefault="009911BF" w:rsidP="005B4D1E">
      <w:pPr>
        <w:pStyle w:val="aff2"/>
        <w:ind w:left="36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color w:val="000000"/>
          <w:sz w:val="36"/>
          <w:szCs w:val="36"/>
        </w:rPr>
        <w:drawing>
          <wp:inline distT="0" distB="0" distL="0" distR="0" wp14:anchorId="54721A27" wp14:editId="3CBB5312">
            <wp:extent cx="6162595" cy="3061418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613" cy="30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4F6" w14:textId="77777777" w:rsidR="00FB0AEF" w:rsidRDefault="00FB0AEF" w:rsidP="005B4D1E">
      <w:pPr>
        <w:pStyle w:val="aff2"/>
        <w:ind w:left="36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</w:p>
    <w:p w14:paraId="288D3099" w14:textId="77777777" w:rsidR="00D56A8B" w:rsidRPr="00D56A8B" w:rsidRDefault="005B4D1E" w:rsidP="005B4D1E">
      <w:pPr>
        <w:pStyle w:val="aff2"/>
        <w:numPr>
          <w:ilvl w:val="0"/>
          <w:numId w:val="2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 w:rsidRPr="00D56A8B">
        <w:rPr>
          <w:rFonts w:ascii="华文琥珀" w:eastAsia="华文琥珀" w:hAnsi="华文楷体" w:cs="宋体" w:hint="eastAsia"/>
          <w:color w:val="000000"/>
          <w:sz w:val="36"/>
          <w:szCs w:val="36"/>
        </w:rPr>
        <w:t>进制换算</w:t>
      </w:r>
    </w:p>
    <w:p w14:paraId="2226D311" w14:textId="46D6A279" w:rsidR="005B4D1E" w:rsidRDefault="005B4D1E" w:rsidP="00D56A8B">
      <w:pPr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4EB921A2" wp14:editId="3E12DBBB">
            <wp:extent cx="2750884" cy="1882775"/>
            <wp:effectExtent l="0" t="38100" r="0" b="60325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CA5BBA" wp14:editId="2CB9CC01">
            <wp:extent cx="3719104" cy="20823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20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E24F" w14:textId="43CCBA87" w:rsidR="00D56A8B" w:rsidRDefault="00D56A8B" w:rsidP="00D56A8B">
      <w:pPr>
        <w:rPr>
          <w:rFonts w:ascii="华文楷体" w:eastAsia="华文楷体" w:hAnsi="华文楷体" w:cs="宋体"/>
          <w:color w:val="000000"/>
          <w:sz w:val="36"/>
          <w:szCs w:val="36"/>
        </w:rPr>
      </w:pPr>
      <w:r w:rsidRPr="00FB0AEF">
        <w:rPr>
          <w:rFonts w:ascii="华文琥珀" w:eastAsia="华文琥珀" w:hAnsi="华文楷体" w:cs="宋体" w:hint="eastAsia"/>
          <w:color w:val="000000"/>
          <w:sz w:val="36"/>
          <w:szCs w:val="36"/>
        </w:rPr>
        <w:t>Tips：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“%”为取余号，可用来提取出一个数据中各位的数字。</w:t>
      </w:r>
    </w:p>
    <w:p w14:paraId="02ADB7D9" w14:textId="620F2A2E" w:rsidR="00D56A8B" w:rsidRDefault="00D56A8B" w:rsidP="00D56A8B">
      <w:pPr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</w:t>
      </w:r>
      <w:proofErr w:type="spellStart"/>
      <w:r w:rsidR="0002789D">
        <w:rPr>
          <w:rFonts w:ascii="华文楷体" w:eastAsia="华文楷体" w:hAnsi="华文楷体" w:cs="宋体" w:hint="eastAsia"/>
          <w:color w:val="000000"/>
          <w:sz w:val="36"/>
          <w:szCs w:val="36"/>
        </w:rPr>
        <w:t>eg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.</w:t>
      </w:r>
      <w:proofErr w:type="spellEnd"/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</w:t>
      </w:r>
      <w:r w:rsidR="00FB0AEF">
        <w:rPr>
          <w:rFonts w:ascii="华文楷体" w:eastAsia="华文楷体" w:hAnsi="华文楷体" w:cs="宋体" w:hint="eastAsia"/>
          <w:color w:val="000000"/>
          <w:sz w:val="36"/>
          <w:szCs w:val="36"/>
        </w:rPr>
        <w:t>取十进制123各位的数字：3=123%10，2=123/110%10，</w:t>
      </w:r>
    </w:p>
    <w:p w14:paraId="78AB1802" w14:textId="74ECEA5D" w:rsidR="00FB0AEF" w:rsidRPr="00D56A8B" w:rsidRDefault="00FB0AEF" w:rsidP="00FB0AEF">
      <w:pPr>
        <w:ind w:firstLineChars="400" w:firstLine="144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1=123/10/10%10</w:t>
      </w:r>
    </w:p>
    <w:p w14:paraId="28E74D2F" w14:textId="013DADAB" w:rsidR="005B4D1E" w:rsidRDefault="00D56A8B" w:rsidP="00FB0AEF">
      <w:pPr>
        <w:pStyle w:val="aff2"/>
        <w:numPr>
          <w:ilvl w:val="0"/>
          <w:numId w:val="2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 w:rsidRPr="00FB0AEF">
        <w:rPr>
          <w:rFonts w:ascii="华文琥珀" w:eastAsia="华文琥珀" w:hAnsi="华文楷体" w:cs="宋体" w:hint="eastAsia"/>
          <w:color w:val="000000"/>
          <w:sz w:val="36"/>
          <w:szCs w:val="36"/>
        </w:rPr>
        <w:lastRenderedPageBreak/>
        <w:t>数值的表示</w:t>
      </w:r>
    </w:p>
    <w:p w14:paraId="107072EE" w14:textId="4A081F30" w:rsidR="00544B6C" w:rsidRDefault="00FB0AEF" w:rsidP="00FB0AEF">
      <w:pPr>
        <w:pStyle w:val="aff2"/>
        <w:ind w:left="3600" w:hangingChars="1000" w:hanging="360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琥珀" w:eastAsia="华文琥珀" w:hAnsi="华文楷体" w:cs="宋体"/>
          <w:color w:val="000000"/>
          <w:sz w:val="36"/>
          <w:szCs w:val="36"/>
        </w:rPr>
        <w:t xml:space="preserve">                             </w:t>
      </w:r>
    </w:p>
    <w:p w14:paraId="232F5D6E" w14:textId="493F20DF" w:rsidR="00544B6C" w:rsidRDefault="00544B6C" w:rsidP="00FB0AEF">
      <w:pPr>
        <w:pStyle w:val="aff2"/>
        <w:ind w:left="3600" w:hangingChars="1000" w:hanging="3600"/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18699A20" w14:textId="34A1492F" w:rsidR="00FB0AEF" w:rsidRDefault="00544B6C" w:rsidP="00544B6C">
      <w:pPr>
        <w:pStyle w:val="aff2"/>
        <w:ind w:leftChars="1100" w:left="3720" w:hangingChars="300" w:hanging="108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BB4FD" wp14:editId="785AC7C5">
                <wp:simplePos x="0" y="0"/>
                <wp:positionH relativeFrom="column">
                  <wp:posOffset>404495</wp:posOffset>
                </wp:positionH>
                <wp:positionV relativeFrom="paragraph">
                  <wp:posOffset>13759</wp:posOffset>
                </wp:positionV>
                <wp:extent cx="1222401" cy="3587750"/>
                <wp:effectExtent l="76200" t="19050" r="0" b="127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01" cy="3587750"/>
                        </a:xfrm>
                        <a:prstGeom prst="leftBrac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66A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" o:spid="_x0000_s1026" type="#_x0000_t87" style="position:absolute;left:0;text-align:left;margin-left:31.85pt;margin-top:1.1pt;width:96.25pt;height:2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" adj="613" strokeweight="3pt">
                <v:stroke miterlimit="4" joinstyle="miter"/>
                <v:textbox inset="2.53997mm,1.27mm,2.53997mm,1.27mm"/>
              </v:shape>
            </w:pict>
          </mc:Fallback>
        </mc:AlternateContent>
      </w:r>
      <w:r w:rsidR="00FB0AEF">
        <w:rPr>
          <w:rFonts w:ascii="华文琥珀" w:eastAsia="华文琥珀" w:hAnsi="华文楷体" w:cs="宋体"/>
          <w:color w:val="000000"/>
          <w:sz w:val="36"/>
          <w:szCs w:val="36"/>
        </w:rPr>
        <w:t xml:space="preserve"> </w:t>
      </w:r>
      <w:r w:rsidR="00FB0AEF" w:rsidRPr="00544B6C">
        <w:rPr>
          <w:rFonts w:ascii="华文楷体" w:eastAsia="华文楷体" w:hAnsi="华文楷体" w:cs="宋体" w:hint="eastAsia"/>
          <w:color w:val="000000"/>
          <w:sz w:val="36"/>
          <w:szCs w:val="36"/>
          <w:highlight w:val="cyan"/>
        </w:rPr>
        <w:t>原码</w:t>
      </w:r>
      <w:r w:rsidR="00FB0AEF">
        <w:rPr>
          <w:rFonts w:ascii="华文楷体" w:eastAsia="华文楷体" w:hAnsi="华文楷体" w:cs="宋体" w:hint="eastAsia"/>
          <w:color w:val="000000"/>
          <w:sz w:val="36"/>
          <w:szCs w:val="36"/>
        </w:rPr>
        <w:t>：最左一位为符号位，正数的符号为0，负数</w:t>
      </w:r>
      <w:r w:rsidR="00FB0AEF" w:rsidRPr="00FB0AEF">
        <w:rPr>
          <w:rFonts w:ascii="华文楷体" w:eastAsia="华文楷体" w:hAnsi="华文楷体" w:cs="宋体" w:hint="eastAsia"/>
          <w:color w:val="000000"/>
          <w:sz w:val="36"/>
          <w:szCs w:val="36"/>
        </w:rPr>
        <w:t>的符号为0</w:t>
      </w:r>
      <w:r w:rsidR="00FB0AEF">
        <w:rPr>
          <w:rFonts w:ascii="华文楷体" w:eastAsia="华文楷体" w:hAnsi="华文楷体" w:cs="宋体" w:hint="eastAsia"/>
          <w:color w:val="000000"/>
          <w:sz w:val="36"/>
          <w:szCs w:val="36"/>
        </w:rPr>
        <w:t>，其他位按一般的方法表示数的绝对值。</w:t>
      </w:r>
    </w:p>
    <w:p w14:paraId="2844ED2C" w14:textId="6ED131AD" w:rsidR="00FB0AEF" w:rsidRDefault="00FB0AEF" w:rsidP="00FB0AEF">
      <w:pPr>
        <w:pStyle w:val="aff2"/>
        <w:ind w:left="3600" w:hangingChars="1000" w:hanging="3600"/>
        <w:rPr>
          <w:rFonts w:ascii="华文楷体" w:eastAsia="华文楷体" w:hAnsi="华文楷体" w:cs="宋体"/>
          <w:color w:val="000000"/>
          <w:sz w:val="15"/>
          <w:szCs w:val="15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                                         x=(+103)</w:t>
      </w:r>
      <w:r w:rsidR="001354B4" w:rsidRPr="001354B4">
        <w:rPr>
          <w:rFonts w:ascii="华文楷体" w:eastAsia="华文楷体" w:hAnsi="华文楷体" w:cs="宋体"/>
          <w:color w:val="000000"/>
          <w:sz w:val="15"/>
          <w:szCs w:val="15"/>
        </w:rPr>
        <w:t>10</w:t>
      </w:r>
      <w:r w:rsidR="001354B4">
        <w:rPr>
          <w:rFonts w:ascii="华文楷体" w:eastAsia="华文楷体" w:hAnsi="华文楷体" w:cs="宋体"/>
          <w:color w:val="000000"/>
          <w:sz w:val="15"/>
          <w:szCs w:val="15"/>
        </w:rPr>
        <w:t xml:space="preserve">                       </w:t>
      </w:r>
      <w:r w:rsidR="001354B4">
        <w:rPr>
          <w:rFonts w:ascii="华文楷体" w:eastAsia="华文楷体" w:hAnsi="华文楷体" w:cs="宋体"/>
          <w:color w:val="000000"/>
          <w:sz w:val="36"/>
          <w:szCs w:val="36"/>
        </w:rPr>
        <w:t>[x]</w:t>
      </w:r>
      <w:r w:rsidR="001354B4" w:rsidRPr="001354B4">
        <w:rPr>
          <w:rFonts w:ascii="华文楷体" w:eastAsia="华文楷体" w:hAnsi="华文楷体" w:cs="宋体" w:hint="eastAsia"/>
          <w:color w:val="000000"/>
          <w:sz w:val="15"/>
          <w:szCs w:val="15"/>
        </w:rPr>
        <w:t>原</w:t>
      </w:r>
      <w:r w:rsidR="001354B4">
        <w:rPr>
          <w:rFonts w:ascii="华文楷体" w:eastAsia="华文楷体" w:hAnsi="华文楷体" w:cs="宋体" w:hint="eastAsia"/>
          <w:color w:val="000000"/>
          <w:sz w:val="36"/>
          <w:szCs w:val="36"/>
        </w:rPr>
        <w:t>=(</w:t>
      </w:r>
      <w:r w:rsidR="001354B4" w:rsidRPr="001354B4">
        <w:rPr>
          <w:rFonts w:ascii="华文楷体" w:eastAsia="华文楷体" w:hAnsi="华文楷体" w:cs="宋体"/>
          <w:color w:val="FF0000"/>
          <w:sz w:val="36"/>
          <w:szCs w:val="36"/>
        </w:rPr>
        <w:t>0</w:t>
      </w:r>
      <w:r w:rsidR="001354B4">
        <w:rPr>
          <w:rFonts w:ascii="华文楷体" w:eastAsia="华文楷体" w:hAnsi="华文楷体" w:cs="宋体"/>
          <w:color w:val="000000"/>
          <w:sz w:val="36"/>
          <w:szCs w:val="36"/>
        </w:rPr>
        <w:t>1100111)</w:t>
      </w:r>
      <w:r w:rsidR="001354B4" w:rsidRPr="001354B4">
        <w:rPr>
          <w:rFonts w:ascii="华文楷体" w:eastAsia="华文楷体" w:hAnsi="华文楷体" w:cs="宋体"/>
          <w:color w:val="000000"/>
          <w:sz w:val="15"/>
          <w:szCs w:val="15"/>
        </w:rPr>
        <w:t>2</w:t>
      </w:r>
    </w:p>
    <w:p w14:paraId="6A6BB39B" w14:textId="2D6FBF80" w:rsidR="001354B4" w:rsidRDefault="001354B4" w:rsidP="00FB0AEF">
      <w:pPr>
        <w:pStyle w:val="aff2"/>
        <w:ind w:left="1500" w:hangingChars="1000" w:hanging="1500"/>
        <w:rPr>
          <w:rFonts w:ascii="华文楷体" w:eastAsia="华文楷体" w:hAnsi="华文楷体" w:cs="宋体"/>
          <w:color w:val="000000"/>
          <w:sz w:val="15"/>
          <w:szCs w:val="15"/>
        </w:rPr>
      </w:pPr>
      <w:r>
        <w:rPr>
          <w:rFonts w:ascii="华文楷体" w:eastAsia="华文楷体" w:hAnsi="华文楷体" w:cs="宋体" w:hint="eastAsia"/>
          <w:color w:val="000000"/>
          <w:sz w:val="15"/>
          <w:szCs w:val="15"/>
        </w:rPr>
        <w:t xml:space="preserve"> </w:t>
      </w:r>
      <w:r>
        <w:rPr>
          <w:rFonts w:ascii="华文楷体" w:eastAsia="华文楷体" w:hAnsi="华文楷体" w:cs="宋体"/>
          <w:color w:val="000000"/>
          <w:sz w:val="15"/>
          <w:szCs w:val="15"/>
        </w:rPr>
        <w:t xml:space="preserve">                                                                                                                 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x=(-103)</w:t>
      </w:r>
      <w:r w:rsidRPr="001354B4">
        <w:rPr>
          <w:rFonts w:ascii="华文楷体" w:eastAsia="华文楷体" w:hAnsi="华文楷体" w:cs="宋体"/>
          <w:color w:val="000000"/>
          <w:sz w:val="15"/>
          <w:szCs w:val="15"/>
        </w:rPr>
        <w:t>10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   [x]</w:t>
      </w:r>
      <w:r w:rsidRPr="001354B4">
        <w:rPr>
          <w:rFonts w:ascii="华文楷体" w:eastAsia="华文楷体" w:hAnsi="华文楷体" w:cs="宋体" w:hint="eastAsia"/>
          <w:color w:val="000000"/>
          <w:sz w:val="15"/>
          <w:szCs w:val="15"/>
        </w:rPr>
        <w:t>原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=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>(</w:t>
      </w:r>
      <w:r w:rsidRPr="00544B6C">
        <w:rPr>
          <w:rFonts w:ascii="华文楷体" w:eastAsia="华文楷体" w:hAnsi="华文楷体" w:cs="宋体"/>
          <w:color w:val="FF0000"/>
          <w:sz w:val="36"/>
          <w:szCs w:val="36"/>
        </w:rPr>
        <w:t>1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>1100111)</w:t>
      </w:r>
      <w:r w:rsidRPr="001354B4">
        <w:rPr>
          <w:rFonts w:ascii="华文楷体" w:eastAsia="华文楷体" w:hAnsi="华文楷体" w:cs="宋体"/>
          <w:color w:val="000000"/>
          <w:sz w:val="15"/>
          <w:szCs w:val="15"/>
        </w:rPr>
        <w:t>2</w:t>
      </w:r>
    </w:p>
    <w:p w14:paraId="33126499" w14:textId="55F6BC3A" w:rsidR="001354B4" w:rsidRDefault="001354B4" w:rsidP="00FB0AEF">
      <w:pPr>
        <w:pStyle w:val="aff2"/>
        <w:ind w:left="3600" w:hangingChars="1000" w:hanging="360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                     </w:t>
      </w:r>
      <w:r w:rsidRPr="00544B6C">
        <w:rPr>
          <w:rFonts w:ascii="华文楷体" w:eastAsia="华文楷体" w:hAnsi="华文楷体" w:cs="宋体" w:hint="eastAsia"/>
          <w:color w:val="000000"/>
          <w:sz w:val="36"/>
          <w:szCs w:val="36"/>
          <w:highlight w:val="cyan"/>
        </w:rPr>
        <w:t>反码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：正数的反码与原码相同；负数的反码是符号位不变，其他位按位取反。</w:t>
      </w:r>
    </w:p>
    <w:p w14:paraId="759FD70E" w14:textId="13141751" w:rsidR="001354B4" w:rsidRDefault="001354B4" w:rsidP="00FB0AEF">
      <w:pPr>
        <w:pStyle w:val="aff2"/>
        <w:ind w:left="3600" w:hangingChars="1000" w:hanging="360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                     </w:t>
      </w:r>
      <w:r w:rsidRPr="00544B6C">
        <w:rPr>
          <w:rFonts w:ascii="华文楷体" w:eastAsia="华文楷体" w:hAnsi="华文楷体" w:cs="宋体" w:hint="eastAsia"/>
          <w:color w:val="000000"/>
          <w:sz w:val="36"/>
          <w:szCs w:val="36"/>
          <w:highlight w:val="cyan"/>
        </w:rPr>
        <w:t>补码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：正数的补码与其原码相同；负数的补码为其反码最末位加1，即</w:t>
      </w:r>
    </w:p>
    <w:p w14:paraId="04CF4310" w14:textId="25110337" w:rsidR="001354B4" w:rsidRPr="00544B6C" w:rsidRDefault="001354B4" w:rsidP="00544B6C">
      <w:pPr>
        <w:pStyle w:val="aff2"/>
        <w:ind w:left="3960" w:hangingChars="1100" w:hanging="396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                                  </w:t>
      </w:r>
      <w:r w:rsidRPr="00544B6C">
        <w:rPr>
          <w:rFonts w:ascii="华文楷体" w:eastAsia="华文楷体" w:hAnsi="华文楷体" w:cs="宋体" w:hint="eastAsia"/>
          <w:color w:val="FF0000"/>
          <w:sz w:val="36"/>
          <w:szCs w:val="36"/>
        </w:rPr>
        <w:t>负数补码=反码+1=</w:t>
      </w:r>
      <w:r w:rsidR="00544B6C" w:rsidRPr="00544B6C">
        <w:rPr>
          <w:rFonts w:ascii="华文楷体" w:eastAsia="华文楷体" w:hAnsi="华文楷体" w:cs="宋体" w:hint="eastAsia"/>
          <w:color w:val="FF0000"/>
          <w:sz w:val="36"/>
          <w:szCs w:val="36"/>
        </w:rPr>
        <w:t>2</w:t>
      </w:r>
      <w:r w:rsidR="00544B6C" w:rsidRPr="00544B6C">
        <w:rPr>
          <w:rFonts w:ascii="华文楷体" w:eastAsia="华文楷体" w:hAnsi="华文楷体" w:cs="宋体" w:hint="eastAsia"/>
          <w:color w:val="FF0000"/>
          <w:sz w:val="36"/>
          <w:szCs w:val="36"/>
          <w:vertAlign w:val="superscript"/>
        </w:rPr>
        <w:t>n</w:t>
      </w:r>
      <w:r w:rsidR="00544B6C" w:rsidRPr="00544B6C">
        <w:rPr>
          <w:rFonts w:ascii="华文楷体" w:eastAsia="华文楷体" w:hAnsi="华文楷体" w:cs="宋体" w:hint="eastAsia"/>
          <w:color w:val="FF0000"/>
          <w:sz w:val="36"/>
          <w:szCs w:val="36"/>
        </w:rPr>
        <w:t>-该数的绝对值（n是编码二进制位数）</w:t>
      </w:r>
    </w:p>
    <w:p w14:paraId="408D1AFD" w14:textId="77777777" w:rsidR="00544B6C" w:rsidRDefault="00544B6C" w:rsidP="00FB0AEF">
      <w:pPr>
        <w:pStyle w:val="aff2"/>
        <w:ind w:left="360" w:firstLineChars="0" w:firstLine="0"/>
        <w:rPr>
          <w:rFonts w:ascii="华文琥珀" w:eastAsia="华文琥珀" w:hAnsi="华文楷体" w:cs="宋体"/>
          <w:noProof/>
          <w:color w:val="000000"/>
          <w:sz w:val="36"/>
          <w:szCs w:val="36"/>
        </w:rPr>
      </w:pPr>
    </w:p>
    <w:p w14:paraId="7A36DAD8" w14:textId="00513F45" w:rsidR="00FB0AEF" w:rsidRPr="0086686A" w:rsidRDefault="00544B6C" w:rsidP="0086686A">
      <w:pPr>
        <w:ind w:firstLineChars="716" w:firstLine="1718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BC268FD" wp14:editId="3C76052C">
            <wp:extent cx="4218391" cy="31665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26" cy="31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10F" w14:textId="35824F6E" w:rsidR="00FB0AEF" w:rsidRDefault="00FB0AEF" w:rsidP="00FB0AEF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632E06C6" w14:textId="77C6D5A2" w:rsidR="00FB0AEF" w:rsidRDefault="00FB0AEF" w:rsidP="00FB0AEF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5E2240AA" w14:textId="1762D558" w:rsidR="00FB0AEF" w:rsidRDefault="00FB0AEF" w:rsidP="00544B6C">
      <w:pPr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459F4D70" w14:textId="77777777" w:rsidR="0086686A" w:rsidRPr="00544B6C" w:rsidRDefault="0086686A" w:rsidP="00544B6C">
      <w:pPr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0DB7B20F" w14:textId="32F30B65" w:rsidR="00FB0AEF" w:rsidRDefault="00544B6C" w:rsidP="00FB0AEF">
      <w:pPr>
        <w:pStyle w:val="aff2"/>
        <w:numPr>
          <w:ilvl w:val="0"/>
          <w:numId w:val="2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 w:hint="eastAsia"/>
          <w:color w:val="000000"/>
          <w:sz w:val="36"/>
          <w:szCs w:val="36"/>
        </w:rPr>
        <w:t>A</w:t>
      </w:r>
      <w:r>
        <w:rPr>
          <w:rFonts w:ascii="华文琥珀" w:eastAsia="华文琥珀" w:hAnsi="华文楷体" w:cs="宋体"/>
          <w:color w:val="000000"/>
          <w:sz w:val="36"/>
          <w:szCs w:val="36"/>
        </w:rPr>
        <w:t>SCII</w:t>
      </w:r>
      <w:r>
        <w:rPr>
          <w:rFonts w:ascii="华文琥珀" w:eastAsia="华文琥珀" w:hAnsi="华文楷体" w:cs="宋体" w:hint="eastAsia"/>
          <w:color w:val="000000"/>
          <w:sz w:val="36"/>
          <w:szCs w:val="36"/>
        </w:rPr>
        <w:t>编码表</w:t>
      </w:r>
    </w:p>
    <w:p w14:paraId="3108E281" w14:textId="03B6BA65" w:rsidR="00544B6C" w:rsidRDefault="00544B6C" w:rsidP="0086686A">
      <w:pPr>
        <w:pStyle w:val="aff2"/>
        <w:ind w:left="360" w:firstLineChars="150" w:firstLine="54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/>
          <w:noProof/>
          <w:color w:val="000000"/>
          <w:sz w:val="36"/>
          <w:szCs w:val="36"/>
        </w:rPr>
        <w:drawing>
          <wp:inline distT="0" distB="0" distL="0" distR="0" wp14:anchorId="1C362E0B" wp14:editId="0D1F456A">
            <wp:extent cx="5215467" cy="3964281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74" cy="39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36A" w14:textId="4580F047" w:rsidR="0086686A" w:rsidRPr="0086686A" w:rsidRDefault="0086686A" w:rsidP="00544B6C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  <w:r w:rsidRPr="0086686A">
        <w:rPr>
          <w:rFonts w:ascii="华文琥珀" w:eastAsia="华文琥珀" w:hAnsi="华文楷体" w:cs="宋体" w:hint="eastAsia"/>
          <w:color w:val="000000"/>
          <w:sz w:val="36"/>
          <w:szCs w:val="36"/>
        </w:rPr>
        <w:t>Tips:</w:t>
      </w:r>
    </w:p>
    <w:p w14:paraId="1419701A" w14:textId="6D7E3A28" w:rsidR="0086686A" w:rsidRDefault="00544B6C" w:rsidP="00544B6C">
      <w:pPr>
        <w:pStyle w:val="aff2"/>
        <w:ind w:left="360" w:firstLineChars="0" w:firstLine="0"/>
        <w:rPr>
          <w:rFonts w:ascii="华文楷体" w:eastAsia="华文楷体" w:hAnsi="华文楷体" w:cs="宋体"/>
          <w:color w:val="FF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此表用</w:t>
      </w:r>
      <w:r w:rsidR="0086686A">
        <w:rPr>
          <w:rFonts w:ascii="华文楷体" w:eastAsia="华文楷体" w:hAnsi="华文楷体" w:cs="宋体" w:hint="eastAsia"/>
          <w:color w:val="000000"/>
          <w:sz w:val="36"/>
          <w:szCs w:val="36"/>
        </w:rPr>
        <w:t>不同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字符来表示</w:t>
      </w:r>
      <w:r w:rsidR="0086686A">
        <w:rPr>
          <w:rFonts w:ascii="华文楷体" w:eastAsia="华文楷体" w:hAnsi="华文楷体" w:cs="宋体" w:hint="eastAsia"/>
          <w:color w:val="000000"/>
          <w:sz w:val="36"/>
          <w:szCs w:val="36"/>
        </w:rPr>
        <w:t>一个字节（8bits）的不同二进制数，特别的</w:t>
      </w:r>
      <w:r w:rsidR="0086686A" w:rsidRPr="0086686A">
        <w:rPr>
          <w:rFonts w:ascii="华文楷体" w:eastAsia="华文楷体" w:hAnsi="华文楷体" w:cs="宋体" w:hint="eastAsia"/>
          <w:color w:val="FF0000"/>
          <w:sz w:val="36"/>
          <w:szCs w:val="36"/>
        </w:rPr>
        <w:t>大小字符间隔：‘a’-</w:t>
      </w:r>
      <w:r w:rsidR="0086686A" w:rsidRPr="0086686A">
        <w:rPr>
          <w:rFonts w:ascii="华文楷体" w:eastAsia="华文楷体" w:hAnsi="华文楷体" w:cs="宋体"/>
          <w:color w:val="FF0000"/>
          <w:sz w:val="36"/>
          <w:szCs w:val="36"/>
        </w:rPr>
        <w:t>‘A’=32</w:t>
      </w:r>
    </w:p>
    <w:p w14:paraId="0B2AD20D" w14:textId="77777777" w:rsidR="00BF0BAD" w:rsidRDefault="00BF0BAD">
      <w:pPr>
        <w:rPr>
          <w:rFonts w:ascii="华文楷体" w:eastAsia="华文楷体" w:hAnsi="华文楷体" w:cs="宋体"/>
          <w:color w:val="FF0000"/>
          <w:sz w:val="36"/>
          <w:szCs w:val="36"/>
        </w:rPr>
      </w:pPr>
    </w:p>
    <w:p w14:paraId="50AD9505" w14:textId="2E3AC9A4" w:rsidR="000C016B" w:rsidRDefault="00BF0BAD">
      <w:pPr>
        <w:rPr>
          <w:rFonts w:ascii="华文楷体" w:eastAsia="华文楷体" w:hAnsi="华文楷体" w:cs="宋体"/>
          <w:color w:val="FF0000"/>
          <w:sz w:val="36"/>
          <w:szCs w:val="36"/>
        </w:rPr>
      </w:pPr>
      <w:r>
        <w:rPr>
          <w:rFonts w:ascii="华文楷体" w:eastAsia="华文楷体" w:hAnsi="华文楷体" w:cs="宋体"/>
          <w:color w:val="FF0000"/>
          <w:sz w:val="36"/>
          <w:szCs w:val="36"/>
        </w:rPr>
        <w:br w:type="page"/>
      </w:r>
    </w:p>
    <w:p w14:paraId="62E2F52F" w14:textId="77777777" w:rsidR="000C016B" w:rsidRDefault="000C016B">
      <w:pPr>
        <w:rPr>
          <w:rFonts w:ascii="华文楷体" w:eastAsia="华文楷体" w:hAnsi="华文楷体" w:cs="宋体"/>
          <w:color w:val="FF0000"/>
          <w:sz w:val="36"/>
          <w:szCs w:val="36"/>
        </w:rPr>
      </w:pPr>
      <w:bookmarkStart w:id="2" w:name="数据类型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D6CCE" wp14:editId="39162ABF">
                <wp:simplePos x="0" y="0"/>
                <wp:positionH relativeFrom="column">
                  <wp:posOffset>2133600</wp:posOffset>
                </wp:positionH>
                <wp:positionV relativeFrom="paragraph">
                  <wp:posOffset>101600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49435" w14:textId="6FB5F961" w:rsidR="007E55B0" w:rsidRPr="000C016B" w:rsidRDefault="007E55B0" w:rsidP="000C01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2B3890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2B3890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二．数据类型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6CCE" id="文本框 4" o:spid="_x0000_s1031" type="#_x0000_t202" style="position:absolute;margin-left:168pt;margin-top: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" filled="f" stroked="f">
                <v:textbox style="mso-fit-shape-to-text:t">
                  <w:txbxContent>
                    <w:p w14:paraId="15649435" w14:textId="6FB5F961" w:rsidR="007E55B0" w:rsidRPr="000C016B" w:rsidRDefault="007E55B0" w:rsidP="000C016B">
                      <w:pPr>
                        <w:jc w:val="center"/>
                        <w:rPr>
                          <w:b/>
                          <w:outline/>
                          <w:noProof/>
                          <w:color w:val="2B3890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noProof/>
                          <w:color w:val="2B3890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二．数据类型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17F27" wp14:editId="4E68A02A">
                <wp:simplePos x="0" y="0"/>
                <wp:positionH relativeFrom="column">
                  <wp:posOffset>2175933</wp:posOffset>
                </wp:positionH>
                <wp:positionV relativeFrom="paragraph">
                  <wp:posOffset>67733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47A5E" w14:textId="7A7F6252" w:rsidR="007E55B0" w:rsidRPr="000C016B" w:rsidRDefault="007E55B0" w:rsidP="000C016B">
                            <w:pPr>
                              <w:jc w:val="center"/>
                              <w:rPr>
                                <w:rFonts w:ascii="华文楷体" w:eastAsia="华文楷体" w:hAnsi="华文楷体" w:cs="宋体"/>
                                <w:b/>
                                <w:noProof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7F27" id="文本框 3" o:spid="_x0000_s1032" type="#_x0000_t202" style="position:absolute;margin-left:171.35pt;margin-top:5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" filled="f" stroked="f">
                <v:textbox style="mso-fit-shape-to-text:t">
                  <w:txbxContent>
                    <w:p w14:paraId="48047A5E" w14:textId="7A7F6252" w:rsidR="007E55B0" w:rsidRPr="000C016B" w:rsidRDefault="007E55B0" w:rsidP="000C016B">
                      <w:pPr>
                        <w:jc w:val="center"/>
                        <w:rPr>
                          <w:rFonts w:ascii="华文楷体" w:eastAsia="华文楷体" w:hAnsi="华文楷体" w:cs="宋体"/>
                          <w:b/>
                          <w:noProof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华文楷体" w:eastAsia="华文楷体" w:hAnsi="华文楷体" w:cs="宋体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7EACF" wp14:editId="2B610BB6">
                <wp:simplePos x="0" y="0"/>
                <wp:positionH relativeFrom="column">
                  <wp:posOffset>303530</wp:posOffset>
                </wp:positionH>
                <wp:positionV relativeFrom="paragraph">
                  <wp:posOffset>48260</wp:posOffset>
                </wp:positionV>
                <wp:extent cx="1676400" cy="812800"/>
                <wp:effectExtent l="0" t="0" r="38100" b="25400"/>
                <wp:wrapNone/>
                <wp:docPr id="2" name="箭头: 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2800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34E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箭头: 五边形 2" o:spid="_x0000_s1026" type="#_x0000_t15" style="position:absolute;left:0;text-align:left;margin-left:23.9pt;margin-top:3.8pt;width:132pt;height:6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" adj="16364" fillcolor="#9ba4e1 [1301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657CFAD9" w14:textId="77777777" w:rsidR="000C016B" w:rsidRPr="000C016B" w:rsidRDefault="000C016B" w:rsidP="000C016B">
      <w:pPr>
        <w:rPr>
          <w:rFonts w:ascii="华文楷体" w:eastAsia="华文楷体" w:hAnsi="华文楷体" w:cs="宋体"/>
          <w:sz w:val="36"/>
          <w:szCs w:val="36"/>
        </w:rPr>
      </w:pPr>
    </w:p>
    <w:p w14:paraId="325EB01A" w14:textId="77777777" w:rsidR="000C016B" w:rsidRDefault="000C016B">
      <w:pPr>
        <w:rPr>
          <w:rFonts w:ascii="华文楷体" w:eastAsia="华文楷体" w:hAnsi="华文楷体" w:cs="宋体"/>
          <w:color w:val="FF0000"/>
          <w:sz w:val="36"/>
          <w:szCs w:val="36"/>
        </w:rPr>
      </w:pPr>
    </w:p>
    <w:p w14:paraId="30DAD4AD" w14:textId="2906F71E" w:rsidR="000C016B" w:rsidRPr="000C016B" w:rsidRDefault="000C016B" w:rsidP="000C016B">
      <w:pPr>
        <w:pStyle w:val="aff2"/>
        <w:numPr>
          <w:ilvl w:val="0"/>
          <w:numId w:val="3"/>
        </w:numPr>
        <w:ind w:firstLineChars="0"/>
        <w:rPr>
          <w:rFonts w:ascii="华文琥珀" w:eastAsia="华文琥珀" w:hAnsi="华文楷体" w:cs="宋体"/>
          <w:sz w:val="36"/>
          <w:szCs w:val="36"/>
        </w:rPr>
      </w:pPr>
      <w:r w:rsidRPr="000C016B">
        <w:rPr>
          <w:rFonts w:ascii="华文琥珀" w:eastAsia="华文琥珀" w:hAnsi="华文楷体" w:cs="宋体" w:hint="eastAsia"/>
          <w:sz w:val="36"/>
          <w:szCs w:val="36"/>
        </w:rPr>
        <w:t>基本数据类型</w:t>
      </w:r>
    </w:p>
    <w:p w14:paraId="7C5BBBEB" w14:textId="77777777" w:rsidR="000C016B" w:rsidRPr="000C016B" w:rsidRDefault="000C016B" w:rsidP="000C016B">
      <w:pPr>
        <w:rPr>
          <w:rFonts w:ascii="华文楷体" w:eastAsia="华文楷体" w:hAnsi="华文楷体" w:cs="宋体"/>
          <w:sz w:val="36"/>
          <w:szCs w:val="36"/>
        </w:rPr>
      </w:pPr>
      <w:r>
        <w:rPr>
          <w:rFonts w:ascii="华文琥珀" w:eastAsia="华文琥珀" w:hAnsi="华文楷体" w:cs="宋体"/>
          <w:sz w:val="36"/>
          <w:szCs w:val="36"/>
        </w:rPr>
        <w:t xml:space="preserve">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0C016B" w14:paraId="15FDC737" w14:textId="77777777" w:rsidTr="000C016B">
        <w:tc>
          <w:tcPr>
            <w:tcW w:w="5386" w:type="dxa"/>
            <w:vMerge w:val="restart"/>
          </w:tcPr>
          <w:p w14:paraId="5B627F70" w14:textId="406B4D0B" w:rsidR="000C016B" w:rsidRDefault="000C016B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整</w:t>
            </w:r>
            <w:r w:rsidR="002908A8">
              <w:rPr>
                <w:rFonts w:ascii="华文楷体" w:eastAsia="华文楷体" w:hAnsi="华文楷体" w:cs="宋体" w:hint="eastAsia"/>
                <w:sz w:val="36"/>
                <w:szCs w:val="36"/>
              </w:rPr>
              <w:t>型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类型</w:t>
            </w:r>
          </w:p>
        </w:tc>
        <w:tc>
          <w:tcPr>
            <w:tcW w:w="5386" w:type="dxa"/>
          </w:tcPr>
          <w:p w14:paraId="6CBFD290" w14:textId="05069CF9" w:rsidR="002908A8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int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整数类型（4字节）</w:t>
            </w:r>
          </w:p>
        </w:tc>
      </w:tr>
      <w:tr w:rsidR="000C016B" w14:paraId="2F10451F" w14:textId="77777777" w:rsidTr="000C016B">
        <w:tc>
          <w:tcPr>
            <w:tcW w:w="5386" w:type="dxa"/>
            <w:vMerge/>
          </w:tcPr>
          <w:p w14:paraId="43D047D8" w14:textId="77777777" w:rsidR="000C016B" w:rsidRDefault="000C016B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</w:p>
        </w:tc>
        <w:tc>
          <w:tcPr>
            <w:tcW w:w="5386" w:type="dxa"/>
          </w:tcPr>
          <w:p w14:paraId="28611285" w14:textId="06248587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>s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hort</w:t>
            </w: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 </w:t>
            </w:r>
            <w:r w:rsidR="0002789D">
              <w:rPr>
                <w:rFonts w:ascii="华文楷体" w:eastAsia="华文楷体" w:hAnsi="华文楷体" w:cs="宋体"/>
                <w:sz w:val="36"/>
                <w:szCs w:val="36"/>
              </w:rPr>
              <w:t>(</w:t>
            </w:r>
            <w:r>
              <w:rPr>
                <w:rFonts w:ascii="华文楷体" w:eastAsia="华文楷体" w:hAnsi="华文楷体" w:cs="宋体"/>
                <w:sz w:val="36"/>
                <w:szCs w:val="36"/>
              </w:rPr>
              <w:t>int</w:t>
            </w:r>
            <w:r w:rsidR="0002789D">
              <w:rPr>
                <w:rFonts w:ascii="华文楷体" w:eastAsia="华文楷体" w:hAnsi="华文楷体" w:cs="宋体" w:hint="eastAsia"/>
                <w:sz w:val="36"/>
                <w:szCs w:val="36"/>
              </w:rPr>
              <w:t>)</w:t>
            </w: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短整数（2字节）</w:t>
            </w:r>
          </w:p>
        </w:tc>
      </w:tr>
      <w:tr w:rsidR="000C016B" w14:paraId="5AC79319" w14:textId="77777777" w:rsidTr="000C016B">
        <w:tc>
          <w:tcPr>
            <w:tcW w:w="5386" w:type="dxa"/>
            <w:vMerge/>
          </w:tcPr>
          <w:p w14:paraId="1E3870B5" w14:textId="77777777" w:rsidR="000C016B" w:rsidRDefault="000C016B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</w:p>
        </w:tc>
        <w:tc>
          <w:tcPr>
            <w:tcW w:w="5386" w:type="dxa"/>
          </w:tcPr>
          <w:p w14:paraId="76489D4D" w14:textId="5C0F5115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long </w:t>
            </w:r>
            <w:r w:rsidR="0002789D">
              <w:rPr>
                <w:rFonts w:ascii="华文楷体" w:eastAsia="华文楷体" w:hAnsi="华文楷体" w:cs="宋体"/>
                <w:sz w:val="36"/>
                <w:szCs w:val="36"/>
              </w:rPr>
              <w:t>(</w:t>
            </w:r>
            <w:r>
              <w:rPr>
                <w:rFonts w:ascii="华文楷体" w:eastAsia="华文楷体" w:hAnsi="华文楷体" w:cs="宋体"/>
                <w:sz w:val="36"/>
                <w:szCs w:val="36"/>
              </w:rPr>
              <w:t>int</w:t>
            </w:r>
            <w:r w:rsidR="0002789D">
              <w:rPr>
                <w:rFonts w:ascii="华文楷体" w:eastAsia="华文楷体" w:hAnsi="华文楷体" w:cs="宋体"/>
                <w:sz w:val="36"/>
                <w:szCs w:val="36"/>
              </w:rPr>
              <w:t>)</w:t>
            </w: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长整数（4字节）</w:t>
            </w:r>
          </w:p>
        </w:tc>
      </w:tr>
      <w:tr w:rsidR="000C016B" w14:paraId="4A65C70F" w14:textId="77777777" w:rsidTr="000C016B">
        <w:tc>
          <w:tcPr>
            <w:tcW w:w="5386" w:type="dxa"/>
            <w:vMerge/>
          </w:tcPr>
          <w:p w14:paraId="3563174D" w14:textId="77777777" w:rsidR="000C016B" w:rsidRDefault="000C016B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</w:p>
        </w:tc>
        <w:tc>
          <w:tcPr>
            <w:tcW w:w="5386" w:type="dxa"/>
          </w:tcPr>
          <w:p w14:paraId="3581AA0F" w14:textId="49209CD4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char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字符类型（1字节）</w:t>
            </w:r>
          </w:p>
        </w:tc>
      </w:tr>
      <w:tr w:rsidR="000C016B" w14:paraId="18FDBD4D" w14:textId="77777777" w:rsidTr="000C016B">
        <w:tc>
          <w:tcPr>
            <w:tcW w:w="5386" w:type="dxa"/>
            <w:vMerge w:val="restart"/>
          </w:tcPr>
          <w:p w14:paraId="3D925A79" w14:textId="5BB703BC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浮点类型</w:t>
            </w:r>
          </w:p>
        </w:tc>
        <w:tc>
          <w:tcPr>
            <w:tcW w:w="5386" w:type="dxa"/>
          </w:tcPr>
          <w:p w14:paraId="32A5AD7F" w14:textId="12CCA59F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float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单精度浮点数（4字节）</w:t>
            </w:r>
          </w:p>
        </w:tc>
      </w:tr>
      <w:tr w:rsidR="000C016B" w14:paraId="4780E8C5" w14:textId="77777777" w:rsidTr="000C016B">
        <w:tc>
          <w:tcPr>
            <w:tcW w:w="5386" w:type="dxa"/>
            <w:vMerge/>
          </w:tcPr>
          <w:p w14:paraId="5953F67B" w14:textId="77777777" w:rsidR="000C016B" w:rsidRDefault="000C016B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</w:p>
        </w:tc>
        <w:tc>
          <w:tcPr>
            <w:tcW w:w="5386" w:type="dxa"/>
          </w:tcPr>
          <w:p w14:paraId="0523BFC7" w14:textId="37C55187" w:rsidR="000C016B" w:rsidRDefault="002908A8" w:rsidP="000C016B">
            <w:pPr>
              <w:rPr>
                <w:rFonts w:ascii="华文楷体" w:eastAsia="华文楷体" w:hAnsi="华文楷体" w:cs="宋体"/>
                <w:sz w:val="36"/>
                <w:szCs w:val="36"/>
              </w:rPr>
            </w:pPr>
            <w:r>
              <w:rPr>
                <w:rFonts w:ascii="华文楷体" w:eastAsia="华文楷体" w:hAnsi="华文楷体" w:cs="宋体"/>
                <w:sz w:val="36"/>
                <w:szCs w:val="36"/>
              </w:rPr>
              <w:t xml:space="preserve">double </w:t>
            </w:r>
            <w:r>
              <w:rPr>
                <w:rFonts w:ascii="华文楷体" w:eastAsia="华文楷体" w:hAnsi="华文楷体" w:cs="宋体" w:hint="eastAsia"/>
                <w:sz w:val="36"/>
                <w:szCs w:val="36"/>
              </w:rPr>
              <w:t>双精度浮点数（8字节）</w:t>
            </w:r>
          </w:p>
        </w:tc>
      </w:tr>
    </w:tbl>
    <w:p w14:paraId="302F57AC" w14:textId="77777777" w:rsidR="00F65A9D" w:rsidRDefault="00F65A9D" w:rsidP="000C016B">
      <w:pPr>
        <w:rPr>
          <w:rFonts w:ascii="华文楷体" w:eastAsia="华文楷体" w:hAnsi="华文楷体" w:cs="宋体"/>
          <w:sz w:val="36"/>
          <w:szCs w:val="36"/>
        </w:rPr>
      </w:pPr>
    </w:p>
    <w:p w14:paraId="7B89327A" w14:textId="59626E53" w:rsidR="00F65A9D" w:rsidRPr="005E75A4" w:rsidRDefault="00F65A9D" w:rsidP="000C016B">
      <w:pPr>
        <w:rPr>
          <w:rFonts w:ascii="华文琥珀" w:eastAsia="华文琥珀" w:hAnsi="华文楷体" w:cs="宋体"/>
          <w:sz w:val="36"/>
          <w:szCs w:val="36"/>
        </w:rPr>
      </w:pPr>
      <w:r w:rsidRPr="005E75A4">
        <w:rPr>
          <w:rFonts w:ascii="华文琥珀" w:eastAsia="华文琥珀" w:hAnsi="华文楷体" w:cs="宋体" w:hint="eastAsia"/>
          <w:sz w:val="36"/>
          <w:szCs w:val="36"/>
        </w:rPr>
        <w:t>Ps.</w:t>
      </w:r>
    </w:p>
    <w:p w14:paraId="4B2B07A3" w14:textId="7B96DD2B" w:rsidR="000C016B" w:rsidRDefault="00F65A9D" w:rsidP="00F65A9D">
      <w:pPr>
        <w:ind w:left="720" w:hangingChars="200" w:hanging="720"/>
        <w:rPr>
          <w:rFonts w:ascii="华文楷体" w:eastAsia="华文楷体" w:hAnsi="华文楷体" w:cs="宋体"/>
          <w:sz w:val="36"/>
          <w:szCs w:val="36"/>
        </w:rPr>
      </w:pPr>
      <w:r>
        <w:rPr>
          <w:rFonts w:ascii="华文楷体" w:eastAsia="华文楷体" w:hAnsi="华文楷体" w:cs="宋体"/>
          <w:sz w:val="36"/>
          <w:szCs w:val="36"/>
        </w:rPr>
        <w:t>(1)</w:t>
      </w:r>
      <w:r>
        <w:rPr>
          <w:rFonts w:ascii="华文楷体" w:eastAsia="华文楷体" w:hAnsi="华文楷体" w:cs="宋体" w:hint="eastAsia"/>
          <w:sz w:val="36"/>
          <w:szCs w:val="36"/>
        </w:rPr>
        <w:t>“u</w:t>
      </w:r>
      <w:r>
        <w:rPr>
          <w:rFonts w:ascii="华文楷体" w:eastAsia="华文楷体" w:hAnsi="华文楷体" w:cs="宋体"/>
          <w:sz w:val="36"/>
          <w:szCs w:val="36"/>
        </w:rPr>
        <w:t xml:space="preserve">nsigned </w:t>
      </w:r>
      <w:r>
        <w:rPr>
          <w:rFonts w:ascii="华文楷体" w:eastAsia="华文楷体" w:hAnsi="华文楷体" w:cs="宋体" w:hint="eastAsia"/>
          <w:sz w:val="36"/>
          <w:szCs w:val="36"/>
        </w:rPr>
        <w:t>xxx”为“无符号xxx类型”，其所存储的数据无符号位，取值范围均由0开始；</w:t>
      </w:r>
    </w:p>
    <w:p w14:paraId="65AFAF22" w14:textId="52A68737" w:rsidR="00F65A9D" w:rsidRDefault="00F65A9D" w:rsidP="00F65A9D">
      <w:pPr>
        <w:ind w:left="720" w:hangingChars="200" w:hanging="720"/>
        <w:rPr>
          <w:rFonts w:ascii="华文楷体" w:eastAsia="华文楷体" w:hAnsi="华文楷体" w:cs="宋体"/>
          <w:sz w:val="36"/>
          <w:szCs w:val="36"/>
        </w:rPr>
      </w:pPr>
      <w:r>
        <w:rPr>
          <w:rFonts w:ascii="华文楷体" w:eastAsia="华文楷体" w:hAnsi="华文楷体" w:cs="宋体"/>
          <w:sz w:val="36"/>
          <w:szCs w:val="36"/>
        </w:rPr>
        <w:t xml:space="preserve">    </w:t>
      </w:r>
      <w:r>
        <w:rPr>
          <w:rFonts w:ascii="华文楷体" w:eastAsia="华文楷体" w:hAnsi="华文楷体" w:cs="宋体" w:hint="eastAsia"/>
          <w:sz w:val="36"/>
          <w:szCs w:val="36"/>
        </w:rPr>
        <w:t>“signed</w:t>
      </w:r>
      <w:r>
        <w:rPr>
          <w:rFonts w:ascii="华文楷体" w:eastAsia="华文楷体" w:hAnsi="华文楷体" w:cs="宋体"/>
          <w:sz w:val="36"/>
          <w:szCs w:val="36"/>
        </w:rPr>
        <w:t xml:space="preserve"> </w:t>
      </w:r>
      <w:r>
        <w:rPr>
          <w:rFonts w:ascii="华文楷体" w:eastAsia="华文楷体" w:hAnsi="华文楷体" w:cs="宋体" w:hint="eastAsia"/>
          <w:sz w:val="36"/>
          <w:szCs w:val="36"/>
        </w:rPr>
        <w:t>xxx”为“有符号xxx类型”</w:t>
      </w:r>
      <w:r w:rsidR="00E07D9A">
        <w:rPr>
          <w:rFonts w:ascii="华文楷体" w:eastAsia="华文楷体" w:hAnsi="华文楷体" w:cs="宋体" w:hint="eastAsia"/>
          <w:sz w:val="36"/>
          <w:szCs w:val="36"/>
        </w:rPr>
        <w:t>，其存储的数据有符号位，取值范围由对应字节数中最小负数开始。</w:t>
      </w:r>
    </w:p>
    <w:p w14:paraId="599E3B18" w14:textId="1764E742" w:rsidR="0002789D" w:rsidRDefault="0002789D" w:rsidP="00F65A9D">
      <w:pPr>
        <w:ind w:left="720" w:hangingChars="200" w:hanging="720"/>
        <w:rPr>
          <w:rFonts w:ascii="华文楷体" w:eastAsia="华文楷体" w:hAnsi="华文楷体" w:cs="宋体"/>
          <w:color w:val="FF0000"/>
          <w:sz w:val="36"/>
          <w:szCs w:val="36"/>
        </w:rPr>
      </w:pPr>
      <w:r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sz w:val="36"/>
          <w:szCs w:val="36"/>
        </w:rPr>
        <w:t xml:space="preserve">    </w:t>
      </w:r>
      <w:r w:rsidRPr="0002789D">
        <w:rPr>
          <w:rFonts w:ascii="华文楷体" w:eastAsia="华文楷体" w:hAnsi="华文楷体" w:cs="宋体" w:hint="eastAsia"/>
          <w:color w:val="FF0000"/>
          <w:sz w:val="36"/>
          <w:szCs w:val="36"/>
        </w:rPr>
        <w:t>（只有整型数据可以加signed或unsigned修饰符，</w:t>
      </w:r>
      <w:proofErr w:type="gramStart"/>
      <w:r w:rsidRPr="0002789D">
        <w:rPr>
          <w:rFonts w:ascii="华文楷体" w:eastAsia="华文楷体" w:hAnsi="华文楷体" w:cs="宋体" w:hint="eastAsia"/>
          <w:color w:val="FF0000"/>
          <w:sz w:val="36"/>
          <w:szCs w:val="36"/>
        </w:rPr>
        <w:t>实型数据</w:t>
      </w:r>
      <w:proofErr w:type="gramEnd"/>
      <w:r w:rsidRPr="0002789D">
        <w:rPr>
          <w:rFonts w:ascii="华文楷体" w:eastAsia="华文楷体" w:hAnsi="华文楷体" w:cs="宋体" w:hint="eastAsia"/>
          <w:color w:val="FF0000"/>
          <w:sz w:val="36"/>
          <w:szCs w:val="36"/>
        </w:rPr>
        <w:t>不能加，</w:t>
      </w:r>
      <w:proofErr w:type="gramStart"/>
      <w:r w:rsidRPr="0002789D">
        <w:rPr>
          <w:rFonts w:ascii="华文楷体" w:eastAsia="华文楷体" w:hAnsi="华文楷体" w:cs="宋体" w:hint="eastAsia"/>
          <w:color w:val="FF0000"/>
          <w:sz w:val="36"/>
          <w:szCs w:val="36"/>
        </w:rPr>
        <w:t>即实型数据</w:t>
      </w:r>
      <w:proofErr w:type="gramEnd"/>
      <w:r w:rsidRPr="0002789D">
        <w:rPr>
          <w:rFonts w:ascii="华文楷体" w:eastAsia="华文楷体" w:hAnsi="华文楷体" w:cs="宋体" w:hint="eastAsia"/>
          <w:color w:val="FF0000"/>
          <w:sz w:val="36"/>
          <w:szCs w:val="36"/>
        </w:rPr>
        <w:t>均为正数）</w:t>
      </w:r>
    </w:p>
    <w:p w14:paraId="4CE47446" w14:textId="65AF65C5" w:rsidR="005E75A4" w:rsidRDefault="00AB09BF" w:rsidP="005E75A4">
      <w:pPr>
        <w:ind w:left="720" w:hangingChars="200" w:hanging="720"/>
        <w:rPr>
          <w:rFonts w:ascii="华文楷体" w:eastAsia="华文楷体" w:hAnsi="华文楷体" w:cs="宋体"/>
          <w:sz w:val="36"/>
          <w:szCs w:val="36"/>
        </w:rPr>
      </w:pPr>
      <w:r>
        <w:rPr>
          <w:rFonts w:ascii="华文楷体" w:eastAsia="华文楷体" w:hAnsi="华文楷体" w:cs="宋体" w:hint="eastAsia"/>
          <w:sz w:val="36"/>
          <w:szCs w:val="36"/>
        </w:rPr>
        <w:t>（2）“</w:t>
      </w:r>
      <w:proofErr w:type="spellStart"/>
      <w:r w:rsidR="005E75A4">
        <w:rPr>
          <w:rFonts w:ascii="华文楷体" w:eastAsia="华文楷体" w:hAnsi="华文楷体" w:cs="宋体" w:hint="eastAsia"/>
          <w:sz w:val="36"/>
          <w:szCs w:val="36"/>
        </w:rPr>
        <w:t>sizeof</w:t>
      </w:r>
      <w:proofErr w:type="spellEnd"/>
      <w:r>
        <w:rPr>
          <w:rFonts w:ascii="华文楷体" w:eastAsia="华文楷体" w:hAnsi="华文楷体" w:cs="宋体" w:hint="eastAsia"/>
          <w:sz w:val="36"/>
          <w:szCs w:val="36"/>
        </w:rPr>
        <w:t>”</w:t>
      </w:r>
      <w:r w:rsidR="005E75A4">
        <w:rPr>
          <w:rFonts w:ascii="华文楷体" w:eastAsia="华文楷体" w:hAnsi="华文楷体" w:cs="宋体" w:hint="eastAsia"/>
          <w:sz w:val="36"/>
          <w:szCs w:val="36"/>
        </w:rPr>
        <w:t xml:space="preserve">是测量类型或变量长度的运算符 </w:t>
      </w:r>
      <w:r w:rsidR="005E75A4">
        <w:rPr>
          <w:rFonts w:ascii="华文楷体" w:eastAsia="华文楷体" w:hAnsi="华文楷体" w:cs="宋体"/>
          <w:sz w:val="36"/>
          <w:szCs w:val="36"/>
        </w:rPr>
        <w:t xml:space="preserve">     </w:t>
      </w:r>
      <w:proofErr w:type="spellStart"/>
      <w:r w:rsidR="005E75A4">
        <w:rPr>
          <w:rFonts w:ascii="华文楷体" w:eastAsia="华文楷体" w:hAnsi="华文楷体" w:cs="宋体"/>
          <w:sz w:val="36"/>
          <w:szCs w:val="36"/>
        </w:rPr>
        <w:t>eg.</w:t>
      </w:r>
      <w:proofErr w:type="spellEnd"/>
      <w:r w:rsidR="005E75A4">
        <w:rPr>
          <w:rFonts w:ascii="华文楷体" w:eastAsia="华文楷体" w:hAnsi="华文楷体" w:cs="宋体"/>
          <w:sz w:val="36"/>
          <w:szCs w:val="36"/>
        </w:rPr>
        <w:t xml:space="preserve">   </w:t>
      </w:r>
      <w:proofErr w:type="spellStart"/>
      <w:r w:rsidR="005E75A4">
        <w:rPr>
          <w:rFonts w:ascii="华文楷体" w:eastAsia="华文楷体" w:hAnsi="华文楷体" w:cs="宋体"/>
          <w:sz w:val="36"/>
          <w:szCs w:val="36"/>
        </w:rPr>
        <w:t>sizeof</w:t>
      </w:r>
      <w:proofErr w:type="spellEnd"/>
      <w:r w:rsidR="005E75A4">
        <w:rPr>
          <w:rFonts w:ascii="华文楷体" w:eastAsia="华文楷体" w:hAnsi="华文楷体" w:cs="宋体"/>
          <w:sz w:val="36"/>
          <w:szCs w:val="36"/>
        </w:rPr>
        <w:t>(int)</w:t>
      </w:r>
    </w:p>
    <w:p w14:paraId="76F3297E" w14:textId="66806DB0" w:rsidR="005E75A4" w:rsidRDefault="005E75A4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67FCE1E9" w14:textId="6B739F4D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4DB3503F" w14:textId="731A63B7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567053B9" w14:textId="2E48BDF2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37ABA94F" w14:textId="4F8AFE9C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22568861" w14:textId="6CBAC5AE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543E993F" w14:textId="0089FB9A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48860422" w14:textId="77777777" w:rsidR="00535C70" w:rsidRDefault="00535C70" w:rsidP="005E75A4">
      <w:pPr>
        <w:ind w:left="720" w:hangingChars="200" w:hanging="720"/>
        <w:rPr>
          <w:rFonts w:ascii="华文琥珀" w:eastAsia="华文琥珀" w:hAnsi="华文楷体" w:cs="宋体"/>
          <w:sz w:val="36"/>
          <w:szCs w:val="36"/>
        </w:rPr>
      </w:pPr>
    </w:p>
    <w:p w14:paraId="14E031FA" w14:textId="5B13696D" w:rsidR="005E75A4" w:rsidRPr="00535C70" w:rsidRDefault="00535C70" w:rsidP="00535C70">
      <w:pPr>
        <w:ind w:firstLineChars="200" w:firstLine="720"/>
        <w:rPr>
          <w:rFonts w:ascii="华文琥珀" w:eastAsia="华文琥珀" w:hAnsi="华文楷体" w:cs="宋体"/>
          <w:sz w:val="36"/>
          <w:szCs w:val="36"/>
        </w:rPr>
      </w:pPr>
      <w:r w:rsidRPr="00535C70">
        <w:rPr>
          <w:rFonts w:ascii="华文琥珀" w:eastAsia="华文琥珀" w:hAnsi="华文楷体" w:cs="宋体" w:hint="eastAsia"/>
          <w:sz w:val="36"/>
          <w:szCs w:val="36"/>
        </w:rPr>
        <w:t>2.</w:t>
      </w:r>
      <w:r w:rsidR="005E75A4" w:rsidRPr="00535C70">
        <w:rPr>
          <w:rFonts w:ascii="华文琥珀" w:eastAsia="华文琥珀" w:hAnsi="华文楷体" w:cs="宋体" w:hint="eastAsia"/>
          <w:sz w:val="36"/>
          <w:szCs w:val="36"/>
        </w:rPr>
        <w:t>常量与变量</w:t>
      </w:r>
    </w:p>
    <w:p w14:paraId="6BC8E63E" w14:textId="3732F3B8" w:rsidR="005E75A4" w:rsidRPr="001F5F3D" w:rsidRDefault="005E75A4" w:rsidP="005E75A4">
      <w:pPr>
        <w:rPr>
          <w:rFonts w:ascii="华文楷体" w:eastAsia="华文楷体" w:hAnsi="华文楷体" w:cs="宋体"/>
          <w:sz w:val="36"/>
          <w:szCs w:val="36"/>
        </w:rPr>
      </w:pPr>
    </w:p>
    <w:p w14:paraId="38BCA0CD" w14:textId="15E9EA8F" w:rsidR="005E75A4" w:rsidRPr="00696C44" w:rsidRDefault="004E7D2B" w:rsidP="004E7D2B">
      <w:pPr>
        <w:pStyle w:val="aff2"/>
        <w:numPr>
          <w:ilvl w:val="0"/>
          <w:numId w:val="4"/>
        </w:numPr>
        <w:ind w:firstLineChars="0"/>
        <w:rPr>
          <w:rFonts w:ascii="华文琥珀" w:eastAsia="华文琥珀" w:hAnsi="华文楷体" w:cs="宋体" w:hint="eastAsia"/>
          <w:sz w:val="36"/>
          <w:szCs w:val="36"/>
        </w:rPr>
      </w:pPr>
      <w:r w:rsidRPr="00696C44">
        <w:rPr>
          <w:rFonts w:ascii="华文琥珀" w:eastAsia="华文琥珀" w:hAnsi="华文楷体" w:cs="宋体" w:hint="eastAsia"/>
          <w:sz w:val="36"/>
          <w:szCs w:val="36"/>
        </w:rPr>
        <w:t>常量：</w:t>
      </w:r>
    </w:p>
    <w:p w14:paraId="0D942B24" w14:textId="4100C171" w:rsidR="004E7D2B" w:rsidRPr="001F5F3D" w:rsidRDefault="004E7D2B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\o\ac(○,1)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整型常量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如：1000，-123</w:t>
      </w:r>
    </w:p>
    <w:p w14:paraId="16B1299B" w14:textId="3657E706" w:rsidR="004E7D2B" w:rsidRPr="001F5F3D" w:rsidRDefault="004E7D2B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\o\ac(○,2)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proofErr w:type="gramStart"/>
      <w:r w:rsidRPr="001F5F3D">
        <w:rPr>
          <w:rFonts w:ascii="华文楷体" w:eastAsia="华文楷体" w:hAnsi="华文楷体" w:cs="宋体" w:hint="eastAsia"/>
          <w:sz w:val="36"/>
          <w:szCs w:val="36"/>
        </w:rPr>
        <w:t>实型常量</w:t>
      </w:r>
      <w:proofErr w:type="gramEnd"/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如：小数形式：1123.456（小数点不可省略）</w:t>
      </w:r>
    </w:p>
    <w:p w14:paraId="6546AE50" w14:textId="3DA2C0DD" w:rsidR="004E7D2B" w:rsidRPr="001F5F3D" w:rsidRDefault="004E7D2B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  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指数形式：</w:t>
      </w:r>
      <w:proofErr w:type="spellStart"/>
      <w:r w:rsidRPr="001F5F3D">
        <w:rPr>
          <w:rFonts w:ascii="华文楷体" w:eastAsia="华文楷体" w:hAnsi="华文楷体" w:cs="宋体" w:hint="eastAsia"/>
          <w:sz w:val="36"/>
          <w:szCs w:val="36"/>
        </w:rPr>
        <w:t>a</w:t>
      </w:r>
      <w:r w:rsidRPr="001F5F3D">
        <w:rPr>
          <w:rFonts w:ascii="华文楷体" w:eastAsia="华文楷体" w:hAnsi="华文楷体" w:cs="宋体"/>
          <w:sz w:val="36"/>
          <w:szCs w:val="36"/>
        </w:rPr>
        <w:t>E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n</w:t>
      </w:r>
      <w:proofErr w:type="spellEnd"/>
      <w:r w:rsidRPr="001F5F3D">
        <w:rPr>
          <w:rFonts w:ascii="华文楷体" w:eastAsia="华文楷体" w:hAnsi="华文楷体" w:cs="宋体" w:hint="eastAsia"/>
          <w:sz w:val="36"/>
          <w:szCs w:val="36"/>
        </w:rPr>
        <w:t>=</w:t>
      </w:r>
      <w:r w:rsidRPr="001F5F3D">
        <w:rPr>
          <w:rFonts w:ascii="华文楷体" w:eastAsia="华文楷体" w:hAnsi="华文楷体" w:cs="宋体"/>
          <w:sz w:val="36"/>
          <w:szCs w:val="36"/>
        </w:rPr>
        <w:t>a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*10</w:t>
      </w:r>
      <w:r w:rsidRPr="001F5F3D">
        <w:rPr>
          <w:rFonts w:ascii="华文楷体" w:eastAsia="华文楷体" w:hAnsi="华文楷体" w:cs="宋体" w:hint="eastAsia"/>
          <w:sz w:val="36"/>
          <w:szCs w:val="36"/>
          <w:vertAlign w:val="superscript"/>
        </w:rPr>
        <w:t>n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（21</w:t>
      </w:r>
      <w:r w:rsidRPr="001F5F3D">
        <w:rPr>
          <w:rFonts w:ascii="华文楷体" w:eastAsia="华文楷体" w:hAnsi="华文楷体" w:cs="宋体"/>
          <w:sz w:val="36"/>
          <w:szCs w:val="36"/>
        </w:rPr>
        <w:t>E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4=2.1*10</w:t>
      </w:r>
      <w:r w:rsidRPr="001F5F3D">
        <w:rPr>
          <w:rFonts w:ascii="华文楷体" w:eastAsia="华文楷体" w:hAnsi="华文楷体" w:cs="宋体" w:hint="eastAsia"/>
          <w:sz w:val="36"/>
          <w:szCs w:val="36"/>
          <w:vertAlign w:val="superscript"/>
        </w:rPr>
        <w:t>5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）</w:t>
      </w:r>
    </w:p>
    <w:p w14:paraId="04E13A34" w14:textId="4B531C71" w:rsidR="00936C16" w:rsidRPr="001F5F3D" w:rsidRDefault="00936C16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B674A" wp14:editId="2E5B90B3">
                <wp:simplePos x="0" y="0"/>
                <wp:positionH relativeFrom="column">
                  <wp:posOffset>1954530</wp:posOffset>
                </wp:positionH>
                <wp:positionV relativeFrom="paragraph">
                  <wp:posOffset>27518</wp:posOffset>
                </wp:positionV>
                <wp:extent cx="457200" cy="2114550"/>
                <wp:effectExtent l="76200" t="19050" r="0" b="1905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455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49A1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153.9pt;margin-top:2.15pt;width:36pt;height:16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" adj="389" strokeweight="3pt">
                <v:stroke miterlimit="4" joinstyle="miter"/>
                <v:textbox inset="2.53997mm,1.27mm,2.53997mm,1.27mm"/>
              </v:shape>
            </w:pict>
          </mc:Fallback>
        </mc:AlternateConten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   </w: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\o\ac(○,1)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普通字符：‘a’</w:t>
      </w:r>
    </w:p>
    <w:p w14:paraId="6853A23B" w14:textId="1F94C259" w:rsidR="00936C16" w:rsidRPr="001F5F3D" w:rsidRDefault="00936C16" w:rsidP="00936C16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   </w: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\o\ac(○,2)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转义字符：以字符“\”开头的字符序列</w:t>
      </w:r>
    </w:p>
    <w:p w14:paraId="6957BD65" w14:textId="1C83E26F" w:rsidR="00936C16" w:rsidRPr="001F5F3D" w:rsidRDefault="00936C16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          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常用的如：\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n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换行；</w:t>
      </w:r>
    </w:p>
    <w:p w14:paraId="326FB3C3" w14:textId="05411B71" w:rsidR="00936C16" w:rsidRPr="001F5F3D" w:rsidRDefault="00230E9B" w:rsidP="00230E9B">
      <w:pPr>
        <w:pStyle w:val="aff2"/>
        <w:ind w:firstLine="72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\o\ac(○,3)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字符常量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</w:t>
      </w:r>
      <w:r w:rsidR="00936C16" w:rsidRPr="001F5F3D">
        <w:rPr>
          <w:rFonts w:ascii="华文楷体" w:eastAsia="华文楷体" w:hAnsi="华文楷体" w:cs="宋体" w:hint="eastAsia"/>
          <w:sz w:val="36"/>
          <w:szCs w:val="36"/>
        </w:rPr>
        <w:t>\</w:t>
      </w:r>
      <w:r w:rsidR="00936C16" w:rsidRPr="001F5F3D">
        <w:rPr>
          <w:rFonts w:ascii="华文楷体" w:eastAsia="华文楷体" w:hAnsi="华文楷体" w:cs="宋体"/>
          <w:sz w:val="36"/>
          <w:szCs w:val="36"/>
        </w:rPr>
        <w:t xml:space="preserve">o  </w:t>
      </w:r>
      <w:r w:rsidR="00936C16" w:rsidRPr="001F5F3D">
        <w:rPr>
          <w:rFonts w:ascii="华文楷体" w:eastAsia="华文楷体" w:hAnsi="华文楷体" w:cs="宋体" w:hint="eastAsia"/>
          <w:sz w:val="36"/>
          <w:szCs w:val="36"/>
        </w:rPr>
        <w:t>（其中o代表一个八进制数字）</w:t>
      </w:r>
    </w:p>
    <w:p w14:paraId="7881B36D" w14:textId="4FDBE1FD" w:rsidR="00936C16" w:rsidRPr="001F5F3D" w:rsidRDefault="00936C16" w:rsidP="00936C16">
      <w:pPr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                                              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与该八进制码对应的A</w:t>
      </w:r>
      <w:r w:rsidRPr="001F5F3D">
        <w:rPr>
          <w:rFonts w:ascii="华文楷体" w:eastAsia="华文楷体" w:hAnsi="华文楷体" w:cs="宋体"/>
          <w:sz w:val="36"/>
          <w:szCs w:val="36"/>
        </w:rPr>
        <w:t>SCII</w:t>
      </w:r>
      <w:r w:rsidR="001F5F3D">
        <w:rPr>
          <w:rFonts w:ascii="华文楷体" w:eastAsia="华文楷体" w:hAnsi="华文楷体" w:cs="宋体" w:hint="eastAsia"/>
          <w:sz w:val="36"/>
          <w:szCs w:val="36"/>
        </w:rPr>
        <w:t>字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符；</w:t>
      </w:r>
    </w:p>
    <w:p w14:paraId="27CDC025" w14:textId="4F4989C0" w:rsidR="004E7D2B" w:rsidRPr="001F5F3D" w:rsidRDefault="00936C16" w:rsidP="00936C16">
      <w:pPr>
        <w:pStyle w:val="aff2"/>
        <w:tabs>
          <w:tab w:val="left" w:pos="4734"/>
        </w:tabs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tab/>
        <w:t>\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x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（ 其中x代表一个十六进制数字）</w:t>
      </w:r>
    </w:p>
    <w:p w14:paraId="22897B4F" w14:textId="09FAAA93" w:rsidR="00936C16" w:rsidRPr="001F5F3D" w:rsidRDefault="00936C16" w:rsidP="001F5F3D">
      <w:pPr>
        <w:pStyle w:val="aff2"/>
        <w:tabs>
          <w:tab w:val="left" w:pos="4662"/>
        </w:tabs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tab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与该十六进制码对应的A</w:t>
      </w:r>
      <w:r w:rsidRPr="001F5F3D">
        <w:rPr>
          <w:rFonts w:ascii="华文楷体" w:eastAsia="华文楷体" w:hAnsi="华文楷体" w:cs="宋体"/>
          <w:sz w:val="36"/>
          <w:szCs w:val="36"/>
        </w:rPr>
        <w:t>SCII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字符；</w:t>
      </w:r>
    </w:p>
    <w:p w14:paraId="7A9920C0" w14:textId="7E7CFA55" w:rsidR="00936C16" w:rsidRPr="001F5F3D" w:rsidRDefault="00230E9B" w:rsidP="004E7D2B">
      <w:pPr>
        <w:pStyle w:val="aff2"/>
        <w:ind w:left="1080" w:firstLineChars="0" w:firstLine="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\o\ac(○,4)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字符串常量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如：“boy”，“123”</w:t>
      </w:r>
    </w:p>
    <w:p w14:paraId="79B923FF" w14:textId="34426D66" w:rsidR="00230E9B" w:rsidRPr="001F5F3D" w:rsidRDefault="00230E9B" w:rsidP="00230E9B">
      <w:pPr>
        <w:ind w:firstLineChars="316" w:firstLine="1138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fldChar w:fldCharType="begin"/>
      </w:r>
      <w:r w:rsidRPr="001F5F3D">
        <w:rPr>
          <w:rFonts w:ascii="华文楷体" w:eastAsia="华文楷体" w:hAnsi="华文楷体" w:cs="宋体"/>
          <w:sz w:val="36"/>
          <w:szCs w:val="36"/>
        </w:rPr>
        <w:instrText xml:space="preserve"> </w:instrText>
      </w:r>
      <w:r w:rsidRPr="001F5F3D">
        <w:rPr>
          <w:rFonts w:ascii="华文楷体" w:eastAsia="华文楷体" w:hAnsi="华文楷体" w:cs="宋体" w:hint="eastAsia"/>
          <w:sz w:val="36"/>
          <w:szCs w:val="36"/>
        </w:rPr>
        <w:instrText>eq \o\ac(○,5)</w:instrText>
      </w:r>
      <w:r w:rsidRPr="001F5F3D">
        <w:rPr>
          <w:rFonts w:ascii="华文楷体" w:eastAsia="华文楷体" w:hAnsi="华文楷体" w:cs="宋体"/>
          <w:sz w:val="36"/>
          <w:szCs w:val="36"/>
        </w:rPr>
        <w:fldChar w:fldCharType="end"/>
      </w:r>
      <w:r w:rsidRPr="001F5F3D">
        <w:rPr>
          <w:rFonts w:ascii="华文楷体" w:eastAsia="华文楷体" w:hAnsi="华文楷体" w:cs="宋体" w:hint="eastAsia"/>
          <w:sz w:val="36"/>
          <w:szCs w:val="36"/>
        </w:rPr>
        <w:t xml:space="preserve">符号常量 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 </w:t>
      </w:r>
    </w:p>
    <w:p w14:paraId="1B9C8F75" w14:textId="54E71B7B" w:rsidR="00230E9B" w:rsidRPr="001F5F3D" w:rsidRDefault="00230E9B" w:rsidP="00230E9B">
      <w:pPr>
        <w:pStyle w:val="aff2"/>
        <w:ind w:leftChars="100" w:left="240" w:firstLineChars="500" w:firstLine="180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/>
          <w:sz w:val="36"/>
          <w:szCs w:val="36"/>
        </w:rPr>
        <w:t xml:space="preserve">        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用#define指令，指定一个符号名称代表一个常量</w:t>
      </w:r>
    </w:p>
    <w:p w14:paraId="5842D852" w14:textId="226623DC" w:rsidR="00936C16" w:rsidRPr="001F5F3D" w:rsidRDefault="00230E9B" w:rsidP="00230E9B">
      <w:pPr>
        <w:pStyle w:val="aff2"/>
        <w:ind w:leftChars="100" w:left="240" w:firstLineChars="800" w:firstLine="288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sz w:val="36"/>
          <w:szCs w:val="36"/>
        </w:rPr>
        <w:t>如：#</w:t>
      </w:r>
      <w:proofErr w:type="gramStart"/>
      <w:r w:rsidRPr="001F5F3D">
        <w:rPr>
          <w:rFonts w:ascii="华文楷体" w:eastAsia="华文楷体" w:hAnsi="华文楷体" w:cs="宋体" w:hint="eastAsia"/>
          <w:sz w:val="36"/>
          <w:szCs w:val="36"/>
        </w:rPr>
        <w:t>define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 PI</w:t>
      </w:r>
      <w:proofErr w:type="gramEnd"/>
      <w:r w:rsidRPr="001F5F3D">
        <w:rPr>
          <w:rFonts w:ascii="华文楷体" w:eastAsia="华文楷体" w:hAnsi="华文楷体" w:cs="宋体"/>
          <w:sz w:val="36"/>
          <w:szCs w:val="36"/>
        </w:rPr>
        <w:t xml:space="preserve"> 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3.1415926</w:t>
      </w:r>
    </w:p>
    <w:p w14:paraId="2F99FCD3" w14:textId="69F5D873" w:rsidR="00936C16" w:rsidRPr="001F5F3D" w:rsidRDefault="004E7D2B" w:rsidP="00936C16">
      <w:pPr>
        <w:pStyle w:val="aff2"/>
        <w:numPr>
          <w:ilvl w:val="0"/>
          <w:numId w:val="4"/>
        </w:numPr>
        <w:ind w:firstLineChars="0"/>
        <w:rPr>
          <w:rFonts w:ascii="华文楷体" w:eastAsia="华文楷体" w:hAnsi="华文楷体" w:cs="宋体"/>
          <w:color w:val="FF0000"/>
          <w:sz w:val="36"/>
          <w:szCs w:val="36"/>
        </w:rPr>
      </w:pPr>
      <w:r w:rsidRPr="00696C44">
        <w:rPr>
          <w:rFonts w:ascii="华文琥珀" w:eastAsia="华文琥珀" w:hAnsi="华文楷体" w:cs="宋体" w:hint="eastAsia"/>
          <w:sz w:val="36"/>
          <w:szCs w:val="36"/>
        </w:rPr>
        <w:t>变量</w:t>
      </w:r>
      <w:r w:rsidR="00230E9B" w:rsidRPr="00696C44">
        <w:rPr>
          <w:rFonts w:ascii="华文琥珀" w:eastAsia="华文琥珀" w:hAnsi="华文楷体" w:cs="宋体" w:hint="eastAsia"/>
          <w:sz w:val="36"/>
          <w:szCs w:val="36"/>
        </w:rPr>
        <w:t xml:space="preserve">   </w:t>
      </w:r>
      <w:r w:rsidR="00230E9B" w:rsidRPr="001F5F3D">
        <w:rPr>
          <w:rFonts w:ascii="华文楷体" w:eastAsia="华文楷体" w:hAnsi="华文楷体" w:cs="宋体"/>
          <w:sz w:val="36"/>
          <w:szCs w:val="36"/>
        </w:rPr>
        <w:t xml:space="preserve">        </w:t>
      </w:r>
      <w:r w:rsidR="00230E9B" w:rsidRPr="001F5F3D">
        <w:rPr>
          <w:rFonts w:ascii="华文楷体" w:eastAsia="华文楷体" w:hAnsi="华文楷体" w:cs="宋体"/>
          <w:color w:val="FF0000"/>
          <w:sz w:val="36"/>
          <w:szCs w:val="36"/>
        </w:rPr>
        <w:t xml:space="preserve"> </w:t>
      </w:r>
      <w:r w:rsidR="00230E9B" w:rsidRPr="001F5F3D">
        <w:rPr>
          <w:rFonts w:ascii="华文楷体" w:eastAsia="华文楷体" w:hAnsi="华文楷体" w:cs="宋体" w:hint="eastAsia"/>
          <w:color w:val="FF0000"/>
          <w:sz w:val="36"/>
          <w:szCs w:val="36"/>
        </w:rPr>
        <w:t>必须先定义，后使用</w:t>
      </w:r>
    </w:p>
    <w:p w14:paraId="7001D840" w14:textId="77777777" w:rsidR="001F5F3D" w:rsidRDefault="004E7D2B" w:rsidP="004E7D2B">
      <w:pPr>
        <w:pStyle w:val="aff2"/>
        <w:numPr>
          <w:ilvl w:val="0"/>
          <w:numId w:val="4"/>
        </w:numPr>
        <w:ind w:firstLineChars="0"/>
        <w:rPr>
          <w:rFonts w:ascii="华文楷体" w:eastAsia="华文楷体" w:hAnsi="华文楷体" w:cs="宋体"/>
          <w:sz w:val="36"/>
          <w:szCs w:val="36"/>
        </w:rPr>
      </w:pPr>
      <w:r w:rsidRPr="00696C44">
        <w:rPr>
          <w:rFonts w:ascii="华文琥珀" w:eastAsia="华文琥珀" w:hAnsi="华文楷体" w:cs="宋体" w:hint="eastAsia"/>
          <w:sz w:val="36"/>
          <w:szCs w:val="36"/>
        </w:rPr>
        <w:t>常变量</w:t>
      </w:r>
      <w:r w:rsidR="00347749" w:rsidRPr="00696C44">
        <w:rPr>
          <w:rFonts w:ascii="华文琥珀" w:eastAsia="华文琥珀" w:hAnsi="华文楷体" w:cs="宋体" w:hint="eastAsia"/>
          <w:sz w:val="36"/>
          <w:szCs w:val="36"/>
        </w:rPr>
        <w:t xml:space="preserve">  </w:t>
      </w:r>
      <w:r w:rsidR="00347749" w:rsidRPr="001F5F3D">
        <w:rPr>
          <w:rFonts w:ascii="华文楷体" w:eastAsia="华文楷体" w:hAnsi="华文楷体" w:cs="宋体"/>
          <w:sz w:val="36"/>
          <w:szCs w:val="36"/>
        </w:rPr>
        <w:t xml:space="preserve">      </w:t>
      </w:r>
      <w:r w:rsidR="00347749" w:rsidRPr="001F5F3D">
        <w:rPr>
          <w:rFonts w:ascii="华文楷体" w:eastAsia="华文楷体" w:hAnsi="华文楷体" w:cs="宋体" w:hint="eastAsia"/>
          <w:sz w:val="36"/>
          <w:szCs w:val="36"/>
        </w:rPr>
        <w:t>在定义变量时，前面加一个关键字const，</w:t>
      </w:r>
    </w:p>
    <w:p w14:paraId="70CBAB0E" w14:textId="7F555002" w:rsidR="00347749" w:rsidRPr="001F5F3D" w:rsidRDefault="00347749" w:rsidP="001F5F3D">
      <w:pPr>
        <w:pStyle w:val="aff2"/>
        <w:ind w:left="1080" w:firstLineChars="500" w:firstLine="1800"/>
        <w:rPr>
          <w:rFonts w:ascii="华文楷体" w:eastAsia="华文楷体" w:hAnsi="华文楷体" w:cs="宋体"/>
          <w:sz w:val="36"/>
          <w:szCs w:val="36"/>
        </w:rPr>
      </w:pPr>
      <w:r w:rsidRPr="001F5F3D">
        <w:rPr>
          <w:rFonts w:ascii="华文楷体" w:eastAsia="华文楷体" w:hAnsi="华文楷体" w:cs="宋体" w:hint="eastAsia"/>
          <w:sz w:val="36"/>
          <w:szCs w:val="36"/>
        </w:rPr>
        <w:t>如：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c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onst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int</w:t>
      </w:r>
      <w:r w:rsidRPr="001F5F3D">
        <w:rPr>
          <w:rFonts w:ascii="华文楷体" w:eastAsia="华文楷体" w:hAnsi="华文楷体" w:cs="宋体"/>
          <w:sz w:val="36"/>
          <w:szCs w:val="36"/>
        </w:rPr>
        <w:t xml:space="preserve"> </w:t>
      </w:r>
      <w:r w:rsidRPr="001F5F3D">
        <w:rPr>
          <w:rFonts w:ascii="华文楷体" w:eastAsia="华文楷体" w:hAnsi="华文楷体" w:cs="宋体" w:hint="eastAsia"/>
          <w:sz w:val="36"/>
          <w:szCs w:val="36"/>
        </w:rPr>
        <w:t>a</w:t>
      </w:r>
      <w:r w:rsidRPr="001F5F3D">
        <w:rPr>
          <w:rFonts w:ascii="华文楷体" w:eastAsia="华文楷体" w:hAnsi="华文楷体" w:cs="宋体"/>
          <w:sz w:val="36"/>
          <w:szCs w:val="36"/>
        </w:rPr>
        <w:t>=3</w:t>
      </w:r>
    </w:p>
    <w:p w14:paraId="184ADEFD" w14:textId="77777777" w:rsidR="00F65A9D" w:rsidRPr="001F5F3D" w:rsidRDefault="00F65A9D" w:rsidP="000C016B">
      <w:pPr>
        <w:rPr>
          <w:rFonts w:ascii="华文楷体" w:eastAsia="华文楷体" w:hAnsi="华文楷体" w:cs="宋体"/>
          <w:sz w:val="36"/>
          <w:szCs w:val="36"/>
        </w:rPr>
      </w:pPr>
    </w:p>
    <w:p w14:paraId="1E8A020D" w14:textId="2963911B" w:rsidR="0086686A" w:rsidRPr="001F5F3D" w:rsidRDefault="0086686A">
      <w:pPr>
        <w:rPr>
          <w:rFonts w:ascii="华文楷体" w:eastAsia="华文楷体" w:hAnsi="华文楷体" w:cs="宋体"/>
          <w:color w:val="FF0000"/>
          <w:sz w:val="36"/>
          <w:szCs w:val="36"/>
        </w:rPr>
      </w:pPr>
      <w:r w:rsidRPr="001F5F3D">
        <w:rPr>
          <w:rFonts w:ascii="华文楷体" w:eastAsia="华文楷体" w:hAnsi="华文楷体" w:cs="宋体"/>
          <w:color w:val="FF0000"/>
          <w:sz w:val="36"/>
          <w:szCs w:val="36"/>
        </w:rPr>
        <w:br w:type="page"/>
      </w:r>
    </w:p>
    <w:bookmarkStart w:id="3" w:name="数据的输入和输出"/>
    <w:bookmarkEnd w:id="3"/>
    <w:p w14:paraId="11791744" w14:textId="39F0810C" w:rsidR="00544B6C" w:rsidRPr="00544B6C" w:rsidRDefault="0086686A" w:rsidP="00544B6C">
      <w:pPr>
        <w:pStyle w:val="aff2"/>
        <w:ind w:left="36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F0824" wp14:editId="12C9249A">
                <wp:simplePos x="0" y="0"/>
                <wp:positionH relativeFrom="column">
                  <wp:posOffset>116628</wp:posOffset>
                </wp:positionH>
                <wp:positionV relativeFrom="paragraph">
                  <wp:posOffset>86360</wp:posOffset>
                </wp:positionV>
                <wp:extent cx="1566333" cy="1056217"/>
                <wp:effectExtent l="0" t="19050" r="34290" b="29845"/>
                <wp:wrapNone/>
                <wp:docPr id="24" name="箭头: 右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105621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F654" id="箭头: 右 24" o:spid="_x0000_s1026" type="#_x0000_t13" style="position:absolute;left:0;text-align:left;margin-left:9.2pt;margin-top:6.8pt;width:123.35pt;height:8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" adj="14317" fillcolor="#00b0f0" strokeweight="2pt">
                <v:stroke miterlimit="4"/>
                <v:textbox inset="3pt,3pt,3pt,3pt"/>
              </v:shape>
            </w:pict>
          </mc:Fallback>
        </mc:AlternateContent>
      </w:r>
    </w:p>
    <w:p w14:paraId="6A2F4B2C" w14:textId="502FBAD5" w:rsidR="00544B6C" w:rsidRDefault="0086686A" w:rsidP="00544B6C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B023B" wp14:editId="654A6586">
                <wp:simplePos x="0" y="0"/>
                <wp:positionH relativeFrom="column">
                  <wp:posOffset>1362922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70D3A" w14:textId="0E82DE87" w:rsidR="007E55B0" w:rsidRPr="0086686A" w:rsidRDefault="007E55B0" w:rsidP="0086686A">
                            <w:pPr>
                              <w:rPr>
                                <w:rFonts w:asciiTheme="majorEastAsia" w:eastAsiaTheme="majorEastAsia" w:hAnsiTheme="majorEastAsia" w:cs="宋体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琥珀" w:eastAsia="华文琥珀" w:hAnsi="华文楷体" w:cs="宋体" w:hint="eastAsi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华文琥珀" w:eastAsia="华文琥珀" w:hAnsi="华文楷体" w:cs="宋体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三.</w:t>
                            </w:r>
                            <w:r>
                              <w:rPr>
                                <w:rFonts w:asciiTheme="majorEastAsia" w:eastAsiaTheme="majorEastAsia" w:hAnsiTheme="majorEastAsia" w:cs="宋体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数据的输入和输出</w:t>
                            </w:r>
                          </w:p>
                          <w:p w14:paraId="17712F02" w14:textId="77777777" w:rsidR="007E55B0" w:rsidRDefault="007E55B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023B" id="文本框 25" o:spid="_x0000_s1033" type="#_x0000_t202" style="position:absolute;left:0;text-align:left;margin-left:107.3pt;margin-top:.1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" filled="f" stroked="f">
                <v:textbox style="mso-fit-shape-to-text:t">
                  <w:txbxContent>
                    <w:p w14:paraId="7B770D3A" w14:textId="0E82DE87" w:rsidR="007E55B0" w:rsidRPr="0086686A" w:rsidRDefault="007E55B0" w:rsidP="0086686A">
                      <w:pPr>
                        <w:rPr>
                          <w:rFonts w:asciiTheme="majorEastAsia" w:eastAsiaTheme="majorEastAsia" w:hAnsiTheme="majorEastAsia" w:cs="宋体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琥珀" w:eastAsia="华文琥珀" w:hAnsi="华文楷体" w:cs="宋体" w:hint="eastAsia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华文琥珀" w:eastAsia="华文琥珀" w:hAnsi="华文楷体" w:cs="宋体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三.</w:t>
                      </w:r>
                      <w:r>
                        <w:rPr>
                          <w:rFonts w:asciiTheme="majorEastAsia" w:eastAsiaTheme="majorEastAsia" w:hAnsiTheme="majorEastAsia" w:cs="宋体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数据的输入和输出</w:t>
                      </w:r>
                    </w:p>
                    <w:p w14:paraId="17712F02" w14:textId="77777777" w:rsidR="007E55B0" w:rsidRDefault="007E55B0"/>
                  </w:txbxContent>
                </v:textbox>
              </v:shape>
            </w:pict>
          </mc:Fallback>
        </mc:AlternateContent>
      </w:r>
    </w:p>
    <w:p w14:paraId="1504637D" w14:textId="372CE3E6" w:rsidR="00544B6C" w:rsidRDefault="00544B6C" w:rsidP="00544B6C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3AA764F0" w14:textId="42D82B3F" w:rsidR="00544B6C" w:rsidRDefault="00544B6C" w:rsidP="00544B6C">
      <w:pPr>
        <w:pStyle w:val="aff2"/>
        <w:ind w:left="360" w:firstLineChars="0" w:firstLine="0"/>
        <w:rPr>
          <w:rFonts w:ascii="华文琥珀" w:eastAsia="华文琥珀" w:hAnsi="华文楷体" w:cs="宋体"/>
          <w:color w:val="000000"/>
          <w:sz w:val="36"/>
          <w:szCs w:val="36"/>
        </w:rPr>
      </w:pPr>
    </w:p>
    <w:p w14:paraId="79FFE47A" w14:textId="0794DF07" w:rsidR="00544B6C" w:rsidRDefault="00347749" w:rsidP="00347749">
      <w:pPr>
        <w:pStyle w:val="aff2"/>
        <w:numPr>
          <w:ilvl w:val="0"/>
          <w:numId w:val="5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 w:hint="eastAsia"/>
          <w:color w:val="000000"/>
          <w:sz w:val="36"/>
          <w:szCs w:val="36"/>
        </w:rPr>
        <w:t>格式转换符</w:t>
      </w:r>
    </w:p>
    <w:p w14:paraId="64B179A7" w14:textId="482F4B12" w:rsidR="00347749" w:rsidRDefault="00347749" w:rsidP="00347749">
      <w:pPr>
        <w:ind w:firstLineChars="100" w:firstLine="360"/>
        <w:rPr>
          <w:rFonts w:ascii="华文琥珀" w:eastAsia="华文琥珀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/>
          <w:noProof/>
          <w:color w:val="000000"/>
          <w:sz w:val="36"/>
          <w:szCs w:val="36"/>
        </w:rPr>
        <w:drawing>
          <wp:inline distT="0" distB="0" distL="0" distR="0" wp14:anchorId="595FC502" wp14:editId="4AFDD8BC">
            <wp:extent cx="5808133" cy="285663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74" cy="28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B07" w14:textId="05B6969B" w:rsidR="00347749" w:rsidRDefault="00347749" w:rsidP="00347749">
      <w:pPr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琥珀" w:eastAsia="华文琥珀" w:hAnsi="华文楷体" w:cs="宋体" w:hint="eastAsia"/>
          <w:color w:val="000000"/>
          <w:sz w:val="36"/>
          <w:szCs w:val="36"/>
        </w:rPr>
        <w:t>Ps.</w:t>
      </w:r>
      <w:r>
        <w:rPr>
          <w:rFonts w:ascii="华文琥珀" w:eastAsia="华文琥珀" w:hAnsi="华文楷体" w:cs="宋体"/>
          <w:color w:val="000000"/>
          <w:sz w:val="36"/>
          <w:szCs w:val="36"/>
        </w:rPr>
        <w:t xml:space="preserve">  </w:t>
      </w:r>
      <w:r w:rsidRPr="00347749">
        <w:rPr>
          <w:rFonts w:ascii="华文楷体" w:eastAsia="华文楷体" w:hAnsi="华文楷体" w:cs="宋体" w:hint="eastAsia"/>
          <w:color w:val="000000"/>
          <w:sz w:val="36"/>
          <w:szCs w:val="36"/>
        </w:rPr>
        <w:t>“%</w:t>
      </w:r>
      <w:r w:rsidRPr="00347749">
        <w:rPr>
          <w:rFonts w:ascii="华文楷体" w:eastAsia="华文楷体" w:hAnsi="华文楷体" w:cs="宋体"/>
          <w:color w:val="000000"/>
          <w:sz w:val="36"/>
          <w:szCs w:val="36"/>
        </w:rPr>
        <w:t>u</w:t>
      </w:r>
      <w:r w:rsidRPr="00347749"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” </w:t>
      </w:r>
      <w:r w:rsidRPr="00347749">
        <w:rPr>
          <w:rFonts w:ascii="华文楷体" w:eastAsia="华文楷体" w:hAnsi="华文楷体" w:cs="宋体"/>
          <w:color w:val="000000"/>
          <w:sz w:val="36"/>
          <w:szCs w:val="36"/>
        </w:rPr>
        <w:t xml:space="preserve"> unsigned xxx</w:t>
      </w:r>
    </w:p>
    <w:p w14:paraId="48BC7A2C" w14:textId="0155AE52" w:rsidR="003F71EE" w:rsidRPr="003F71EE" w:rsidRDefault="003F71EE" w:rsidP="003F71EE">
      <w:pPr>
        <w:pStyle w:val="aff2"/>
        <w:numPr>
          <w:ilvl w:val="0"/>
          <w:numId w:val="5"/>
        </w:numPr>
        <w:ind w:firstLineChars="0"/>
        <w:rPr>
          <w:rFonts w:ascii="华文琥珀" w:eastAsia="华文琥珀" w:hAnsi="华文楷体" w:cs="宋体"/>
          <w:color w:val="000000"/>
          <w:sz w:val="36"/>
          <w:szCs w:val="36"/>
        </w:rPr>
      </w:pPr>
      <w:r w:rsidRPr="003F71EE">
        <w:rPr>
          <w:rFonts w:ascii="华文琥珀" w:eastAsia="华文琥珀" w:hAnsi="华文楷体" w:cs="宋体" w:hint="eastAsia"/>
          <w:color w:val="000000"/>
          <w:sz w:val="36"/>
          <w:szCs w:val="36"/>
        </w:rPr>
        <w:t>输入</w:t>
      </w:r>
    </w:p>
    <w:p w14:paraId="67AD6056" w14:textId="09F9B7E3" w:rsidR="003F71EE" w:rsidRPr="003F71EE" w:rsidRDefault="003F71EE" w:rsidP="003F71EE">
      <w:pPr>
        <w:pStyle w:val="aff2"/>
        <w:numPr>
          <w:ilvl w:val="0"/>
          <w:numId w:val="6"/>
        </w:numPr>
        <w:ind w:firstLineChars="0"/>
        <w:rPr>
          <w:rFonts w:ascii="华文楷体" w:eastAsia="华文楷体" w:hAnsi="华文楷体" w:cs="宋体"/>
          <w:color w:val="000000"/>
          <w:sz w:val="36"/>
          <w:szCs w:val="36"/>
        </w:rPr>
      </w:pPr>
      <w:proofErr w:type="spellStart"/>
      <w:r w:rsidRPr="003F71EE">
        <w:rPr>
          <w:rFonts w:ascii="华文楷体" w:eastAsia="华文楷体" w:hAnsi="华文楷体" w:cs="宋体" w:hint="eastAsia"/>
          <w:color w:val="000000"/>
          <w:sz w:val="36"/>
          <w:szCs w:val="36"/>
        </w:rPr>
        <w:t>scanf</w:t>
      </w:r>
      <w:proofErr w:type="spellEnd"/>
      <w:r w:rsidRPr="003F71EE">
        <w:rPr>
          <w:rFonts w:ascii="华文楷体" w:eastAsia="华文楷体" w:hAnsi="华文楷体" w:cs="宋体" w:hint="eastAsia"/>
          <w:color w:val="000000"/>
          <w:sz w:val="36"/>
          <w:szCs w:val="36"/>
        </w:rPr>
        <w:t>（“%变量格式符”，&amp;变量名）；</w:t>
      </w:r>
    </w:p>
    <w:p w14:paraId="4A6B1B0E" w14:textId="754CE35B" w:rsidR="003F71EE" w:rsidRDefault="00FE3024" w:rsidP="003F71EE">
      <w:pPr>
        <w:pStyle w:val="aff2"/>
        <w:ind w:left="144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color w:val="000000"/>
          <w:sz w:val="36"/>
          <w:szCs w:val="36"/>
        </w:rPr>
        <w:drawing>
          <wp:inline distT="0" distB="0" distL="0" distR="0" wp14:anchorId="49DFA0D2" wp14:editId="72FF09C5">
            <wp:extent cx="4055533" cy="2114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765" cy="21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宋体" w:hint="eastAsia"/>
          <w:noProof/>
          <w:color w:val="000000"/>
          <w:sz w:val="36"/>
          <w:szCs w:val="36"/>
        </w:rPr>
        <w:drawing>
          <wp:inline distT="0" distB="0" distL="0" distR="0" wp14:anchorId="12CB9248" wp14:editId="5B79B5B3">
            <wp:extent cx="4151584" cy="6096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35" cy="6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06DB" w14:textId="77777777" w:rsidR="001F5F3D" w:rsidRPr="003F71EE" w:rsidRDefault="001F5F3D" w:rsidP="003F71EE">
      <w:pPr>
        <w:pStyle w:val="aff2"/>
        <w:ind w:left="144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</w:p>
    <w:p w14:paraId="55B20549" w14:textId="49A6A216" w:rsidR="00D56A8B" w:rsidRPr="00FE3024" w:rsidRDefault="00FE3024" w:rsidP="00FE3024">
      <w:pPr>
        <w:pStyle w:val="aff2"/>
        <w:numPr>
          <w:ilvl w:val="0"/>
          <w:numId w:val="6"/>
        </w:numPr>
        <w:ind w:firstLineChars="0"/>
        <w:rPr>
          <w:rFonts w:ascii="华文楷体" w:eastAsia="华文楷体" w:hAnsi="华文楷体" w:cs="宋体"/>
          <w:color w:val="000000"/>
          <w:sz w:val="36"/>
          <w:szCs w:val="36"/>
        </w:rPr>
      </w:pPr>
      <w:r w:rsidRPr="00FE3024">
        <w:rPr>
          <w:rFonts w:ascii="华文楷体" w:eastAsia="华文楷体" w:hAnsi="华文楷体" w:cs="宋体" w:hint="eastAsia"/>
          <w:color w:val="000000"/>
          <w:sz w:val="36"/>
          <w:szCs w:val="36"/>
        </w:rPr>
        <w:t>字符输入函数</w:t>
      </w:r>
      <w:proofErr w:type="spellStart"/>
      <w:r w:rsidRPr="00FE3024">
        <w:rPr>
          <w:rFonts w:ascii="华文楷体" w:eastAsia="华文楷体" w:hAnsi="华文楷体" w:cs="宋体"/>
          <w:color w:val="000000"/>
          <w:sz w:val="36"/>
          <w:szCs w:val="36"/>
        </w:rPr>
        <w:t>getchar</w:t>
      </w:r>
      <w:proofErr w:type="spellEnd"/>
      <w:r w:rsidRPr="00FE3024">
        <w:rPr>
          <w:rFonts w:ascii="华文楷体" w:eastAsia="华文楷体" w:hAnsi="华文楷体" w:cs="宋体" w:hint="eastAsia"/>
          <w:color w:val="000000"/>
          <w:sz w:val="36"/>
          <w:szCs w:val="36"/>
        </w:rPr>
        <w:t>（）；</w:t>
      </w:r>
    </w:p>
    <w:p w14:paraId="09D2C143" w14:textId="77777777" w:rsidR="001F5F3D" w:rsidRDefault="001F5F3D" w:rsidP="00FE3024">
      <w:pPr>
        <w:pStyle w:val="aff2"/>
        <w:ind w:left="144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</w:p>
    <w:p w14:paraId="5DEC347E" w14:textId="13C1B894" w:rsidR="00FE3024" w:rsidRDefault="00FE3024" w:rsidP="00FE3024">
      <w:pPr>
        <w:pStyle w:val="aff2"/>
        <w:ind w:left="144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如：char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>a；</w:t>
      </w:r>
    </w:p>
    <w:p w14:paraId="5409F48A" w14:textId="1F02CF82" w:rsidR="00FE3024" w:rsidRDefault="00FE3024" w:rsidP="00FE3024">
      <w:pPr>
        <w:pStyle w:val="aff2"/>
        <w:ind w:left="1440" w:firstLineChars="0" w:firstLine="0"/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 xml:space="preserve">      </w:t>
      </w:r>
      <w:r w:rsidR="001F5F3D">
        <w:rPr>
          <w:rFonts w:ascii="华文楷体" w:eastAsia="华文楷体" w:hAnsi="华文楷体" w:cs="宋体"/>
          <w:color w:val="00000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color w:val="000000"/>
          <w:sz w:val="36"/>
          <w:szCs w:val="36"/>
        </w:rPr>
        <w:t>a=</w:t>
      </w:r>
      <w:proofErr w:type="spellStart"/>
      <w:proofErr w:type="gramStart"/>
      <w:r>
        <w:rPr>
          <w:rFonts w:ascii="华文楷体" w:eastAsia="华文楷体" w:hAnsi="华文楷体" w:cs="宋体"/>
          <w:color w:val="000000"/>
          <w:sz w:val="36"/>
          <w:szCs w:val="36"/>
        </w:rPr>
        <w:t>getchar</w:t>
      </w:r>
      <w:proofErr w:type="spellEnd"/>
      <w:r>
        <w:rPr>
          <w:rFonts w:ascii="华文楷体" w:eastAsia="华文楷体" w:hAnsi="华文楷体" w:cs="宋体"/>
          <w:color w:val="000000"/>
          <w:sz w:val="36"/>
          <w:szCs w:val="36"/>
        </w:rPr>
        <w:t>(</w:t>
      </w:r>
      <w:proofErr w:type="gramEnd"/>
      <w:r>
        <w:rPr>
          <w:rFonts w:ascii="华文楷体" w:eastAsia="华文楷体" w:hAnsi="华文楷体" w:cs="宋体"/>
          <w:color w:val="000000"/>
          <w:sz w:val="36"/>
          <w:szCs w:val="36"/>
        </w:rPr>
        <w:t>);</w:t>
      </w:r>
    </w:p>
    <w:p w14:paraId="02CC01D2" w14:textId="146C5E13" w:rsidR="00FE3024" w:rsidRDefault="0017299B" w:rsidP="0017299B">
      <w:pPr>
        <w:rPr>
          <w:rFonts w:ascii="华文楷体" w:eastAsia="华文楷体" w:hAnsi="华文楷体" w:cs="宋体"/>
          <w:color w:val="00000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B58B5" wp14:editId="0C00BF90">
                <wp:simplePos x="0" y="0"/>
                <wp:positionH relativeFrom="column">
                  <wp:posOffset>379730</wp:posOffset>
                </wp:positionH>
                <wp:positionV relativeFrom="paragraph">
                  <wp:posOffset>499110</wp:posOffset>
                </wp:positionV>
                <wp:extent cx="5680710" cy="2734310"/>
                <wp:effectExtent l="0" t="514350" r="15240" b="27940"/>
                <wp:wrapNone/>
                <wp:docPr id="10" name="对话气泡: 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2734310"/>
                        </a:xfrm>
                        <a:prstGeom prst="wedgeRoundRectCallout">
                          <a:avLst>
                            <a:gd name="adj1" fmla="val 2865"/>
                            <a:gd name="adj2" fmla="val -68480"/>
                            <a:gd name="adj3" fmla="val 1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7BDA6D" w14:textId="198D9EC1" w:rsidR="007E55B0" w:rsidRDefault="007E55B0" w:rsidP="0017299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ips:(1) “&amp;”</w:t>
                            </w:r>
                            <w:r>
                              <w:t>为取地址符</w:t>
                            </w:r>
                            <w:r>
                              <w:rPr>
                                <w:rFonts w:hint="eastAsia"/>
                              </w:rPr>
                              <w:t>，在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scanf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每个变量前必须有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74D0B5D1" w14:textId="7AAC5A9C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(2)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若为“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=%</w:t>
                            </w:r>
                            <w:proofErr w:type="spellStart"/>
                            <w:r>
                              <w:t>d,b</w:t>
                            </w:r>
                            <w:proofErr w:type="spellEnd"/>
                            <w:r>
                              <w:t>=%</w:t>
                            </w:r>
                            <w:proofErr w:type="spellStart"/>
                            <w:r>
                              <w:t>f,c</w:t>
                            </w:r>
                            <w:proofErr w:type="spellEnd"/>
                            <w:r>
                              <w:t>=%</w:t>
                            </w:r>
                            <w:proofErr w:type="spellStart"/>
                            <w:r>
                              <w:t>lf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手动输入时必须输入“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=3,b=4,c=5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故规定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proofErr w:type="spellStart"/>
                            <w:r>
                              <w:t>d%f%lf</w:t>
                            </w:r>
                            <w:proofErr w:type="spellEnd"/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为默认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411D162C" w14:textId="1BCF34B1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(3)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中输入</w:t>
                            </w:r>
                            <w:r>
                              <w:rPr>
                                <w:rFonts w:hint="eastAsia"/>
                              </w:rPr>
                              <w:t>时不能指定精度，如“</w:t>
                            </w:r>
                            <w:r>
                              <w:t>%.2f</w:t>
                            </w:r>
                            <w:r>
                              <w:rPr>
                                <w:rFonts w:hint="eastAsia"/>
                              </w:rPr>
                              <w:t>”为错误；</w:t>
                            </w:r>
                          </w:p>
                          <w:p w14:paraId="772533E1" w14:textId="77A96301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(4)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输入数值时依次输入，之间用分隔符（空格等）隔开；</w:t>
                            </w:r>
                          </w:p>
                          <w:p w14:paraId="38481027" w14:textId="12937966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</w:t>
                            </w: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字符时，两个字符之间不能插入间隔符；</w:t>
                            </w:r>
                          </w:p>
                          <w:p w14:paraId="02011E28" w14:textId="148B746A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(5)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中输入回车</w:t>
                            </w:r>
                            <w:r>
                              <w:rPr>
                                <w:rFonts w:hint="eastAsia"/>
                              </w:rPr>
                              <w:t>即为输入结束；</w:t>
                            </w:r>
                          </w:p>
                          <w:p w14:paraId="44FDB93C" w14:textId="0E36EF53" w:rsidR="007E55B0" w:rsidRDefault="007E55B0" w:rsidP="0017299B">
                            <w:pPr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(6)</w:t>
                            </w:r>
                            <w:r>
                              <w:t>可用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（）消耗多余的空格，回车等，避免系统将其归为输入的字符值。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B58B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0" o:spid="_x0000_s1034" type="#_x0000_t62" style="position:absolute;margin-left:29.9pt;margin-top:39.3pt;width:447.3pt;height:215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" adj="11419,-3992" fillcolor="#d7e1e3 [660]" strokeweight="2pt">
                <v:stroke miterlimit="4"/>
                <v:textbox inset="3pt,3pt,3pt,3pt">
                  <w:txbxContent>
                    <w:p w14:paraId="2E7BDA6D" w14:textId="198D9EC1" w:rsidR="007E55B0" w:rsidRDefault="007E55B0" w:rsidP="0017299B">
                      <w:r>
                        <w:rPr>
                          <w:rFonts w:hint="eastAsia"/>
                        </w:rPr>
                        <w:t>T</w:t>
                      </w:r>
                      <w:r>
                        <w:t>ips:(1) “&amp;”</w:t>
                      </w:r>
                      <w:r>
                        <w:t>为取地址符</w:t>
                      </w:r>
                      <w:r>
                        <w:rPr>
                          <w:rFonts w:hint="eastAsia"/>
                        </w:rPr>
                        <w:t>，在</w:t>
                      </w:r>
                      <w:proofErr w:type="spellStart"/>
                      <w:r>
                        <w:rPr>
                          <w:rFonts w:hint="eastAsia"/>
                        </w:rPr>
                        <w:t>scanf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每个变量前必须有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74D0B5D1" w14:textId="7AAC5A9C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(2)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若为“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=%</w:t>
                      </w:r>
                      <w:proofErr w:type="spellStart"/>
                      <w:r>
                        <w:t>d,b</w:t>
                      </w:r>
                      <w:proofErr w:type="spellEnd"/>
                      <w:r>
                        <w:t>=%</w:t>
                      </w:r>
                      <w:proofErr w:type="spellStart"/>
                      <w:r>
                        <w:t>f,c</w:t>
                      </w:r>
                      <w:proofErr w:type="spellEnd"/>
                      <w:r>
                        <w:t>=%</w:t>
                      </w:r>
                      <w:proofErr w:type="spellStart"/>
                      <w:r>
                        <w:t>lf</w:t>
                      </w:r>
                      <w:proofErr w:type="spellEnd"/>
                      <w:r>
                        <w:rPr>
                          <w:rFonts w:hint="eastAsi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则</w:t>
                      </w:r>
                      <w:r>
                        <w:rPr>
                          <w:rFonts w:hint="eastAsia"/>
                        </w:rPr>
                        <w:t>手动输入时必须输入“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=3,b=4,c=5</w:t>
                      </w:r>
                      <w:r>
                        <w:rPr>
                          <w:rFonts w:hint="eastAsi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故规定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%</w:t>
                      </w:r>
                      <w:proofErr w:type="spellStart"/>
                      <w:r>
                        <w:t>d%f%lf</w:t>
                      </w:r>
                      <w:proofErr w:type="spellEnd"/>
                      <w:proofErr w:type="gramStart"/>
                      <w:r>
                        <w:t>”</w:t>
                      </w:r>
                      <w:proofErr w:type="gramEnd"/>
                      <w:r>
                        <w:t>为默认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411D162C" w14:textId="1BCF34B1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(3)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中输入</w:t>
                      </w:r>
                      <w:r>
                        <w:rPr>
                          <w:rFonts w:hint="eastAsia"/>
                        </w:rPr>
                        <w:t>时不能指定精度，如“</w:t>
                      </w:r>
                      <w:r>
                        <w:t>%.2f</w:t>
                      </w:r>
                      <w:r>
                        <w:rPr>
                          <w:rFonts w:hint="eastAsia"/>
                        </w:rPr>
                        <w:t>”为错误；</w:t>
                      </w:r>
                    </w:p>
                    <w:p w14:paraId="772533E1" w14:textId="77A96301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(4)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输入数值时依次输入，之间用分隔符（空格等）隔开；</w:t>
                      </w:r>
                    </w:p>
                    <w:p w14:paraId="38481027" w14:textId="12937966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字符时，两个字符之间不能插入间隔符；</w:t>
                      </w:r>
                    </w:p>
                    <w:p w14:paraId="02011E28" w14:textId="148B746A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(5)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中输入回车</w:t>
                      </w:r>
                      <w:r>
                        <w:rPr>
                          <w:rFonts w:hint="eastAsia"/>
                        </w:rPr>
                        <w:t>即为输入结束；</w:t>
                      </w:r>
                    </w:p>
                    <w:p w14:paraId="44FDB93C" w14:textId="0E36EF53" w:rsidR="007E55B0" w:rsidRDefault="007E55B0" w:rsidP="0017299B">
                      <w:pPr>
                        <w:ind w:left="720" w:hangingChars="300" w:hanging="7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(6)</w:t>
                      </w:r>
                      <w:r>
                        <w:t>可用</w:t>
                      </w:r>
                      <w:proofErr w:type="spellStart"/>
                      <w:r>
                        <w:rPr>
                          <w:rFonts w:hint="eastAsia"/>
                        </w:rPr>
                        <w:t>getchar</w:t>
                      </w:r>
                      <w:proofErr w:type="spellEnd"/>
                      <w:r>
                        <w:rPr>
                          <w:rFonts w:hint="eastAsia"/>
                        </w:rPr>
                        <w:t>（）消耗多余的空格，回车等，避免系统将其归为输入的字符值。</w:t>
                      </w:r>
                    </w:p>
                  </w:txbxContent>
                </v:textbox>
              </v:shape>
            </w:pict>
          </mc:Fallback>
        </mc:AlternateContent>
      </w:r>
    </w:p>
    <w:p w14:paraId="1C61B9A6" w14:textId="6C1BD85D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0348576F" w14:textId="094EE351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3273516D" w14:textId="0D079982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7798CF6D" w14:textId="3C5A7DD3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7699D533" w14:textId="069505A9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1E06C8E3" w14:textId="0555718D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39F1F3D5" w14:textId="12240268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0A7D02F6" w14:textId="78E74D2A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5C882E21" w14:textId="6F5E9B27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1B7307FA" w14:textId="2705CF5F" w:rsidR="001F5F3D" w:rsidRPr="001F5F3D" w:rsidRDefault="001F5F3D" w:rsidP="001F5F3D">
      <w:pPr>
        <w:rPr>
          <w:rFonts w:ascii="华文楷体" w:eastAsia="华文楷体" w:hAnsi="华文楷体" w:cs="宋体"/>
          <w:sz w:val="36"/>
          <w:szCs w:val="36"/>
        </w:rPr>
      </w:pPr>
    </w:p>
    <w:p w14:paraId="24F14947" w14:textId="6D6D9A94" w:rsidR="001F5F3D" w:rsidRPr="005C0EC5" w:rsidRDefault="001F5F3D" w:rsidP="005C0EC5">
      <w:pPr>
        <w:pStyle w:val="aff2"/>
        <w:numPr>
          <w:ilvl w:val="0"/>
          <w:numId w:val="5"/>
        </w:numPr>
        <w:ind w:firstLineChars="0"/>
        <w:rPr>
          <w:rFonts w:ascii="华文琥珀" w:eastAsia="华文琥珀" w:hAnsi="华文楷体" w:cs="宋体"/>
          <w:sz w:val="36"/>
          <w:szCs w:val="36"/>
        </w:rPr>
      </w:pPr>
      <w:r w:rsidRPr="005C0EC5">
        <w:rPr>
          <w:rFonts w:ascii="华文琥珀" w:eastAsia="华文琥珀" w:hAnsi="华文楷体" w:cs="宋体" w:hint="eastAsia"/>
          <w:sz w:val="36"/>
          <w:szCs w:val="36"/>
        </w:rPr>
        <w:t>输出</w:t>
      </w:r>
    </w:p>
    <w:p w14:paraId="4D3FB3FE" w14:textId="10F8E3C5" w:rsidR="005C0EC5" w:rsidRDefault="005C0EC5" w:rsidP="005C0EC5">
      <w:pPr>
        <w:pStyle w:val="aff2"/>
        <w:numPr>
          <w:ilvl w:val="0"/>
          <w:numId w:val="7"/>
        </w:numPr>
        <w:ind w:firstLineChars="0"/>
        <w:rPr>
          <w:rFonts w:ascii="华文琥珀" w:eastAsia="华文琥珀" w:hAnsi="华文楷体" w:cs="宋体"/>
          <w:sz w:val="36"/>
          <w:szCs w:val="36"/>
        </w:rPr>
      </w:pPr>
      <w:proofErr w:type="spellStart"/>
      <w:r w:rsidRPr="005C0EC5">
        <w:rPr>
          <w:rFonts w:ascii="华文琥珀" w:eastAsia="华文琥珀" w:hAnsi="华文楷体" w:cs="宋体" w:hint="eastAsia"/>
          <w:sz w:val="36"/>
          <w:szCs w:val="36"/>
        </w:rPr>
        <w:t>printf</w:t>
      </w:r>
      <w:proofErr w:type="spellEnd"/>
      <w:r w:rsidRPr="005C0EC5">
        <w:rPr>
          <w:rFonts w:ascii="华文琥珀" w:eastAsia="华文琥珀" w:hAnsi="华文楷体" w:cs="宋体" w:hint="eastAsia"/>
          <w:sz w:val="36"/>
          <w:szCs w:val="36"/>
        </w:rPr>
        <w:t>（“原样输出，%格式符”，对应变量值）；</w:t>
      </w:r>
    </w:p>
    <w:p w14:paraId="3746A40E" w14:textId="3EE89B76" w:rsidR="005C0EC5" w:rsidRDefault="005C0EC5" w:rsidP="005C0EC5">
      <w:pPr>
        <w:pStyle w:val="aff2"/>
        <w:numPr>
          <w:ilvl w:val="0"/>
          <w:numId w:val="7"/>
        </w:numPr>
        <w:ind w:firstLineChars="0"/>
        <w:rPr>
          <w:rFonts w:ascii="华文琥珀" w:eastAsia="华文琥珀" w:hAnsi="华文楷体" w:cs="宋体"/>
          <w:sz w:val="36"/>
          <w:szCs w:val="36"/>
        </w:rPr>
      </w:pPr>
      <w:r>
        <w:rPr>
          <w:rFonts w:ascii="华文琥珀" w:eastAsia="华文琥珀" w:hAnsi="华文楷体" w:cs="宋体" w:hint="eastAsia"/>
          <w:sz w:val="36"/>
          <w:szCs w:val="36"/>
        </w:rPr>
        <w:t>字符输出函数</w:t>
      </w:r>
      <w:proofErr w:type="spellStart"/>
      <w:r>
        <w:rPr>
          <w:rFonts w:ascii="华文琥珀" w:eastAsia="华文琥珀" w:hAnsi="华文楷体" w:cs="宋体" w:hint="eastAsia"/>
          <w:sz w:val="36"/>
          <w:szCs w:val="36"/>
        </w:rPr>
        <w:t>putchar</w:t>
      </w:r>
      <w:proofErr w:type="spellEnd"/>
      <w:r>
        <w:rPr>
          <w:rFonts w:ascii="华文琥珀" w:eastAsia="华文琥珀" w:hAnsi="华文楷体" w:cs="宋体" w:hint="eastAsia"/>
          <w:sz w:val="36"/>
          <w:szCs w:val="36"/>
        </w:rPr>
        <w:t>（）；</w:t>
      </w:r>
    </w:p>
    <w:p w14:paraId="7CA0CA24" w14:textId="25F7ECD4" w:rsidR="005C0EC5" w:rsidRDefault="005C0EC5" w:rsidP="005C0EC5">
      <w:pPr>
        <w:pStyle w:val="aff2"/>
        <w:ind w:left="1876" w:firstLineChars="0" w:firstLine="0"/>
        <w:rPr>
          <w:rFonts w:ascii="华文琥珀" w:eastAsia="华文琥珀" w:hAnsi="华文楷体" w:cs="宋体"/>
          <w:sz w:val="36"/>
          <w:szCs w:val="36"/>
        </w:rPr>
      </w:pPr>
      <w:r>
        <w:rPr>
          <w:rFonts w:ascii="华文琥珀" w:eastAsia="华文琥珀" w:hAnsi="华文楷体" w:cs="宋体" w:hint="eastAsia"/>
          <w:noProof/>
          <w:sz w:val="36"/>
          <w:szCs w:val="36"/>
        </w:rPr>
        <w:drawing>
          <wp:inline distT="0" distB="0" distL="0" distR="0" wp14:anchorId="5F14054E" wp14:editId="21AF41D3">
            <wp:extent cx="4657943" cy="19473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25" cy="19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3A69" w14:textId="789572C4" w:rsidR="0021279D" w:rsidRDefault="005C0EC5" w:rsidP="005C0EC5">
      <w:pPr>
        <w:pStyle w:val="aff2"/>
        <w:ind w:left="1876" w:firstLineChars="0" w:firstLine="0"/>
        <w:rPr>
          <w:rFonts w:ascii="华文琥珀" w:eastAsia="华文琥珀" w:hAnsi="华文楷体" w:cs="宋体"/>
          <w:sz w:val="36"/>
          <w:szCs w:val="36"/>
        </w:rPr>
      </w:pPr>
      <w:r>
        <w:rPr>
          <w:rFonts w:ascii="华文琥珀" w:eastAsia="华文琥珀" w:hAnsi="华文楷体" w:cs="宋体" w:hint="eastAsia"/>
          <w:noProof/>
          <w:sz w:val="36"/>
          <w:szCs w:val="36"/>
        </w:rPr>
        <w:drawing>
          <wp:inline distT="0" distB="0" distL="0" distR="0" wp14:anchorId="4F89D12F" wp14:editId="3CA2CFF0">
            <wp:extent cx="4684548" cy="1176866"/>
            <wp:effectExtent l="0" t="0" r="190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109" cy="11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135" w14:textId="77777777" w:rsidR="0021279D" w:rsidRDefault="0021279D">
      <w:pPr>
        <w:rPr>
          <w:rFonts w:ascii="华文琥珀" w:eastAsia="华文琥珀" w:hAnsi="华文楷体" w:cs="宋体"/>
          <w:sz w:val="36"/>
          <w:szCs w:val="36"/>
        </w:rPr>
      </w:pPr>
      <w:r>
        <w:rPr>
          <w:rFonts w:ascii="华文琥珀" w:eastAsia="华文琥珀" w:hAnsi="华文楷体" w:cs="宋体"/>
          <w:sz w:val="36"/>
          <w:szCs w:val="36"/>
        </w:rPr>
        <w:br w:type="page"/>
      </w:r>
    </w:p>
    <w:p w14:paraId="1DDE6A01" w14:textId="3972AFB3" w:rsidR="005C0EC5" w:rsidRDefault="0021279D" w:rsidP="005C0EC5">
      <w:pPr>
        <w:pStyle w:val="aff2"/>
        <w:ind w:left="1876" w:firstLineChars="0" w:firstLine="0"/>
        <w:rPr>
          <w:rFonts w:ascii="华文琥珀" w:eastAsia="华文琥珀" w:hAnsi="华文楷体" w:cs="宋体"/>
          <w:sz w:val="36"/>
          <w:szCs w:val="36"/>
        </w:rPr>
      </w:pPr>
      <w:bookmarkStart w:id="4" w:name="运算与函数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34554" wp14:editId="6CADAB14">
                <wp:simplePos x="0" y="0"/>
                <wp:positionH relativeFrom="column">
                  <wp:posOffset>-1432137</wp:posOffset>
                </wp:positionH>
                <wp:positionV relativeFrom="paragraph">
                  <wp:posOffset>507999</wp:posOffset>
                </wp:positionV>
                <wp:extent cx="5867400" cy="770467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77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3BBC4" w14:textId="6E1DA651" w:rsidR="007E55B0" w:rsidRPr="0021279D" w:rsidRDefault="007E55B0" w:rsidP="0021279D">
                            <w:pPr>
                              <w:pStyle w:val="aff2"/>
                              <w:ind w:left="1876" w:firstLine="1441"/>
                              <w:jc w:val="center"/>
                              <w:rPr>
                                <w:rFonts w:ascii="华文琥珀" w:eastAsia="华文琥珀" w:hAnsi="华文楷体" w:cs="宋体"/>
                                <w:b/>
                                <w:noProof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琥珀" w:eastAsia="华文琥珀" w:hAnsi="华文楷体" w:cs="宋体" w:hint="eastAsia"/>
                                <w:b/>
                                <w:noProof/>
                                <w:color w:val="9BA4E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四．运算与函数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4554" id="文本框 26" o:spid="_x0000_s1035" type="#_x0000_t202" style="position:absolute;left:0;text-align:left;margin-left:-112.75pt;margin-top:40pt;width:462pt;height:6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" filled="f" stroked="f">
                <v:textbox>
                  <w:txbxContent>
                    <w:p w14:paraId="2B03BBC4" w14:textId="6E1DA651" w:rsidR="007E55B0" w:rsidRPr="0021279D" w:rsidRDefault="007E55B0" w:rsidP="0021279D">
                      <w:pPr>
                        <w:pStyle w:val="aff2"/>
                        <w:ind w:left="1876" w:firstLine="1441"/>
                        <w:jc w:val="center"/>
                        <w:rPr>
                          <w:rFonts w:ascii="华文琥珀" w:eastAsia="华文琥珀" w:hAnsi="华文楷体" w:cs="宋体"/>
                          <w:b/>
                          <w:noProof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琥珀" w:eastAsia="华文琥珀" w:hAnsi="华文楷体" w:cs="宋体" w:hint="eastAsia"/>
                          <w:b/>
                          <w:noProof/>
                          <w:color w:val="9BA4E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四．运算与函数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琥珀" w:eastAsia="华文琥珀" w:hAnsi="华文楷体" w:cs="宋体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4C183" wp14:editId="76BCF1DD">
                <wp:simplePos x="0" y="0"/>
                <wp:positionH relativeFrom="column">
                  <wp:posOffset>4748530</wp:posOffset>
                </wp:positionH>
                <wp:positionV relativeFrom="paragraph">
                  <wp:posOffset>330200</wp:posOffset>
                </wp:positionV>
                <wp:extent cx="1693333" cy="1100667"/>
                <wp:effectExtent l="19050" t="19050" r="21590" b="42545"/>
                <wp:wrapNone/>
                <wp:docPr id="18" name="箭头: 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1100667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A8AA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8" o:spid="_x0000_s1026" type="#_x0000_t66" style="position:absolute;left:0;text-align:left;margin-left:373.9pt;margin-top:26pt;width:133.35pt;height:8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" adj="7020" fillcolor="#6976d2 [1941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7FCB2C02" w14:textId="4108C513" w:rsidR="0021279D" w:rsidRPr="0021279D" w:rsidRDefault="0021279D" w:rsidP="0021279D"/>
    <w:p w14:paraId="087D3E0D" w14:textId="47C22B86" w:rsidR="0021279D" w:rsidRPr="0021279D" w:rsidRDefault="0021279D" w:rsidP="0021279D"/>
    <w:p w14:paraId="7F0C935C" w14:textId="207E2EE7" w:rsidR="0021279D" w:rsidRPr="0021279D" w:rsidRDefault="0021279D" w:rsidP="0021279D"/>
    <w:p w14:paraId="23DA1EC6" w14:textId="01DB5705" w:rsidR="0021279D" w:rsidRPr="0021279D" w:rsidRDefault="0021279D" w:rsidP="0021279D"/>
    <w:p w14:paraId="56A5FA0F" w14:textId="387707D7" w:rsidR="0021279D" w:rsidRPr="0021279D" w:rsidRDefault="0021279D" w:rsidP="0021279D"/>
    <w:p w14:paraId="49748D49" w14:textId="175CFC9E" w:rsidR="0021279D" w:rsidRPr="0021279D" w:rsidRDefault="0021279D" w:rsidP="0021279D"/>
    <w:p w14:paraId="6553FDBB" w14:textId="6239E1F2" w:rsidR="0021279D" w:rsidRPr="0021279D" w:rsidRDefault="0021279D" w:rsidP="0021279D"/>
    <w:p w14:paraId="619DFA25" w14:textId="0492599A" w:rsidR="0021279D" w:rsidRPr="0021279D" w:rsidRDefault="0021279D" w:rsidP="0021279D"/>
    <w:p w14:paraId="7D841B98" w14:textId="57FF467A" w:rsidR="0021279D" w:rsidRPr="0071172C" w:rsidRDefault="0021279D" w:rsidP="0071172C">
      <w:pPr>
        <w:pStyle w:val="aff2"/>
        <w:numPr>
          <w:ilvl w:val="0"/>
          <w:numId w:val="9"/>
        </w:numPr>
        <w:tabs>
          <w:tab w:val="left" w:pos="656"/>
        </w:tabs>
        <w:ind w:firstLineChars="0"/>
        <w:rPr>
          <w:rFonts w:ascii="华文琥珀" w:eastAsia="华文琥珀" w:hAnsi="华文楷体" w:cs="宋体"/>
          <w:sz w:val="36"/>
          <w:szCs w:val="36"/>
        </w:rPr>
      </w:pPr>
      <w:r w:rsidRPr="0071172C">
        <w:rPr>
          <w:rFonts w:ascii="华文琥珀" w:eastAsia="华文琥珀" w:hAnsi="华文楷体" w:cs="宋体" w:hint="eastAsia"/>
          <w:sz w:val="36"/>
          <w:szCs w:val="36"/>
        </w:rPr>
        <w:t>运算符</w:t>
      </w:r>
    </w:p>
    <w:p w14:paraId="6E6C9E3C" w14:textId="77777777" w:rsidR="0071172C" w:rsidRPr="0071172C" w:rsidRDefault="0071172C" w:rsidP="0071172C">
      <w:pPr>
        <w:pStyle w:val="aff2"/>
        <w:tabs>
          <w:tab w:val="left" w:pos="656"/>
        </w:tabs>
        <w:ind w:left="1733" w:firstLineChars="0" w:firstLine="0"/>
        <w:rPr>
          <w:rFonts w:ascii="华文琥珀" w:eastAsia="华文琥珀" w:hAnsi="华文楷体" w:cs="宋体"/>
          <w:sz w:val="36"/>
          <w:szCs w:val="36"/>
        </w:rPr>
      </w:pPr>
    </w:p>
    <w:p w14:paraId="07575080" w14:textId="7D73FCAC" w:rsidR="0021279D" w:rsidRDefault="0021279D" w:rsidP="0021279D">
      <w:pPr>
        <w:pStyle w:val="aff2"/>
        <w:tabs>
          <w:tab w:val="left" w:pos="656"/>
        </w:tabs>
        <w:ind w:left="1373" w:firstLineChars="0" w:firstLine="0"/>
        <w:rPr>
          <w:rFonts w:ascii="华文琥珀" w:eastAsia="华文琥珀" w:hAnsi="华文楷体" w:cs="宋体"/>
          <w:sz w:val="36"/>
          <w:szCs w:val="36"/>
        </w:rPr>
      </w:pPr>
      <w:r>
        <w:rPr>
          <w:rFonts w:ascii="华文琥珀" w:eastAsia="华文琥珀" w:hAnsi="华文楷体" w:cs="宋体" w:hint="eastAsia"/>
          <w:noProof/>
          <w:sz w:val="36"/>
          <w:szCs w:val="36"/>
        </w:rPr>
        <w:drawing>
          <wp:inline distT="0" distB="0" distL="0" distR="0" wp14:anchorId="0D1122EF" wp14:editId="373DA344">
            <wp:extent cx="5797176" cy="4064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62" cy="40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052" w14:textId="60C92425" w:rsidR="00535C70" w:rsidRDefault="00535C70" w:rsidP="0021279D">
      <w:pPr>
        <w:pStyle w:val="aff2"/>
        <w:tabs>
          <w:tab w:val="left" w:pos="656"/>
        </w:tabs>
        <w:ind w:left="1373" w:firstLineChars="0" w:firstLine="0"/>
        <w:rPr>
          <w:rFonts w:ascii="华文琥珀" w:eastAsia="华文琥珀" w:hAnsi="华文楷体" w:cs="宋体"/>
          <w:sz w:val="36"/>
          <w:szCs w:val="36"/>
        </w:rPr>
      </w:pPr>
    </w:p>
    <w:p w14:paraId="1F7C9109" w14:textId="77777777" w:rsidR="00535C70" w:rsidRPr="0021279D" w:rsidRDefault="00535C70" w:rsidP="0021279D">
      <w:pPr>
        <w:pStyle w:val="aff2"/>
        <w:tabs>
          <w:tab w:val="left" w:pos="656"/>
        </w:tabs>
        <w:ind w:left="1373" w:firstLineChars="0" w:firstLine="0"/>
        <w:rPr>
          <w:rFonts w:ascii="华文琥珀" w:eastAsia="华文琥珀" w:hAnsi="华文楷体" w:cs="宋体"/>
          <w:sz w:val="36"/>
          <w:szCs w:val="36"/>
        </w:rPr>
      </w:pPr>
    </w:p>
    <w:p w14:paraId="7F180CF2" w14:textId="2BE9FA74" w:rsidR="0021279D" w:rsidRDefault="00535C70" w:rsidP="0071172C">
      <w:pPr>
        <w:ind w:firstLine="1080"/>
        <w:rPr>
          <w:rFonts w:ascii="华文琥珀" w:eastAsia="华文琥珀"/>
          <w:sz w:val="36"/>
          <w:szCs w:val="36"/>
        </w:rPr>
      </w:pPr>
      <w:r>
        <w:rPr>
          <w:rFonts w:ascii="华文琥珀" w:eastAsia="华文琥珀" w:hint="eastAsia"/>
          <w:sz w:val="36"/>
          <w:szCs w:val="36"/>
          <w:highlight w:val="lightGray"/>
        </w:rPr>
        <w:t>2.</w:t>
      </w:r>
      <w:r w:rsidR="0071172C" w:rsidRPr="0071172C">
        <w:rPr>
          <w:rFonts w:ascii="华文琥珀" w:eastAsia="华文琥珀" w:hint="eastAsia"/>
          <w:sz w:val="36"/>
          <w:szCs w:val="36"/>
        </w:rPr>
        <w:t>自增（++），自减（——）运算符</w:t>
      </w:r>
    </w:p>
    <w:p w14:paraId="1962DF93" w14:textId="77777777" w:rsidR="0071172C" w:rsidRDefault="0071172C" w:rsidP="0071172C">
      <w:pPr>
        <w:ind w:firstLineChars="400" w:firstLine="1440"/>
        <w:rPr>
          <w:rFonts w:ascii="华文楷体" w:eastAsia="华文楷体" w:hAnsi="华文楷体"/>
          <w:sz w:val="36"/>
          <w:szCs w:val="36"/>
        </w:rPr>
      </w:pPr>
    </w:p>
    <w:p w14:paraId="18A751AF" w14:textId="44F2FDEA" w:rsidR="0071172C" w:rsidRPr="0071172C" w:rsidRDefault="0071172C" w:rsidP="0071172C">
      <w:pPr>
        <w:ind w:firstLineChars="400" w:firstLine="144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（1）</w:t>
      </w:r>
      <w:proofErr w:type="spellStart"/>
      <w:r>
        <w:rPr>
          <w:rFonts w:ascii="华文楷体" w:eastAsia="华文楷体" w:hAnsi="华文楷体" w:hint="eastAsia"/>
          <w:sz w:val="36"/>
          <w:szCs w:val="36"/>
        </w:rPr>
        <w:t>i</w:t>
      </w:r>
      <w:proofErr w:type="spellEnd"/>
      <w:r w:rsidRPr="0071172C">
        <w:rPr>
          <w:rFonts w:ascii="华文楷体" w:eastAsia="华文楷体" w:hAnsi="华文楷体" w:hint="eastAsia"/>
          <w:sz w:val="36"/>
          <w:szCs w:val="36"/>
        </w:rPr>
        <w:t>++“先使用，再加一”；</w:t>
      </w:r>
    </w:p>
    <w:p w14:paraId="340D073B" w14:textId="05D46B68" w:rsidR="0071172C" w:rsidRDefault="0071172C" w:rsidP="0071172C">
      <w:pPr>
        <w:ind w:firstLineChars="400" w:firstLine="144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（2）</w:t>
      </w:r>
      <w:r w:rsidRPr="0071172C">
        <w:rPr>
          <w:rFonts w:ascii="华文楷体" w:eastAsia="华文楷体" w:hAnsi="华文楷体" w:hint="eastAsia"/>
          <w:sz w:val="36"/>
          <w:szCs w:val="36"/>
        </w:rPr>
        <w:t>++</w:t>
      </w:r>
      <w:proofErr w:type="spellStart"/>
      <w:r w:rsidRPr="0071172C">
        <w:rPr>
          <w:rFonts w:ascii="华文楷体" w:eastAsia="华文楷体" w:hAnsi="华文楷体" w:hint="eastAsia"/>
          <w:sz w:val="36"/>
          <w:szCs w:val="36"/>
        </w:rPr>
        <w:t>i</w:t>
      </w:r>
      <w:proofErr w:type="spellEnd"/>
      <w:r w:rsidRPr="0071172C">
        <w:rPr>
          <w:rFonts w:ascii="华文楷体" w:eastAsia="华文楷体" w:hAnsi="华文楷体" w:hint="eastAsia"/>
          <w:sz w:val="36"/>
          <w:szCs w:val="36"/>
        </w:rPr>
        <w:t>“先加</w:t>
      </w:r>
      <w:r>
        <w:rPr>
          <w:rFonts w:ascii="华文楷体" w:eastAsia="华文楷体" w:hAnsi="华文楷体" w:hint="eastAsia"/>
          <w:sz w:val="36"/>
          <w:szCs w:val="36"/>
        </w:rPr>
        <w:t>一</w:t>
      </w:r>
      <w:r w:rsidRPr="0071172C">
        <w:rPr>
          <w:rFonts w:ascii="华文楷体" w:eastAsia="华文楷体" w:hAnsi="华文楷体" w:hint="eastAsia"/>
          <w:sz w:val="36"/>
          <w:szCs w:val="36"/>
        </w:rPr>
        <w:t>，再使用”；</w:t>
      </w:r>
    </w:p>
    <w:p w14:paraId="0DB7D6C7" w14:textId="77777777" w:rsidR="00535C70" w:rsidRDefault="00535C70" w:rsidP="0071172C">
      <w:pPr>
        <w:ind w:firstLineChars="300" w:firstLine="1080"/>
        <w:rPr>
          <w:rFonts w:ascii="华文琥珀" w:eastAsia="华文琥珀" w:hAnsi="华文楷体"/>
          <w:sz w:val="36"/>
          <w:szCs w:val="36"/>
        </w:rPr>
      </w:pPr>
    </w:p>
    <w:p w14:paraId="70EF16E7" w14:textId="77777777" w:rsidR="00535C70" w:rsidRDefault="00535C70" w:rsidP="0071172C">
      <w:pPr>
        <w:ind w:firstLineChars="300" w:firstLine="1080"/>
        <w:rPr>
          <w:rFonts w:ascii="华文琥珀" w:eastAsia="华文琥珀" w:hAnsi="华文楷体"/>
          <w:sz w:val="36"/>
          <w:szCs w:val="36"/>
        </w:rPr>
      </w:pPr>
    </w:p>
    <w:p w14:paraId="21197904" w14:textId="77777777" w:rsidR="00535C70" w:rsidRDefault="00535C70" w:rsidP="0071172C">
      <w:pPr>
        <w:ind w:firstLineChars="300" w:firstLine="1080"/>
        <w:rPr>
          <w:rFonts w:ascii="华文琥珀" w:eastAsia="华文琥珀" w:hAnsi="华文楷体"/>
          <w:sz w:val="36"/>
          <w:szCs w:val="36"/>
        </w:rPr>
      </w:pPr>
    </w:p>
    <w:p w14:paraId="7B79AF6E" w14:textId="77777777" w:rsidR="00535C70" w:rsidRDefault="00535C70" w:rsidP="0071172C">
      <w:pPr>
        <w:ind w:firstLineChars="300" w:firstLine="1080"/>
        <w:rPr>
          <w:rFonts w:ascii="华文琥珀" w:eastAsia="华文琥珀" w:hAnsi="华文楷体"/>
          <w:sz w:val="36"/>
          <w:szCs w:val="36"/>
        </w:rPr>
      </w:pPr>
    </w:p>
    <w:p w14:paraId="41291D2B" w14:textId="6944478C" w:rsidR="0071172C" w:rsidRDefault="0071172C" w:rsidP="0071172C">
      <w:pPr>
        <w:ind w:firstLineChars="300" w:firstLine="1080"/>
        <w:rPr>
          <w:rFonts w:ascii="华文琥珀" w:eastAsia="华文琥珀" w:hAnsi="华文楷体"/>
          <w:sz w:val="36"/>
          <w:szCs w:val="36"/>
        </w:rPr>
      </w:pPr>
      <w:r w:rsidRPr="0071172C">
        <w:rPr>
          <w:rFonts w:ascii="华文琥珀" w:eastAsia="华文琥珀" w:hAnsi="华文楷体" w:hint="eastAsia"/>
          <w:sz w:val="36"/>
          <w:szCs w:val="36"/>
        </w:rPr>
        <w:t>3.数学库函数</w:t>
      </w:r>
    </w:p>
    <w:p w14:paraId="2E6200DE" w14:textId="721E353F" w:rsidR="0071172C" w:rsidRDefault="0071172C" w:rsidP="0071172C">
      <w:pPr>
        <w:ind w:firstLineChars="300" w:firstLine="1080"/>
        <w:rPr>
          <w:rFonts w:ascii="华文楷体" w:eastAsia="华文楷体" w:hAnsi="华文楷体"/>
          <w:color w:val="FF0000"/>
          <w:sz w:val="36"/>
          <w:szCs w:val="36"/>
        </w:rPr>
      </w:pPr>
      <w:r w:rsidRPr="0071172C">
        <w:rPr>
          <w:rFonts w:ascii="华文楷体" w:eastAsia="华文楷体" w:hAnsi="华文楷体" w:hint="eastAsia"/>
          <w:color w:val="FF0000"/>
          <w:sz w:val="36"/>
          <w:szCs w:val="36"/>
        </w:rPr>
        <w:t>要使用数学库函数时，必须先预处理#</w:t>
      </w:r>
      <w:r w:rsidRPr="0071172C">
        <w:rPr>
          <w:rFonts w:ascii="华文楷体" w:eastAsia="华文楷体" w:hAnsi="华文楷体"/>
          <w:color w:val="FF0000"/>
          <w:sz w:val="36"/>
          <w:szCs w:val="36"/>
        </w:rPr>
        <w:t>incllude&lt;stdio.h&gt;</w:t>
      </w:r>
    </w:p>
    <w:p w14:paraId="0BEDABA6" w14:textId="41896150" w:rsidR="0071172C" w:rsidRDefault="0071172C" w:rsidP="0071172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0E1DF5A9" wp14:editId="60FC139D">
            <wp:extent cx="5486400" cy="2506717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52" cy="25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122D" w14:textId="3A72DB8D" w:rsidR="0071172C" w:rsidRDefault="0071172C" w:rsidP="0071172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</w:p>
    <w:p w14:paraId="0D4BAD8A" w14:textId="2B4D458D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4E71F176" w14:textId="5FE5C7F8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0492FE41" w14:textId="635D8E68" w:rsidR="00A41CB0" w:rsidRPr="00A41CB0" w:rsidRDefault="00535C70" w:rsidP="00A41CB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AFD35" wp14:editId="255799AD">
                <wp:simplePos x="0" y="0"/>
                <wp:positionH relativeFrom="column">
                  <wp:posOffset>915247</wp:posOffset>
                </wp:positionH>
                <wp:positionV relativeFrom="paragraph">
                  <wp:posOffset>312208</wp:posOffset>
                </wp:positionV>
                <wp:extent cx="4953000" cy="3257550"/>
                <wp:effectExtent l="19050" t="476250" r="38100" b="38100"/>
                <wp:wrapNone/>
                <wp:docPr id="29" name="对话气泡: 椭圆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257550"/>
                        </a:xfrm>
                        <a:prstGeom prst="wedgeEllipseCallout">
                          <a:avLst>
                            <a:gd name="adj1" fmla="val -35363"/>
                            <a:gd name="adj2" fmla="val -6381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CB76A42" w14:textId="2DEF881D" w:rsidR="007E55B0" w:rsidRDefault="007E55B0" w:rsidP="00A41CB0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ips: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）关系运算符是连用两个“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”，</w:t>
                            </w:r>
                          </w:p>
                          <w:p w14:paraId="2B7772AD" w14:textId="25575202" w:rsidR="007E55B0" w:rsidRDefault="007E55B0" w:rsidP="00A41CB0">
                            <w:pPr>
                              <w:ind w:firstLineChars="450" w:firstLine="1080"/>
                            </w:pPr>
                            <w:r>
                              <w:rPr>
                                <w:rFonts w:hint="eastAsia"/>
                              </w:rPr>
                              <w:t>赋值使用一个“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”；</w:t>
                            </w:r>
                          </w:p>
                          <w:p w14:paraId="546E894C" w14:textId="77777777" w:rsidR="007E55B0" w:rsidRDefault="007E55B0" w:rsidP="00A41CB0">
                            <w:pPr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两个</w:t>
                            </w:r>
                            <w:r>
                              <w:rPr>
                                <w:rFonts w:hint="eastAsia"/>
                              </w:rPr>
                              <w:t>实数相除的结果是双精度实数，</w:t>
                            </w:r>
                          </w:p>
                          <w:p w14:paraId="6DC3EC9E" w14:textId="25193E0F" w:rsidR="007E55B0" w:rsidRDefault="007E55B0" w:rsidP="00A41CB0">
                            <w:pPr>
                              <w:ind w:firstLineChars="500" w:firstLine="1200"/>
                            </w:pPr>
                            <w:r>
                              <w:rPr>
                                <w:rFonts w:hint="eastAsia"/>
                              </w:rPr>
                              <w:t>两个整数相除的结果为整数；</w:t>
                            </w:r>
                          </w:p>
                          <w:p w14:paraId="719DE0F9" w14:textId="0DED036E" w:rsidR="007E55B0" w:rsidRDefault="007E55B0" w:rsidP="00A41CB0">
                            <w:pPr>
                              <w:ind w:leftChars="250" w:left="1200" w:hangingChars="250" w:hanging="60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）“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=b++</w:t>
                            </w:r>
                            <w:r>
                              <w:rPr>
                                <w:rFonts w:hint="eastAsia"/>
                              </w:rPr>
                              <w:t>”为错误形式，因为无法正确判断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的数值</w:t>
                            </w:r>
                            <w:r>
                              <w:rPr>
                                <w:rFonts w:hint="eastAsia"/>
                              </w:rPr>
                              <w:t>；应为“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++</w:t>
                            </w:r>
                            <w:r>
                              <w:rPr>
                                <w:rFonts w:hint="eastAsia"/>
                              </w:rPr>
                              <w:t>”；</w:t>
                            </w:r>
                          </w:p>
                          <w:p w14:paraId="28C4D91B" w14:textId="6C84D4D2" w:rsidR="007E55B0" w:rsidRDefault="007E55B0" w:rsidP="00A41CB0">
                            <w:pPr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）算术运算符是自左至右，</w:t>
                            </w:r>
                          </w:p>
                          <w:p w14:paraId="58A946A9" w14:textId="2F960183" w:rsidR="007E55B0" w:rsidRDefault="007E55B0" w:rsidP="00A41CB0">
                            <w:pPr>
                              <w:ind w:firstLineChars="500" w:firstLine="1200"/>
                            </w:pPr>
                            <w:r>
                              <w:rPr>
                                <w:rFonts w:hint="eastAsia"/>
                              </w:rPr>
                              <w:t>赋值运算符是自右至左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AFD3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29" o:spid="_x0000_s1036" type="#_x0000_t63" style="position:absolute;margin-left:72.05pt;margin-top:24.6pt;width:390pt;height:25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" adj="3162,-2984" fillcolor="#9ba4e1 [1301]" strokeweight="2pt">
                <v:stroke miterlimit="4"/>
                <v:textbox inset="3pt,3pt,3pt,3pt">
                  <w:txbxContent>
                    <w:p w14:paraId="2CB76A42" w14:textId="2DEF881D" w:rsidR="007E55B0" w:rsidRDefault="007E55B0" w:rsidP="00A41CB0">
                      <w:r>
                        <w:rPr>
                          <w:rFonts w:hint="eastAsia"/>
                        </w:rPr>
                        <w:t>T</w:t>
                      </w:r>
                      <w:r>
                        <w:t>ips: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）关系运算符是连用两个“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”，</w:t>
                      </w:r>
                    </w:p>
                    <w:p w14:paraId="2B7772AD" w14:textId="25575202" w:rsidR="007E55B0" w:rsidRDefault="007E55B0" w:rsidP="00A41CB0">
                      <w:pPr>
                        <w:ind w:firstLineChars="450" w:firstLine="1080"/>
                      </w:pPr>
                      <w:r>
                        <w:rPr>
                          <w:rFonts w:hint="eastAsia"/>
                        </w:rPr>
                        <w:t>赋值使用一个“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”；</w:t>
                      </w:r>
                    </w:p>
                    <w:p w14:paraId="546E894C" w14:textId="77777777" w:rsidR="007E55B0" w:rsidRDefault="007E55B0" w:rsidP="00A41CB0">
                      <w:pPr>
                        <w:ind w:firstLineChars="250" w:firstLine="60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两个</w:t>
                      </w:r>
                      <w:r>
                        <w:rPr>
                          <w:rFonts w:hint="eastAsia"/>
                        </w:rPr>
                        <w:t>实数相除的结果是双精度实数，</w:t>
                      </w:r>
                    </w:p>
                    <w:p w14:paraId="6DC3EC9E" w14:textId="25193E0F" w:rsidR="007E55B0" w:rsidRDefault="007E55B0" w:rsidP="00A41CB0">
                      <w:pPr>
                        <w:ind w:firstLineChars="500" w:firstLine="1200"/>
                      </w:pPr>
                      <w:r>
                        <w:rPr>
                          <w:rFonts w:hint="eastAsia"/>
                        </w:rPr>
                        <w:t>两个整数相除的结果为整数；</w:t>
                      </w:r>
                    </w:p>
                    <w:p w14:paraId="719DE0F9" w14:textId="0DED036E" w:rsidR="007E55B0" w:rsidRDefault="007E55B0" w:rsidP="00A41CB0">
                      <w:pPr>
                        <w:ind w:leftChars="250" w:left="1200" w:hangingChars="250" w:hanging="60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）“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=b++</w:t>
                      </w:r>
                      <w:r>
                        <w:rPr>
                          <w:rFonts w:hint="eastAsia"/>
                        </w:rPr>
                        <w:t>”为错误形式，因为无法正确判断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的数值</w:t>
                      </w:r>
                      <w:r>
                        <w:rPr>
                          <w:rFonts w:hint="eastAsia"/>
                        </w:rPr>
                        <w:t>；应为“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++</w:t>
                      </w:r>
                      <w:r>
                        <w:rPr>
                          <w:rFonts w:hint="eastAsia"/>
                        </w:rPr>
                        <w:t>”；</w:t>
                      </w:r>
                    </w:p>
                    <w:p w14:paraId="28C4D91B" w14:textId="6C84D4D2" w:rsidR="007E55B0" w:rsidRDefault="007E55B0" w:rsidP="00A41CB0">
                      <w:pPr>
                        <w:ind w:firstLineChars="250" w:firstLine="60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）算术运算符是自左至右，</w:t>
                      </w:r>
                    </w:p>
                    <w:p w14:paraId="58A946A9" w14:textId="2F960183" w:rsidR="007E55B0" w:rsidRDefault="007E55B0" w:rsidP="00A41CB0">
                      <w:pPr>
                        <w:ind w:firstLineChars="500" w:firstLine="1200"/>
                      </w:pPr>
                      <w:r>
                        <w:rPr>
                          <w:rFonts w:hint="eastAsia"/>
                        </w:rPr>
                        <w:t>赋值运算符是自右至左</w:t>
                      </w:r>
                    </w:p>
                  </w:txbxContent>
                </v:textbox>
              </v:shape>
            </w:pict>
          </mc:Fallback>
        </mc:AlternateContent>
      </w:r>
    </w:p>
    <w:p w14:paraId="673FEFC4" w14:textId="1ADE1809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554CBEFA" w14:textId="7C474F03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56AF3042" w14:textId="19DB2BB8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08290039" w14:textId="27FA3E09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462AA301" w14:textId="6CBC3EFE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0CC98A1E" w14:textId="2AC44D7B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47DD4472" w14:textId="0E979E50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69A10ED2" w14:textId="62C26B20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5794867C" w14:textId="77F83768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0872945C" w14:textId="2EB23F67" w:rsidR="00A41CB0" w:rsidRP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10168591" w14:textId="77777777" w:rsidR="00535C70" w:rsidRDefault="00535C70" w:rsidP="00535C70">
      <w:pPr>
        <w:rPr>
          <w:rFonts w:ascii="华文楷体" w:eastAsia="华文楷体" w:hAnsi="华文楷体"/>
          <w:sz w:val="36"/>
          <w:szCs w:val="36"/>
        </w:rPr>
      </w:pPr>
      <w:bookmarkStart w:id="5" w:name="选择结构"/>
      <w:bookmarkEnd w:id="5"/>
    </w:p>
    <w:p w14:paraId="695662CB" w14:textId="6573371F" w:rsidR="00A41CB0" w:rsidRPr="00A41CB0" w:rsidRDefault="008B2312" w:rsidP="00535C70">
      <w:pPr>
        <w:rPr>
          <w:rFonts w:ascii="华文楷体" w:eastAsia="华文楷体" w:hAnsi="华文楷体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583A1" wp14:editId="2DB969ED">
                <wp:simplePos x="0" y="0"/>
                <wp:positionH relativeFrom="column">
                  <wp:posOffset>1989667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DF80F" w14:textId="746E830D" w:rsidR="007E55B0" w:rsidRPr="008B2312" w:rsidRDefault="007E55B0" w:rsidP="008B2312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b/>
                                <w:noProof/>
                                <w:color w:val="1C75B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b/>
                                <w:noProof/>
                                <w:color w:val="1C75B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五．选择结构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83A1" id="文本框 31" o:spid="_x0000_s1037" type="#_x0000_t202" style="position:absolute;margin-left:156.65pt;margin-top:38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" filled="f" stroked="f">
                <v:textbox style="mso-fit-shape-to-text:t">
                  <w:txbxContent>
                    <w:p w14:paraId="6B3DF80F" w14:textId="746E830D" w:rsidR="007E55B0" w:rsidRPr="008B2312" w:rsidRDefault="007E55B0" w:rsidP="008B2312">
                      <w:pPr>
                        <w:jc w:val="center"/>
                        <w:rPr>
                          <w:rFonts w:ascii="华文楷体" w:eastAsia="华文楷体" w:hAnsi="华文楷体"/>
                          <w:b/>
                          <w:noProof/>
                          <w:color w:val="1C75B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b/>
                          <w:noProof/>
                          <w:color w:val="1C75B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五．选择结构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楷体" w:eastAsia="华文楷体" w:hAnsi="华文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FA9F2" wp14:editId="5711DEA0">
                <wp:simplePos x="0" y="0"/>
                <wp:positionH relativeFrom="column">
                  <wp:posOffset>240904</wp:posOffset>
                </wp:positionH>
                <wp:positionV relativeFrom="paragraph">
                  <wp:posOffset>575293</wp:posOffset>
                </wp:positionV>
                <wp:extent cx="1502110" cy="658920"/>
                <wp:effectExtent l="0" t="304800" r="0" b="217805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4375">
                          <a:off x="0" y="0"/>
                          <a:ext cx="1502110" cy="65892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C9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0" o:spid="_x0000_s1026" type="#_x0000_t13" style="position:absolute;left:0;text-align:left;margin-left:18.95pt;margin-top:45.3pt;width:118.3pt;height:51.9pt;rotation:265898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" adj="16862" fillcolor="#005677 [1609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589D8C3F" w14:textId="4B0ED554" w:rsidR="00A41CB0" w:rsidRDefault="00A41CB0" w:rsidP="00A41CB0">
      <w:pPr>
        <w:rPr>
          <w:rFonts w:ascii="华文楷体" w:eastAsia="华文楷体" w:hAnsi="华文楷体"/>
          <w:sz w:val="36"/>
          <w:szCs w:val="36"/>
        </w:rPr>
      </w:pPr>
    </w:p>
    <w:p w14:paraId="131AE690" w14:textId="0A0BDD23" w:rsidR="00535C70" w:rsidRDefault="00535C70" w:rsidP="00A41CB0">
      <w:pPr>
        <w:rPr>
          <w:rFonts w:ascii="华文楷体" w:eastAsia="华文楷体" w:hAnsi="华文楷体"/>
          <w:sz w:val="36"/>
          <w:szCs w:val="36"/>
        </w:rPr>
      </w:pPr>
    </w:p>
    <w:p w14:paraId="042F2B62" w14:textId="20A013C3" w:rsidR="00535C70" w:rsidRDefault="00535C70" w:rsidP="00A41CB0">
      <w:pPr>
        <w:rPr>
          <w:rFonts w:ascii="华文楷体" w:eastAsia="华文楷体" w:hAnsi="华文楷体"/>
          <w:sz w:val="36"/>
          <w:szCs w:val="36"/>
        </w:rPr>
      </w:pPr>
    </w:p>
    <w:p w14:paraId="3822EC6B" w14:textId="2ED490C6" w:rsidR="00535C70" w:rsidRDefault="00535C70" w:rsidP="00A41CB0">
      <w:pPr>
        <w:rPr>
          <w:rFonts w:ascii="华文楷体" w:eastAsia="华文楷体" w:hAnsi="华文楷体"/>
          <w:sz w:val="36"/>
          <w:szCs w:val="36"/>
        </w:rPr>
      </w:pPr>
    </w:p>
    <w:p w14:paraId="7AF157A2" w14:textId="71EF1133" w:rsidR="00A75C67" w:rsidRPr="00696C44" w:rsidRDefault="00CE150B" w:rsidP="00CE150B">
      <w:pPr>
        <w:rPr>
          <w:rFonts w:ascii="华文琥珀" w:eastAsia="华文琥珀" w:hAnsi="华文楷体" w:hint="eastAsia"/>
          <w:sz w:val="36"/>
          <w:szCs w:val="36"/>
        </w:rPr>
      </w:pPr>
      <w:proofErr w:type="gramStart"/>
      <w:r w:rsidRPr="00696C44">
        <w:rPr>
          <w:rFonts w:ascii="华文琥珀" w:eastAsia="华文琥珀" w:hAnsi="华文楷体" w:hint="eastAsia"/>
          <w:sz w:val="36"/>
          <w:szCs w:val="36"/>
        </w:rPr>
        <w:t>一</w:t>
      </w:r>
      <w:proofErr w:type="gramEnd"/>
      <w:r w:rsidRPr="00696C44">
        <w:rPr>
          <w:rFonts w:ascii="华文琥珀" w:eastAsia="华文琥珀" w:hAnsi="华文楷体" w:hint="eastAsia"/>
          <w:sz w:val="36"/>
          <w:szCs w:val="36"/>
        </w:rPr>
        <w:t>.</w:t>
      </w:r>
      <w:r w:rsidR="007B063F" w:rsidRPr="00696C44">
        <w:rPr>
          <w:rFonts w:ascii="华文琥珀" w:eastAsia="华文琥珀" w:hAnsi="华文楷体" w:hint="eastAsia"/>
          <w:sz w:val="36"/>
          <w:szCs w:val="36"/>
        </w:rPr>
        <w:t>if语句</w:t>
      </w:r>
      <w:r w:rsidR="00AB49FA" w:rsidRPr="00696C44">
        <w:rPr>
          <w:rFonts w:ascii="华文琥珀" w:eastAsia="华文琥珀" w:hAnsi="华文楷体" w:hint="eastAsia"/>
          <w:sz w:val="36"/>
          <w:szCs w:val="36"/>
        </w:rPr>
        <w:t>：if（条件表达式）{表达式为真（非0）时执行语句}</w:t>
      </w:r>
    </w:p>
    <w:p w14:paraId="30F40D9B" w14:textId="77777777" w:rsidR="00A75C67" w:rsidRDefault="00A75C67" w:rsidP="00A75C67">
      <w:pPr>
        <w:pStyle w:val="aff2"/>
        <w:ind w:left="360" w:firstLineChars="0" w:firstLine="0"/>
        <w:rPr>
          <w:rFonts w:ascii="华文楷体" w:eastAsia="华文楷体" w:hAnsi="华文楷体"/>
          <w:sz w:val="36"/>
          <w:szCs w:val="36"/>
        </w:rPr>
      </w:pPr>
    </w:p>
    <w:p w14:paraId="2F3734F8" w14:textId="7EB8F633" w:rsidR="00A75C67" w:rsidRPr="00696C44" w:rsidRDefault="00A75C67" w:rsidP="00CE150B">
      <w:pPr>
        <w:pStyle w:val="aff2"/>
        <w:numPr>
          <w:ilvl w:val="1"/>
          <w:numId w:val="5"/>
        </w:numPr>
        <w:ind w:firstLineChars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条件表达式：关系表达式，逻辑表达式，数值表达式。</w:t>
      </w:r>
    </w:p>
    <w:p w14:paraId="28E0B383" w14:textId="22921BA0" w:rsidR="00BA3618" w:rsidRPr="00CE150B" w:rsidRDefault="00BA3618" w:rsidP="00AB49FA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</w:p>
    <w:p w14:paraId="5A4720F2" w14:textId="4FE5EEC1" w:rsidR="00CE150B" w:rsidRPr="00CE150B" w:rsidRDefault="00CE150B" w:rsidP="00CE150B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1.</w:t>
      </w:r>
      <w:r w:rsidRPr="00CE150B">
        <w:rPr>
          <w:rFonts w:ascii="华文楷体" w:eastAsia="华文楷体" w:hAnsi="华文楷体" w:hint="eastAsia"/>
          <w:sz w:val="36"/>
          <w:szCs w:val="36"/>
        </w:rPr>
        <w:t>关系运算符及关系表达式</w:t>
      </w:r>
    </w:p>
    <w:p w14:paraId="75C7C937" w14:textId="2D4E8BC4" w:rsidR="00CE150B" w:rsidRPr="00CE150B" w:rsidRDefault="00CE150B" w:rsidP="00CE150B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（1）</w:t>
      </w:r>
      <w:r w:rsidRPr="00CE150B">
        <w:rPr>
          <w:rFonts w:ascii="华文楷体" w:eastAsia="华文楷体" w:hAnsi="华文楷体" w:hint="eastAsia"/>
          <w:sz w:val="36"/>
          <w:szCs w:val="36"/>
        </w:rPr>
        <w:t>优先级：算术运算符&gt;关系运算符&gt;赋值运算符</w:t>
      </w:r>
    </w:p>
    <w:p w14:paraId="0C7F3300" w14:textId="6771B64E" w:rsidR="00CE150B" w:rsidRPr="00CE150B" w:rsidRDefault="00CE150B" w:rsidP="00CE150B">
      <w:pPr>
        <w:ind w:leftChars="300" w:left="1440" w:hangingChars="200" w:hanging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（2）</w:t>
      </w:r>
      <w:r w:rsidRPr="00CE150B">
        <w:rPr>
          <w:rFonts w:ascii="华文楷体" w:eastAsia="华文楷体" w:hAnsi="华文楷体" w:hint="eastAsia"/>
          <w:sz w:val="36"/>
          <w:szCs w:val="36"/>
        </w:rPr>
        <w:t>关系表达式：用关系运算符将两个数值或数值表达式</w:t>
      </w:r>
      <w:r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ascii="华文楷体" w:eastAsia="华文楷体" w:hAnsi="华文楷体"/>
          <w:sz w:val="36"/>
          <w:szCs w:val="36"/>
        </w:rPr>
        <w:t xml:space="preserve">     </w:t>
      </w:r>
      <w:r w:rsidRPr="00CE150B">
        <w:rPr>
          <w:rFonts w:ascii="华文楷体" w:eastAsia="华文楷体" w:hAnsi="华文楷体" w:hint="eastAsia"/>
          <w:sz w:val="36"/>
          <w:szCs w:val="36"/>
        </w:rPr>
        <w:t>连接起来的式子。关系表达式的值是一个逻辑值，即“真”或“假”。在C语言的逻辑运算中，以“1”代表“真”，以“0”代表“假”。</w:t>
      </w:r>
    </w:p>
    <w:p w14:paraId="06D44FC2" w14:textId="00482524" w:rsidR="00CE150B" w:rsidRPr="00CE150B" w:rsidRDefault="00CE150B" w:rsidP="00CE150B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2.</w:t>
      </w:r>
      <w:r w:rsidRPr="00CE150B">
        <w:rPr>
          <w:rFonts w:ascii="华文楷体" w:eastAsia="华文楷体" w:hAnsi="华文楷体" w:hint="eastAsia"/>
          <w:sz w:val="36"/>
          <w:szCs w:val="36"/>
        </w:rPr>
        <w:t>逻辑运算符：！（非），&amp;&amp;（与），</w:t>
      </w:r>
      <w:r w:rsidRPr="00CE150B">
        <w:rPr>
          <w:rFonts w:ascii="华文楷体" w:eastAsia="华文楷体" w:hAnsi="华文楷体"/>
          <w:sz w:val="36"/>
          <w:szCs w:val="36"/>
        </w:rPr>
        <w:t>||</w:t>
      </w:r>
      <w:r w:rsidRPr="00CE150B">
        <w:rPr>
          <w:rFonts w:ascii="华文楷体" w:eastAsia="华文楷体" w:hAnsi="华文楷体" w:hint="eastAsia"/>
          <w:sz w:val="36"/>
          <w:szCs w:val="36"/>
        </w:rPr>
        <w:t>（或）</w:t>
      </w:r>
    </w:p>
    <w:p w14:paraId="1A048744" w14:textId="349D0483" w:rsidR="00CE150B" w:rsidRPr="00CE150B" w:rsidRDefault="00CE150B" w:rsidP="00CE150B">
      <w:pPr>
        <w:ind w:leftChars="300" w:left="1440" w:hangingChars="200" w:hanging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（1）</w:t>
      </w:r>
      <w:r w:rsidRPr="00CE150B">
        <w:rPr>
          <w:rFonts w:ascii="华文楷体" w:eastAsia="华文楷体" w:hAnsi="华文楷体" w:hint="eastAsia"/>
          <w:sz w:val="36"/>
          <w:szCs w:val="36"/>
        </w:rPr>
        <w:t>由高到低优先次序：非</w:t>
      </w:r>
      <w:r w:rsidRPr="00CE150B">
        <w:rPr>
          <w:rFonts w:ascii="华文楷体" w:eastAsia="华文楷体" w:hAnsi="华文楷体"/>
          <w:sz w:val="36"/>
          <w:szCs w:val="36"/>
        </w:rPr>
        <w:t>&gt;</w:t>
      </w:r>
      <w:r w:rsidRPr="00CE150B">
        <w:rPr>
          <w:rFonts w:ascii="华文楷体" w:eastAsia="华文楷体" w:hAnsi="华文楷体" w:hint="eastAsia"/>
          <w:sz w:val="36"/>
          <w:szCs w:val="36"/>
        </w:rPr>
        <w:t>与</w:t>
      </w:r>
      <w:r w:rsidRPr="00CE150B">
        <w:rPr>
          <w:rFonts w:ascii="华文楷体" w:eastAsia="华文楷体" w:hAnsi="华文楷体"/>
          <w:sz w:val="36"/>
          <w:szCs w:val="36"/>
        </w:rPr>
        <w:t>&gt;</w:t>
      </w:r>
      <w:r w:rsidRPr="00CE150B">
        <w:rPr>
          <w:rFonts w:ascii="华文楷体" w:eastAsia="华文楷体" w:hAnsi="华文楷体" w:hint="eastAsia"/>
          <w:sz w:val="36"/>
          <w:szCs w:val="36"/>
        </w:rPr>
        <w:t>或，其中“！”高于算术运算符，“&amp;&amp;”和“||”低于关系运算符。</w:t>
      </w:r>
    </w:p>
    <w:p w14:paraId="3AC6019D" w14:textId="27F55794" w:rsidR="00CE150B" w:rsidRPr="00CE150B" w:rsidRDefault="00CE150B" w:rsidP="00CE150B">
      <w:pPr>
        <w:ind w:leftChars="300" w:left="1440" w:hangingChars="200" w:hanging="720"/>
        <w:rPr>
          <w:rFonts w:ascii="华文楷体" w:eastAsia="华文楷体" w:hAnsi="华文楷体"/>
          <w:sz w:val="36"/>
          <w:szCs w:val="36"/>
        </w:rPr>
      </w:pPr>
      <w:r w:rsidRPr="00CE150B">
        <w:rPr>
          <w:rFonts w:ascii="华文楷体" w:eastAsia="华文楷体" w:hAnsi="华文楷体" w:hint="eastAsia"/>
          <w:sz w:val="36"/>
          <w:szCs w:val="36"/>
        </w:rPr>
        <w:t>（2）逻辑运算结果不是0就是1，而运算对象可是0（视为假）或任何非0的数值（视为真）。</w:t>
      </w:r>
    </w:p>
    <w:p w14:paraId="5938A991" w14:textId="7A17AA57" w:rsidR="00CE150B" w:rsidRPr="00CE150B" w:rsidRDefault="00CE150B" w:rsidP="00CE150B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CE150B">
        <w:rPr>
          <w:rFonts w:ascii="华文楷体" w:eastAsia="华文楷体" w:hAnsi="华文楷体" w:hint="eastAsia"/>
          <w:sz w:val="36"/>
          <w:szCs w:val="36"/>
        </w:rPr>
        <w:t>（3）</w:t>
      </w:r>
    </w:p>
    <w:p w14:paraId="6DCE0F17" w14:textId="77777777" w:rsidR="00CE150B" w:rsidRPr="00AB49FA" w:rsidRDefault="00CE150B" w:rsidP="00CE150B">
      <w:pPr>
        <w:ind w:left="360" w:firstLineChars="400" w:firstLine="960"/>
        <w:rPr>
          <w:rFonts w:ascii="华文楷体" w:eastAsia="华文楷体" w:hAnsi="华文楷体"/>
          <w:sz w:val="36"/>
          <w:szCs w:val="36"/>
        </w:rPr>
      </w:pPr>
      <w:r>
        <w:rPr>
          <w:noProof/>
        </w:rPr>
        <w:drawing>
          <wp:inline distT="0" distB="0" distL="0" distR="0" wp14:anchorId="1525E962" wp14:editId="6A770A2C">
            <wp:extent cx="4917265" cy="176106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021" cy="17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D4AA" w14:textId="77777777" w:rsidR="00CE150B" w:rsidRDefault="00CE150B" w:rsidP="00CE150B">
      <w:pPr>
        <w:rPr>
          <w:rFonts w:ascii="华文楷体" w:eastAsia="华文楷体" w:hAnsi="华文楷体"/>
          <w:sz w:val="36"/>
          <w:szCs w:val="36"/>
        </w:rPr>
      </w:pPr>
    </w:p>
    <w:p w14:paraId="1BBA3E4A" w14:textId="7CCB072A" w:rsidR="00AB49FA" w:rsidRPr="00696C44" w:rsidRDefault="00A75C67" w:rsidP="00CE150B">
      <w:pPr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lastRenderedPageBreak/>
        <w:t>（</w:t>
      </w:r>
      <w:r w:rsidR="00CE150B" w:rsidRPr="00696C44">
        <w:rPr>
          <w:rFonts w:ascii="华文琥珀" w:eastAsia="华文琥珀" w:hAnsi="华文楷体" w:hint="eastAsia"/>
          <w:sz w:val="36"/>
          <w:szCs w:val="36"/>
        </w:rPr>
        <w:t>二</w:t>
      </w:r>
      <w:r w:rsidRPr="00696C44">
        <w:rPr>
          <w:rFonts w:ascii="华文琥珀" w:eastAsia="华文琥珀" w:hAnsi="华文楷体" w:hint="eastAsia"/>
          <w:sz w:val="36"/>
          <w:szCs w:val="36"/>
        </w:rPr>
        <w:t>）关于表达式为真的详细解释：</w:t>
      </w:r>
    </w:p>
    <w:p w14:paraId="230974B8" w14:textId="20EDECFC" w:rsidR="00A75C67" w:rsidRDefault="00BA3618" w:rsidP="00BA3618">
      <w:pPr>
        <w:ind w:leftChars="100" w:left="24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6BCA8358" wp14:editId="4E204BA0">
            <wp:extent cx="4865697" cy="6129867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00" cy="61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ascii="华文楷体" w:eastAsia="华文楷体" w:hAnsi="华文楷体"/>
          <w:sz w:val="36"/>
          <w:szCs w:val="36"/>
        </w:rPr>
        <w:t xml:space="preserve"> </w:t>
      </w: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62A939B0" wp14:editId="34D6216E">
            <wp:extent cx="4902200" cy="20821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77" cy="20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8A5C" w14:textId="1228045B" w:rsidR="00A75C67" w:rsidRDefault="00A75C67" w:rsidP="00AB49FA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</w:p>
    <w:p w14:paraId="243BDF37" w14:textId="5101930C" w:rsidR="00BA3618" w:rsidRDefault="00BA3618" w:rsidP="00AB49FA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  <w:r w:rsidRPr="00BA3618">
        <w:rPr>
          <w:rFonts w:ascii="华文楷体" w:eastAsia="华文楷体" w:hAnsi="华文楷体" w:hint="eastAsia"/>
          <w:sz w:val="36"/>
          <w:szCs w:val="36"/>
          <w:highlight w:val="cyan"/>
        </w:rPr>
        <w:lastRenderedPageBreak/>
        <w:t>特别的，需注意数学表达式与C语言表达式的不同：</w:t>
      </w:r>
    </w:p>
    <w:p w14:paraId="44730B1A" w14:textId="2759EA83" w:rsidR="00BA3618" w:rsidRDefault="00BA3618" w:rsidP="00AB49FA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776C8FEA" wp14:editId="4556A08C">
            <wp:extent cx="6266804" cy="1083733"/>
            <wp:effectExtent l="0" t="0" r="127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147" cy="10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5A4A" w14:textId="77777777" w:rsidR="00BA3618" w:rsidRPr="00BA3618" w:rsidRDefault="00BA3618" w:rsidP="00AB49FA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</w:p>
    <w:p w14:paraId="082A0AB1" w14:textId="2D8806F1" w:rsidR="00A75C67" w:rsidRPr="00696C44" w:rsidRDefault="00CE150B" w:rsidP="00CE150B">
      <w:pPr>
        <w:ind w:left="36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（三）</w:t>
      </w:r>
      <w:r w:rsidR="00BA3618" w:rsidRPr="00696C44">
        <w:rPr>
          <w:rFonts w:ascii="华文琥珀" w:eastAsia="华文琥珀" w:hAnsi="华文楷体" w:hint="eastAsia"/>
          <w:sz w:val="36"/>
          <w:szCs w:val="36"/>
        </w:rPr>
        <w:t>if语句中若存在else子句部分，则只能使用一次；</w:t>
      </w:r>
    </w:p>
    <w:p w14:paraId="2D51877A" w14:textId="07B4A865" w:rsidR="00BA3618" w:rsidRPr="00696C44" w:rsidRDefault="00BA3618" w:rsidP="00BA3618">
      <w:pPr>
        <w:pStyle w:val="aff2"/>
        <w:ind w:left="1440" w:firstLineChars="0" w:firstLine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但在else部分嵌套多层的if语句，即else if</w:t>
      </w:r>
    </w:p>
    <w:p w14:paraId="63FE7F33" w14:textId="77777777" w:rsidR="00CE150B" w:rsidRDefault="00CE150B" w:rsidP="00CE150B">
      <w:pPr>
        <w:rPr>
          <w:rFonts w:ascii="华文楷体" w:eastAsia="华文楷体" w:hAnsi="华文楷体"/>
          <w:sz w:val="36"/>
          <w:szCs w:val="36"/>
        </w:rPr>
      </w:pPr>
    </w:p>
    <w:p w14:paraId="38ACE1FD" w14:textId="122BC9B0" w:rsidR="00CE150B" w:rsidRPr="00696C44" w:rsidRDefault="00CE150B" w:rsidP="00CE150B">
      <w:pPr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if语句应用实例：</w:t>
      </w:r>
    </w:p>
    <w:p w14:paraId="34E52D9E" w14:textId="735E781A" w:rsidR="00CE150B" w:rsidRDefault="00832146" w:rsidP="00CE150B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fldChar w:fldCharType="begin"/>
      </w:r>
      <w:r>
        <w:rPr>
          <w:rFonts w:ascii="华文楷体" w:eastAsia="华文楷体" w:hAnsi="华文楷体"/>
          <w:sz w:val="36"/>
          <w:szCs w:val="36"/>
        </w:rPr>
        <w:instrText xml:space="preserve"> </w:instrText>
      </w:r>
      <w:r>
        <w:rPr>
          <w:rFonts w:ascii="华文楷体" w:eastAsia="华文楷体" w:hAnsi="华文楷体" w:hint="eastAsia"/>
          <w:sz w:val="36"/>
          <w:szCs w:val="36"/>
        </w:rPr>
        <w:instrText>eq \o\ac(○,1)</w:instrText>
      </w:r>
      <w:r>
        <w:rPr>
          <w:rFonts w:ascii="华文楷体" w:eastAsia="华文楷体" w:hAnsi="华文楷体"/>
          <w:sz w:val="36"/>
          <w:szCs w:val="36"/>
        </w:rPr>
        <w:fldChar w:fldCharType="end"/>
      </w:r>
    </w:p>
    <w:p w14:paraId="4D2AB39F" w14:textId="0A32629A" w:rsidR="00CE150B" w:rsidRDefault="00CE150B" w:rsidP="0083214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09361C21" wp14:editId="3A7F0CE3">
            <wp:extent cx="4792133" cy="2734627"/>
            <wp:effectExtent l="0" t="0" r="889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92" cy="27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9D0" w14:textId="20F88491" w:rsidR="00832146" w:rsidRDefault="00832146" w:rsidP="0083214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fldChar w:fldCharType="begin"/>
      </w:r>
      <w:r>
        <w:rPr>
          <w:rFonts w:ascii="华文楷体" w:eastAsia="华文楷体" w:hAnsi="华文楷体"/>
          <w:sz w:val="36"/>
          <w:szCs w:val="36"/>
        </w:rPr>
        <w:instrText xml:space="preserve"> </w:instrText>
      </w:r>
      <w:r>
        <w:rPr>
          <w:rFonts w:ascii="华文楷体" w:eastAsia="华文楷体" w:hAnsi="华文楷体" w:hint="eastAsia"/>
          <w:sz w:val="36"/>
          <w:szCs w:val="36"/>
        </w:rPr>
        <w:instrText>eq \o\ac(○,2)</w:instrText>
      </w:r>
      <w:r>
        <w:rPr>
          <w:rFonts w:ascii="华文楷体" w:eastAsia="华文楷体" w:hAnsi="华文楷体"/>
          <w:sz w:val="36"/>
          <w:szCs w:val="36"/>
        </w:rPr>
        <w:fldChar w:fldCharType="end"/>
      </w:r>
      <w:r>
        <w:rPr>
          <w:rFonts w:ascii="华文楷体" w:eastAsia="华文楷体" w:hAnsi="华文楷体" w:hint="eastAsia"/>
          <w:sz w:val="36"/>
          <w:szCs w:val="36"/>
        </w:rPr>
        <w:t>比较两个数的大小，并按从小到大的顺序输出。</w:t>
      </w:r>
    </w:p>
    <w:p w14:paraId="0F4C4070" w14:textId="5B87E084" w:rsidR="00CE150B" w:rsidRDefault="00832146" w:rsidP="00CE150B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3B67844E" wp14:editId="2411D793">
            <wp:extent cx="5740021" cy="2174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21" cy="21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5403" w14:textId="77777777" w:rsidR="00832146" w:rsidRDefault="00832146" w:rsidP="00CE150B">
      <w:pPr>
        <w:rPr>
          <w:rFonts w:ascii="华文楷体" w:eastAsia="华文楷体" w:hAnsi="华文楷体"/>
          <w:sz w:val="36"/>
          <w:szCs w:val="36"/>
        </w:rPr>
      </w:pPr>
    </w:p>
    <w:p w14:paraId="77A48AF2" w14:textId="67B3ADC9" w:rsidR="00CE150B" w:rsidRPr="00696C44" w:rsidRDefault="00CE150B" w:rsidP="00CE150B">
      <w:pPr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lastRenderedPageBreak/>
        <w:t>二.switch语句（实现多分支选择结构）</w:t>
      </w:r>
    </w:p>
    <w:p w14:paraId="731EE8C9" w14:textId="3C09A886" w:rsidR="00832146" w:rsidRDefault="00832146" w:rsidP="00B455C9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1.</w:t>
      </w:r>
      <w:r w:rsidR="00B455C9">
        <w:rPr>
          <w:rFonts w:ascii="华文楷体" w:eastAsia="华文楷体" w:hAnsi="华文楷体" w:hint="eastAsia"/>
          <w:sz w:val="36"/>
          <w:szCs w:val="36"/>
        </w:rPr>
        <w:t>switch（数值）//此数值的类型应为整数类型（包括字符型）；</w:t>
      </w:r>
    </w:p>
    <w:p w14:paraId="7B160A01" w14:textId="762F4CC2" w:rsidR="00B455C9" w:rsidRDefault="00B455C9" w:rsidP="00B455C9">
      <w:pPr>
        <w:ind w:firstLineChars="100" w:firstLine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2.在case子句中，只能判断是否相等，不能判断大于或小于；</w:t>
      </w:r>
    </w:p>
    <w:p w14:paraId="73815B15" w14:textId="5207BFF3" w:rsidR="00B455C9" w:rsidRDefault="00E97364" w:rsidP="00E97364">
      <w:pPr>
        <w:ind w:leftChars="200" w:left="4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3.</w:t>
      </w:r>
      <w:r w:rsidR="00B455C9">
        <w:rPr>
          <w:rFonts w:ascii="华文楷体" w:eastAsia="华文楷体" w:hAnsi="华文楷体" w:hint="eastAsia"/>
          <w:sz w:val="36"/>
          <w:szCs w:val="36"/>
        </w:rPr>
        <w:t>在每一个case子句中的最后，</w:t>
      </w:r>
      <w:proofErr w:type="gramStart"/>
      <w:r w:rsidR="00B455C9">
        <w:rPr>
          <w:rFonts w:ascii="华文楷体" w:eastAsia="华文楷体" w:hAnsi="华文楷体" w:hint="eastAsia"/>
          <w:sz w:val="36"/>
          <w:szCs w:val="36"/>
        </w:rPr>
        <w:t>须加入</w:t>
      </w:r>
      <w:proofErr w:type="gramEnd"/>
      <w:r w:rsidR="00B455C9">
        <w:rPr>
          <w:rFonts w:ascii="华文楷体" w:eastAsia="华文楷体" w:hAnsi="华文楷体" w:hint="eastAsia"/>
          <w:sz w:val="36"/>
          <w:szCs w:val="36"/>
        </w:rPr>
        <w:t>break语句，即满足此条</w:t>
      </w:r>
      <w:r>
        <w:rPr>
          <w:rFonts w:ascii="华文楷体" w:eastAsia="华文楷体" w:hAnsi="华文楷体" w:hint="eastAsia"/>
          <w:sz w:val="36"/>
          <w:szCs w:val="36"/>
        </w:rPr>
        <w:t>件</w:t>
      </w:r>
      <w:r w:rsidR="00B455C9">
        <w:rPr>
          <w:rFonts w:ascii="华文楷体" w:eastAsia="华文楷体" w:hAnsi="华文楷体" w:hint="eastAsia"/>
          <w:sz w:val="36"/>
          <w:szCs w:val="36"/>
        </w:rPr>
        <w:t>后，不再向下执行switch结构。若无break语句，即使</w:t>
      </w:r>
      <w:r>
        <w:rPr>
          <w:rFonts w:ascii="华文楷体" w:eastAsia="华文楷体" w:hAnsi="华文楷体" w:hint="eastAsia"/>
          <w:sz w:val="36"/>
          <w:szCs w:val="36"/>
        </w:rPr>
        <w:t>不满足之后的条件程序依旧会向下执行直至结束。（最后一个case语句中可不必加break语句）；</w:t>
      </w:r>
    </w:p>
    <w:p w14:paraId="2AD3CC34" w14:textId="0E5B9BCE" w:rsidR="00E97364" w:rsidRDefault="00E97364" w:rsidP="00E97364">
      <w:pPr>
        <w:ind w:leftChars="100" w:left="600" w:hangingChars="100" w:hanging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4.default语句为不满足以上任何case语句条件后执行，无论其位置如何，也可省略。</w:t>
      </w:r>
    </w:p>
    <w:p w14:paraId="6B74EF19" w14:textId="000573F1" w:rsidR="00E97364" w:rsidRDefault="00E97364" w:rsidP="00E97364">
      <w:pPr>
        <w:ind w:leftChars="100" w:left="600" w:hangingChars="100" w:hanging="360"/>
        <w:rPr>
          <w:rFonts w:ascii="华文楷体" w:eastAsia="华文楷体" w:hAnsi="华文楷体"/>
          <w:sz w:val="36"/>
          <w:szCs w:val="36"/>
        </w:rPr>
      </w:pPr>
    </w:p>
    <w:p w14:paraId="6C3DA0B7" w14:textId="0ABCB1E1" w:rsidR="00E97364" w:rsidRPr="00696C44" w:rsidRDefault="00E97364" w:rsidP="00E97364">
      <w:pPr>
        <w:ind w:leftChars="100" w:left="600" w:hangingChars="100" w:hanging="36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switch语句应用实例：</w:t>
      </w:r>
    </w:p>
    <w:p w14:paraId="0400C39B" w14:textId="75879794" w:rsidR="00E97364" w:rsidRDefault="00E97364" w:rsidP="00E97364">
      <w:pPr>
        <w:ind w:leftChars="100" w:left="600" w:hangingChars="100" w:hanging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1A2061B7" wp14:editId="73A364F7">
            <wp:extent cx="3090333" cy="410483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25" cy="41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ascii="华文楷体" w:eastAsia="华文楷体" w:hAnsi="华文楷体"/>
          <w:sz w:val="36"/>
          <w:szCs w:val="36"/>
        </w:rPr>
        <w:t xml:space="preserve">  </w:t>
      </w: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0564BBFE" wp14:editId="27EBACD5">
            <wp:extent cx="2692400" cy="413925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36" cy="41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0A8A" w14:textId="77777777" w:rsidR="00E97364" w:rsidRDefault="00E97364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br w:type="page"/>
      </w:r>
    </w:p>
    <w:p w14:paraId="468EF631" w14:textId="14E9098E" w:rsidR="00E97364" w:rsidRDefault="002B1C27" w:rsidP="00E97364">
      <w:pPr>
        <w:ind w:leftChars="100" w:left="480" w:hangingChars="100" w:hanging="240"/>
        <w:rPr>
          <w:rFonts w:ascii="华文楷体" w:eastAsia="华文楷体" w:hAnsi="华文楷体"/>
          <w:sz w:val="36"/>
          <w:szCs w:val="36"/>
        </w:rPr>
      </w:pPr>
      <w:bookmarkStart w:id="6" w:name="循环结构"/>
      <w:bookmarkEnd w:id="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9D70D6" wp14:editId="7786EBE1">
                <wp:simplePos x="0" y="0"/>
                <wp:positionH relativeFrom="margin">
                  <wp:align>center</wp:align>
                </wp:positionH>
                <wp:positionV relativeFrom="paragraph">
                  <wp:posOffset>499110</wp:posOffset>
                </wp:positionV>
                <wp:extent cx="1828800" cy="1828800"/>
                <wp:effectExtent l="0" t="0" r="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C4F47" w14:textId="3757935B" w:rsidR="007E55B0" w:rsidRPr="002B1C27" w:rsidRDefault="007E55B0" w:rsidP="002B1C27">
                            <w:pPr>
                              <w:ind w:leftChars="100" w:left="961" w:hangingChars="100" w:hanging="721"/>
                              <w:jc w:val="center"/>
                              <w:rPr>
                                <w:rFonts w:ascii="华文楷体" w:eastAsia="华文楷体" w:hAnsi="华文楷体"/>
                                <w:b/>
                                <w:noProof/>
                                <w:color w:val="1C75B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b/>
                                <w:noProof/>
                                <w:color w:val="1C75BC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六．循环结构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70D6" id="文本框 12" o:spid="_x0000_s1038" type="#_x0000_t202" style="position:absolute;left:0;text-align:left;margin-left:0;margin-top:39.3pt;width:2in;height:2in;z-index:251688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" filled="f" stroked="f">
                <v:textbox style="mso-fit-shape-to-text:t">
                  <w:txbxContent>
                    <w:p w14:paraId="4CFC4F47" w14:textId="3757935B" w:rsidR="007E55B0" w:rsidRPr="002B1C27" w:rsidRDefault="007E55B0" w:rsidP="002B1C27">
                      <w:pPr>
                        <w:ind w:leftChars="100" w:left="961" w:hangingChars="100" w:hanging="721"/>
                        <w:jc w:val="center"/>
                        <w:rPr>
                          <w:rFonts w:ascii="华文楷体" w:eastAsia="华文楷体" w:hAnsi="华文楷体"/>
                          <w:b/>
                          <w:noProof/>
                          <w:color w:val="1C75B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b/>
                          <w:noProof/>
                          <w:color w:val="1C75BC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六．循环结构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华文楷体" w:eastAsia="华文楷体" w:hAnsi="华文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E3359" wp14:editId="07115B7D">
                <wp:simplePos x="0" y="0"/>
                <wp:positionH relativeFrom="column">
                  <wp:posOffset>-77470</wp:posOffset>
                </wp:positionH>
                <wp:positionV relativeFrom="paragraph">
                  <wp:posOffset>295910</wp:posOffset>
                </wp:positionV>
                <wp:extent cx="1549400" cy="990600"/>
                <wp:effectExtent l="0" t="25400" r="44450" b="44450"/>
                <wp:wrapNone/>
                <wp:docPr id="7" name="箭头: 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0" cy="990600"/>
                        </a:xfrm>
                        <a:prstGeom prst="notched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A82C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箭头: 燕尾形 7" o:spid="_x0000_s1026" type="#_x0000_t94" style="position:absolute;left:0;text-align:left;margin-left:-6.1pt;margin-top:23.3pt;width:122pt;height:78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" adj="14695" fillcolor="#7dcbed [1943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4B2040A9" w14:textId="2F5D7673" w:rsidR="00305E04" w:rsidRPr="00305E04" w:rsidRDefault="00305E04" w:rsidP="00305E04">
      <w:pPr>
        <w:rPr>
          <w:rFonts w:ascii="华文楷体" w:eastAsia="华文楷体" w:hAnsi="华文楷体"/>
          <w:sz w:val="36"/>
          <w:szCs w:val="36"/>
        </w:rPr>
      </w:pPr>
    </w:p>
    <w:p w14:paraId="2F95F890" w14:textId="276D7D89" w:rsidR="00305E04" w:rsidRPr="00305E04" w:rsidRDefault="00305E04" w:rsidP="00305E04">
      <w:pPr>
        <w:rPr>
          <w:rFonts w:ascii="华文楷体" w:eastAsia="华文楷体" w:hAnsi="华文楷体"/>
          <w:sz w:val="36"/>
          <w:szCs w:val="36"/>
        </w:rPr>
      </w:pPr>
    </w:p>
    <w:p w14:paraId="2E75C6B7" w14:textId="77551B11" w:rsidR="00305E04" w:rsidRPr="00305E04" w:rsidRDefault="00305E04" w:rsidP="00305E04">
      <w:pPr>
        <w:rPr>
          <w:rFonts w:ascii="华文楷体" w:eastAsia="华文楷体" w:hAnsi="华文楷体"/>
          <w:sz w:val="36"/>
          <w:szCs w:val="36"/>
        </w:rPr>
      </w:pPr>
    </w:p>
    <w:p w14:paraId="16FC4B0C" w14:textId="67D7C62D" w:rsidR="00305E04" w:rsidRPr="00305E04" w:rsidRDefault="00305E04" w:rsidP="00305E04">
      <w:pPr>
        <w:rPr>
          <w:rFonts w:ascii="华文楷体" w:eastAsia="华文楷体" w:hAnsi="华文楷体"/>
          <w:sz w:val="36"/>
          <w:szCs w:val="36"/>
        </w:rPr>
      </w:pPr>
    </w:p>
    <w:p w14:paraId="5BDA9CBD" w14:textId="6CBBEA2E" w:rsidR="00305E04" w:rsidRPr="00305E04" w:rsidRDefault="00305E04" w:rsidP="00305E04">
      <w:pPr>
        <w:rPr>
          <w:rFonts w:ascii="华文楷体" w:eastAsia="华文楷体" w:hAnsi="华文楷体"/>
          <w:sz w:val="36"/>
          <w:szCs w:val="36"/>
        </w:rPr>
      </w:pPr>
    </w:p>
    <w:p w14:paraId="0013D9A8" w14:textId="7F10DB4A" w:rsidR="00305E04" w:rsidRPr="00696C44" w:rsidRDefault="00305E04" w:rsidP="00305E04">
      <w:pPr>
        <w:pStyle w:val="aff2"/>
        <w:numPr>
          <w:ilvl w:val="0"/>
          <w:numId w:val="15"/>
        </w:numPr>
        <w:ind w:firstLineChars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while（表达式）{  }</w:t>
      </w:r>
    </w:p>
    <w:p w14:paraId="44B9AB68" w14:textId="29630C8E" w:rsidR="00276A45" w:rsidRDefault="00276A45" w:rsidP="00276A45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例：求1+2+</w:t>
      </w:r>
      <w:r w:rsidR="00265B19">
        <w:rPr>
          <w:rFonts w:ascii="华文楷体" w:eastAsia="华文楷体" w:hAnsi="华文楷体"/>
          <w:sz w:val="36"/>
          <w:szCs w:val="36"/>
        </w:rPr>
        <w:t>…</w:t>
      </w:r>
      <w:r w:rsidR="00265B19">
        <w:rPr>
          <w:rFonts w:ascii="华文楷体" w:eastAsia="华文楷体" w:hAnsi="华文楷体" w:hint="eastAsia"/>
          <w:sz w:val="36"/>
          <w:szCs w:val="36"/>
        </w:rPr>
        <w:t>+100</w:t>
      </w:r>
    </w:p>
    <w:p w14:paraId="034B054A" w14:textId="77777777" w:rsidR="00265B19" w:rsidRDefault="00276A45" w:rsidP="00265B19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noProof/>
          <w:sz w:val="36"/>
          <w:szCs w:val="36"/>
        </w:rPr>
        <w:drawing>
          <wp:inline distT="0" distB="0" distL="0" distR="0" wp14:anchorId="5A9B8D9B" wp14:editId="1E3C0176">
            <wp:extent cx="3705913" cy="2480734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11" cy="24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20F" w14:textId="7DA61809" w:rsidR="00265B19" w:rsidRPr="00696C44" w:rsidRDefault="00265B19" w:rsidP="00265B19">
      <w:pPr>
        <w:pStyle w:val="aff2"/>
        <w:numPr>
          <w:ilvl w:val="0"/>
          <w:numId w:val="15"/>
        </w:numPr>
        <w:ind w:firstLineChars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do{   }while（表达式）</w:t>
      </w:r>
    </w:p>
    <w:p w14:paraId="67F4FC6A" w14:textId="3E281E58" w:rsidR="00265B19" w:rsidRPr="00265B19" w:rsidRDefault="00265B19" w:rsidP="00265B19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2420E5C5" wp14:editId="41434CF1">
            <wp:extent cx="3632200" cy="2342436"/>
            <wp:effectExtent l="0" t="0" r="635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42" cy="23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85B" w14:textId="2A7814F4" w:rsidR="00305E04" w:rsidRDefault="00265B19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EFF91" wp14:editId="1C5C8CA1">
                <wp:simplePos x="0" y="0"/>
                <wp:positionH relativeFrom="margin">
                  <wp:posOffset>1886797</wp:posOffset>
                </wp:positionH>
                <wp:positionV relativeFrom="paragraph">
                  <wp:posOffset>146262</wp:posOffset>
                </wp:positionV>
                <wp:extent cx="3759200" cy="1750060"/>
                <wp:effectExtent l="0" t="876300" r="31750" b="40640"/>
                <wp:wrapNone/>
                <wp:docPr id="44" name="思想气泡: 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1750060"/>
                        </a:xfrm>
                        <a:prstGeom prst="cloudCallout">
                          <a:avLst>
                            <a:gd name="adj1" fmla="val -32026"/>
                            <a:gd name="adj2" fmla="val -96828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5E92589" w14:textId="2C417638" w:rsidR="007E55B0" w:rsidRPr="00DB06AB" w:rsidRDefault="007E55B0" w:rsidP="00265B19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B06AB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注意</w:t>
                            </w:r>
                            <w:r w:rsidRPr="00DB06AB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while</w:t>
                            </w:r>
                            <w:r w:rsidRPr="00DB06AB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（）后的分号，不能省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EFF9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想气泡: 云 44" o:spid="_x0000_s1039" type="#_x0000_t106" style="position:absolute;left:0;text-align:left;margin-left:148.55pt;margin-top:11.5pt;width:296pt;height:137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" adj="3882,-10115" fillcolor="#98c8ef [1302]" strokeweight="2pt">
                <v:stroke miterlimit="4" joinstyle="miter"/>
                <v:textbox inset="3pt,3pt,3pt,3pt">
                  <w:txbxContent>
                    <w:p w14:paraId="65E92589" w14:textId="2C417638" w:rsidR="007E55B0" w:rsidRPr="00DB06AB" w:rsidRDefault="007E55B0" w:rsidP="00265B19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B06AB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注意</w:t>
                      </w:r>
                      <w:r w:rsidRPr="00DB06AB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while</w:t>
                      </w:r>
                      <w:r w:rsidRPr="00DB06AB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（）后的分号，不能省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A76BE" w14:textId="28178C8F" w:rsidR="00305E04" w:rsidRDefault="00305E04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</w:p>
    <w:p w14:paraId="190E2F38" w14:textId="42BA7C44" w:rsidR="00305E04" w:rsidRDefault="00305E04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</w:p>
    <w:p w14:paraId="4CE6DFFD" w14:textId="502BD895" w:rsidR="00305E04" w:rsidRDefault="00305E04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</w:p>
    <w:p w14:paraId="3D20A6A5" w14:textId="152084E7" w:rsidR="00305E04" w:rsidRPr="00696C44" w:rsidRDefault="00DB06AB" w:rsidP="00305E04">
      <w:pPr>
        <w:pStyle w:val="aff2"/>
        <w:ind w:left="1080" w:firstLineChars="0" w:firstLine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3.for（表达式1；表达式2；表达式3）{   }</w:t>
      </w:r>
    </w:p>
    <w:p w14:paraId="1B97495E" w14:textId="117E8510" w:rsidR="00DB06AB" w:rsidRDefault="00DB06AB" w:rsidP="00DB06AB">
      <w:pPr>
        <w:pStyle w:val="aff2"/>
        <w:ind w:left="1080" w:firstLineChars="100" w:firstLine="3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分别为：初始表达式；条件表达式；改变循环变量</w:t>
      </w:r>
    </w:p>
    <w:p w14:paraId="3DC3766D" w14:textId="2180A544" w:rsidR="00DB06AB" w:rsidRDefault="00DB06AB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5F50DFE4" wp14:editId="3D256361">
            <wp:extent cx="3649133" cy="2331681"/>
            <wp:effectExtent l="0" t="0" r="889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78" cy="23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F47A" w14:textId="09641443" w:rsidR="00276A45" w:rsidRDefault="00276A45" w:rsidP="00305E04">
      <w:pPr>
        <w:pStyle w:val="aff2"/>
        <w:ind w:left="1080" w:firstLineChars="0" w:firstLine="0"/>
        <w:rPr>
          <w:rFonts w:ascii="华文楷体" w:eastAsia="华文楷体" w:hAnsi="华文楷体"/>
          <w:sz w:val="36"/>
          <w:szCs w:val="36"/>
        </w:rPr>
      </w:pPr>
    </w:p>
    <w:p w14:paraId="5F69F85F" w14:textId="593C89B7" w:rsidR="00276A45" w:rsidRPr="00696C44" w:rsidRDefault="00842DD1" w:rsidP="00305E04">
      <w:pPr>
        <w:pStyle w:val="aff2"/>
        <w:ind w:left="1080" w:firstLineChars="0" w:firstLine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Ps.</w:t>
      </w:r>
    </w:p>
    <w:p w14:paraId="027C2998" w14:textId="7569A47A" w:rsidR="00842DD1" w:rsidRPr="00696C44" w:rsidRDefault="00842DD1" w:rsidP="00842DD1">
      <w:pPr>
        <w:pStyle w:val="aff2"/>
        <w:numPr>
          <w:ilvl w:val="0"/>
          <w:numId w:val="16"/>
        </w:numPr>
        <w:ind w:firstLineChars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break语句与continue语句：</w:t>
      </w:r>
    </w:p>
    <w:p w14:paraId="400591E8" w14:textId="559675D1" w:rsidR="00842DD1" w:rsidRPr="00696C44" w:rsidRDefault="00696C44" w:rsidP="00842DD1">
      <w:pPr>
        <w:pStyle w:val="aff2"/>
        <w:ind w:left="2160" w:firstLineChars="0" w:firstLine="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2A6A0" wp14:editId="45983FA1">
                <wp:simplePos x="0" y="0"/>
                <wp:positionH relativeFrom="column">
                  <wp:posOffset>1276985</wp:posOffset>
                </wp:positionH>
                <wp:positionV relativeFrom="paragraph">
                  <wp:posOffset>59478</wp:posOffset>
                </wp:positionV>
                <wp:extent cx="45719" cy="880533"/>
                <wp:effectExtent l="76200" t="19050" r="0" b="15240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0533"/>
                        </a:xfrm>
                        <a:prstGeom prst="leftBrac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698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8" o:spid="_x0000_s1026" type="#_x0000_t87" style="position:absolute;left:0;text-align:left;margin-left:100.55pt;margin-top:4.7pt;width:3.6pt;height:6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" adj="93" strokeweight="3pt">
                <v:stroke miterlimit="4" joinstyle="miter"/>
                <v:textbox inset="2.53997mm,1.27mm,2.53997mm,1.27mm"/>
              </v:shape>
            </w:pict>
          </mc:Fallback>
        </mc:AlternateContent>
      </w:r>
      <w:r w:rsidR="00842DD1" w:rsidRPr="00696C44">
        <w:rPr>
          <w:rFonts w:ascii="华文楷体" w:eastAsia="华文楷体" w:hAnsi="华文楷体" w:hint="eastAsia"/>
          <w:sz w:val="36"/>
          <w:szCs w:val="36"/>
        </w:rPr>
        <w:t>break语句结束整个循环，不再判断执行循环的条件是否成立；</w:t>
      </w:r>
    </w:p>
    <w:p w14:paraId="3A1291A1" w14:textId="02F65AC9" w:rsidR="00842DD1" w:rsidRDefault="00842DD1" w:rsidP="00842DD1">
      <w:pPr>
        <w:pStyle w:val="aff2"/>
        <w:ind w:left="2160" w:firstLineChars="0" w:firstLine="0"/>
        <w:rPr>
          <w:rFonts w:ascii="华文楷体" w:eastAsia="华文楷体" w:hAnsi="华文楷体"/>
          <w:sz w:val="36"/>
          <w:szCs w:val="36"/>
        </w:rPr>
      </w:pPr>
      <w:r w:rsidRPr="00696C44">
        <w:rPr>
          <w:rFonts w:ascii="华文楷体" w:eastAsia="华文楷体" w:hAnsi="华文楷体" w:hint="eastAsia"/>
          <w:sz w:val="36"/>
          <w:szCs w:val="36"/>
        </w:rPr>
        <w:t>continue语句</w:t>
      </w:r>
      <w:proofErr w:type="gramStart"/>
      <w:r w:rsidRPr="00696C44">
        <w:rPr>
          <w:rFonts w:ascii="华文楷体" w:eastAsia="华文楷体" w:hAnsi="华文楷体" w:hint="eastAsia"/>
          <w:sz w:val="36"/>
          <w:szCs w:val="36"/>
        </w:rPr>
        <w:t>只结束</w:t>
      </w:r>
      <w:proofErr w:type="gramEnd"/>
      <w:r w:rsidRPr="00696C44">
        <w:rPr>
          <w:rFonts w:ascii="华文楷体" w:eastAsia="华文楷体" w:hAnsi="华文楷体" w:hint="eastAsia"/>
          <w:sz w:val="36"/>
          <w:szCs w:val="36"/>
        </w:rPr>
        <w:t>本次循环，而非终止整个循环。</w:t>
      </w:r>
    </w:p>
    <w:p w14:paraId="2413C0B5" w14:textId="1A44F03C" w:rsidR="00276A45" w:rsidRPr="00696C44" w:rsidRDefault="00842DD1" w:rsidP="00842DD1">
      <w:pPr>
        <w:pStyle w:val="aff2"/>
        <w:ind w:left="1080" w:firstLineChars="0" w:firstLine="0"/>
        <w:rPr>
          <w:rFonts w:ascii="华文琥珀" w:eastAsia="华文琥珀" w:hAnsi="华文楷体" w:hint="eastAsia"/>
          <w:sz w:val="36"/>
          <w:szCs w:val="36"/>
        </w:rPr>
      </w:pPr>
      <w:r w:rsidRPr="00696C44">
        <w:rPr>
          <w:rFonts w:ascii="华文琥珀" w:eastAsia="华文琥珀" w:hAnsi="华文楷体" w:hint="eastAsia"/>
          <w:sz w:val="36"/>
          <w:szCs w:val="36"/>
        </w:rPr>
        <w:t>（2）不同循环语句之间的转换：</w:t>
      </w:r>
    </w:p>
    <w:p w14:paraId="29472CDD" w14:textId="347B0F0C" w:rsidR="00305E04" w:rsidRDefault="00305E04" w:rsidP="00305E04">
      <w:pPr>
        <w:pStyle w:val="aff2"/>
        <w:ind w:left="1080" w:firstLineChars="0" w:firstLine="0"/>
        <w:rPr>
          <w:rFonts w:ascii="华文楷体" w:eastAsia="华文楷体" w:hAnsi="华文楷体" w:hint="eastAsia"/>
          <w:noProof/>
          <w:sz w:val="36"/>
          <w:szCs w:val="36"/>
        </w:rPr>
      </w:pPr>
      <w:r>
        <w:rPr>
          <w:rFonts w:ascii="华文楷体" w:eastAsia="华文楷体" w:hAnsi="华文楷体" w:hint="eastAsia"/>
          <w:noProof/>
          <w:sz w:val="36"/>
          <w:szCs w:val="36"/>
        </w:rPr>
        <w:drawing>
          <wp:inline distT="0" distB="0" distL="0" distR="0" wp14:anchorId="0E60D050" wp14:editId="28924442">
            <wp:extent cx="3675711" cy="2424219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8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A45">
        <w:rPr>
          <w:rFonts w:ascii="华文楷体" w:eastAsia="华文楷体" w:hAnsi="华文楷体"/>
          <w:noProof/>
          <w:sz w:val="36"/>
          <w:szCs w:val="36"/>
        </w:rPr>
        <w:drawing>
          <wp:inline distT="0" distB="0" distL="0" distR="0" wp14:anchorId="2A0D83D3" wp14:editId="6387103D">
            <wp:extent cx="2335966" cy="2466596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66" cy="24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FC33" w14:textId="57641D3F" w:rsidR="002F765C" w:rsidRPr="002F765C" w:rsidRDefault="002F765C" w:rsidP="002F765C">
      <w:pPr>
        <w:rPr>
          <w:rFonts w:hint="eastAsia"/>
        </w:rPr>
      </w:pPr>
    </w:p>
    <w:p w14:paraId="36C2E94E" w14:textId="6E7D32FE" w:rsidR="002F765C" w:rsidRPr="002F765C" w:rsidRDefault="002F765C" w:rsidP="002F765C">
      <w:pPr>
        <w:rPr>
          <w:rFonts w:hint="eastAsia"/>
        </w:rPr>
      </w:pPr>
    </w:p>
    <w:p w14:paraId="541A3C6C" w14:textId="59093DC1" w:rsidR="002F765C" w:rsidRDefault="002F765C" w:rsidP="002F765C">
      <w:pPr>
        <w:jc w:val="center"/>
        <w:rPr>
          <w:rFonts w:ascii="华文楷体" w:eastAsia="华文楷体" w:hAnsi="华文楷体"/>
          <w:noProof/>
          <w:sz w:val="36"/>
          <w:szCs w:val="36"/>
        </w:rPr>
      </w:pPr>
    </w:p>
    <w:p w14:paraId="4C78ABB8" w14:textId="0BA483A0" w:rsidR="005F78A4" w:rsidRDefault="005F78A4" w:rsidP="002F765C">
      <w:pPr>
        <w:rPr>
          <w:rFonts w:ascii="华文楷体" w:eastAsia="华文楷体" w:hAnsi="华文楷体"/>
          <w:noProof/>
          <w:sz w:val="36"/>
          <w:szCs w:val="36"/>
        </w:rPr>
      </w:pPr>
      <w:bookmarkStart w:id="7" w:name="学习心得"/>
      <w:bookmarkEnd w:id="7"/>
    </w:p>
    <w:p w14:paraId="2F31C65E" w14:textId="77777777" w:rsidR="005F78A4" w:rsidRDefault="005F78A4" w:rsidP="002F765C">
      <w:pPr>
        <w:rPr>
          <w:rFonts w:ascii="华文楷体" w:eastAsia="华文楷体" w:hAnsi="华文楷体"/>
          <w:noProof/>
          <w:sz w:val="36"/>
          <w:szCs w:val="36"/>
        </w:rPr>
      </w:pPr>
    </w:p>
    <w:p w14:paraId="795F1419" w14:textId="3E266F35" w:rsidR="005F78A4" w:rsidRDefault="005F78A4" w:rsidP="002F765C">
      <w:pPr>
        <w:rPr>
          <w:rFonts w:ascii="华文楷体" w:eastAsia="华文楷体" w:hAnsi="华文楷体"/>
          <w:noProof/>
          <w:sz w:val="36"/>
          <w:szCs w:val="36"/>
        </w:rPr>
      </w:pPr>
      <w:r>
        <w:rPr>
          <w:rFonts w:ascii="华文楷体" w:eastAsia="华文楷体" w:hAnsi="华文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85146D" wp14:editId="41E0DD76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3959860" cy="1231900"/>
                <wp:effectExtent l="666750" t="38100" r="21590" b="482600"/>
                <wp:wrapNone/>
                <wp:docPr id="49" name="标注: 双弯曲线形(带边框和强调线)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231900"/>
                        </a:xfrm>
                        <a:prstGeom prst="accent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35660"/>
                            <a:gd name="adj8" fmla="val 1526"/>
                          </a:avLst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9D27EA" w14:textId="0B503332" w:rsidR="005F78A4" w:rsidRPr="005F78A4" w:rsidRDefault="005F78A4" w:rsidP="005F78A4">
                            <w:pPr>
                              <w:jc w:val="center"/>
                              <w:rPr>
                                <w:rFonts w:ascii="华文行楷" w:eastAsia="华文行楷" w:hint="eastAsia"/>
                                <w:color w:val="4578AC" w:themeColor="accent5" w:themeShade="80"/>
                                <w:sz w:val="84"/>
                                <w:szCs w:val="84"/>
                              </w:rPr>
                            </w:pPr>
                            <w:r w:rsidRPr="005F78A4">
                              <w:rPr>
                                <w:rFonts w:ascii="华文行楷" w:eastAsia="华文行楷" w:hint="eastAsia"/>
                                <w:color w:val="4578AC" w:themeColor="accent5" w:themeShade="80"/>
                                <w:sz w:val="84"/>
                                <w:szCs w:val="84"/>
                              </w:rPr>
                              <w:t>学习心得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5146D" id="_x0000_t52" coordsize="21600,21600" o:spt="52" adj="23400,24400,25200,21600,25200,4050,23400,4050" path="m@0@1l@2@3@4@5@6@7nfem@6,l@6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/>
              </v:shapetype>
              <v:shape id="标注: 双弯曲线形(带边框和强调线) 49" o:spid="_x0000_s1040" type="#_x0000_t52" style="position:absolute;margin-left:126.4pt;margin-top:.6pt;width:311.8pt;height:9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" adj="330,29303,-3600,,-3600,,-1800" filled="f" strokeweight="2pt">
                <v:stroke miterlimit="4"/>
                <v:textbox inset="3pt,3pt,3pt,3pt">
                  <w:txbxContent>
                    <w:p w14:paraId="0B9D27EA" w14:textId="0B503332" w:rsidR="005F78A4" w:rsidRPr="005F78A4" w:rsidRDefault="005F78A4" w:rsidP="005F78A4">
                      <w:pPr>
                        <w:jc w:val="center"/>
                        <w:rPr>
                          <w:rFonts w:ascii="华文行楷" w:eastAsia="华文行楷" w:hint="eastAsia"/>
                          <w:color w:val="4578AC" w:themeColor="accent5" w:themeShade="80"/>
                          <w:sz w:val="84"/>
                          <w:szCs w:val="84"/>
                        </w:rPr>
                      </w:pPr>
                      <w:r w:rsidRPr="005F78A4">
                        <w:rPr>
                          <w:rFonts w:ascii="华文行楷" w:eastAsia="华文行楷" w:hint="eastAsia"/>
                          <w:color w:val="4578AC" w:themeColor="accent5" w:themeShade="80"/>
                          <w:sz w:val="84"/>
                          <w:szCs w:val="84"/>
                        </w:rPr>
                        <w:t>学习心得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53FA149" w14:textId="77777777" w:rsidR="005F78A4" w:rsidRDefault="005F78A4" w:rsidP="002F765C">
      <w:pPr>
        <w:rPr>
          <w:rFonts w:ascii="华文楷体" w:eastAsia="华文楷体" w:hAnsi="华文楷体"/>
          <w:noProof/>
          <w:sz w:val="36"/>
          <w:szCs w:val="36"/>
        </w:rPr>
      </w:pPr>
    </w:p>
    <w:p w14:paraId="01935159" w14:textId="77777777" w:rsidR="005F78A4" w:rsidRDefault="005F78A4" w:rsidP="002F765C">
      <w:pPr>
        <w:rPr>
          <w:rFonts w:ascii="华文楷体" w:eastAsia="华文楷体" w:hAnsi="华文楷体"/>
          <w:noProof/>
          <w:sz w:val="36"/>
          <w:szCs w:val="36"/>
        </w:rPr>
      </w:pPr>
    </w:p>
    <w:p w14:paraId="71C829B0" w14:textId="051B40D8" w:rsidR="002F765C" w:rsidRPr="00696C44" w:rsidRDefault="00696C44" w:rsidP="002F765C">
      <w:pPr>
        <w:rPr>
          <w:rFonts w:ascii="华文楷体" w:eastAsia="华文楷体" w:hAnsi="华文楷体" w:hint="eastAsia"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DC392" wp14:editId="036FC0A2">
                <wp:simplePos x="0" y="0"/>
                <wp:positionH relativeFrom="margin">
                  <wp:align>right</wp:align>
                </wp:positionH>
                <wp:positionV relativeFrom="paragraph">
                  <wp:posOffset>845820</wp:posOffset>
                </wp:positionV>
                <wp:extent cx="1828800" cy="18288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3E9058" w14:textId="7BB6750C" w:rsidR="0069161C" w:rsidRPr="00696C44" w:rsidRDefault="007E55B0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696C44"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语言</w:t>
                            </w: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程序设计</w:t>
                            </w:r>
                            <w:r w:rsidR="0069161C"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的学习是一个循序渐进的过程，</w:t>
                            </w:r>
                          </w:p>
                          <w:p w14:paraId="21B5349D" w14:textId="10A76A73" w:rsidR="0069161C" w:rsidRP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需要丰富地积累与不断地实践相结合。</w:t>
                            </w:r>
                          </w:p>
                          <w:p w14:paraId="5E10A6FC" w14:textId="77777777" w:rsid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在刚刚入门时，可能会觉得不适应，需要在课堂上认真听讲，</w:t>
                            </w:r>
                          </w:p>
                          <w:p w14:paraId="01AB7394" w14:textId="54B926C1" w:rsidR="0069161C" w:rsidRP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记录老师的课堂内容，并翻阅课本或</w:t>
                            </w:r>
                          </w:p>
                          <w:p w14:paraId="7EFCEBAD" w14:textId="77777777" w:rsid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与他人讨论，及时解决自己的问题。</w:t>
                            </w:r>
                          </w:p>
                          <w:p w14:paraId="3D1ACF5F" w14:textId="77777777" w:rsid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此外，更需要我们在日常多加实践</w:t>
                            </w: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及时消化课堂内容</w:t>
                            </w: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</w:p>
                          <w:p w14:paraId="6B52115E" w14:textId="1C8F3617" w:rsidR="0069161C" w:rsidRP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并认真对待每一次上机练习，</w:t>
                            </w:r>
                          </w:p>
                          <w:p w14:paraId="2DB34347" w14:textId="77777777" w:rsid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打实基础，开发思维，尝试多种解法。</w:t>
                            </w:r>
                          </w:p>
                          <w:p w14:paraId="141E89DC" w14:textId="48924022" w:rsidR="0069161C" w:rsidRPr="00696C44" w:rsidRDefault="0069161C" w:rsidP="00696C44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认真投入的学习，终会使自己的学习</w:t>
                            </w:r>
                            <w:r w:rsidR="00696C44" w:rsidRPr="00696C44">
                              <w:rPr>
                                <w:rFonts w:ascii="华文楷体" w:eastAsia="华文楷体" w:hAnsi="华文楷体" w:hint="eastAsia"/>
                                <w:noProof/>
                                <w:color w:val="0070C0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变得更加高效且满意。</w:t>
                            </w:r>
                          </w:p>
                          <w:p w14:paraId="58A915D2" w14:textId="77777777" w:rsidR="0069161C" w:rsidRPr="00696C44" w:rsidRDefault="0069161C" w:rsidP="00696C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D389939" w14:textId="77777777" w:rsidR="00696C44" w:rsidRDefault="00696C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DC392" id="文本框 47" o:spid="_x0000_s1041" type="#_x0000_t202" style="position:absolute;margin-left:92.8pt;margin-top:66.6pt;width:2in;height:2in;z-index:2516930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" filled="f" stroked="f">
                <v:fill o:detectmouseclick="t"/>
                <v:textbox style="mso-fit-shape-to-text:t">
                  <w:txbxContent>
                    <w:p w14:paraId="563E9058" w14:textId="7BB6750C" w:rsidR="0069161C" w:rsidRPr="00696C44" w:rsidRDefault="007E55B0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696C44"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语言</w:t>
                      </w: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程序设计</w:t>
                      </w:r>
                      <w:r w:rsidR="0069161C"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的学习是一个循序渐进的过程，</w:t>
                      </w:r>
                    </w:p>
                    <w:p w14:paraId="21B5349D" w14:textId="10A76A73" w:rsidR="0069161C" w:rsidRP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需要丰富地积累与不断地实践相结合。</w:t>
                      </w:r>
                    </w:p>
                    <w:p w14:paraId="5E10A6FC" w14:textId="77777777" w:rsid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在刚刚入门时，可能会觉得不适应，需要在课堂上认真听讲，</w:t>
                      </w:r>
                    </w:p>
                    <w:p w14:paraId="01AB7394" w14:textId="54B926C1" w:rsidR="0069161C" w:rsidRP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记录老师的课堂内容，并翻阅课本或</w:t>
                      </w:r>
                    </w:p>
                    <w:p w14:paraId="7EFCEBAD" w14:textId="77777777" w:rsid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与他人讨论，及时解决自己的问题。</w:t>
                      </w:r>
                    </w:p>
                    <w:p w14:paraId="3D1ACF5F" w14:textId="77777777" w:rsid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此外，更需要我们在日常多加实践</w:t>
                      </w: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及时消化课堂内容</w:t>
                      </w: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</w:p>
                    <w:p w14:paraId="6B52115E" w14:textId="1C8F3617" w:rsidR="0069161C" w:rsidRP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并认真对待每一次上机练习，</w:t>
                      </w:r>
                    </w:p>
                    <w:p w14:paraId="2DB34347" w14:textId="77777777" w:rsidR="00696C44" w:rsidRDefault="0069161C" w:rsidP="00696C44">
                      <w:pPr>
                        <w:jc w:val="center"/>
                        <w:rPr>
                          <w:rFonts w:ascii="华文楷体" w:eastAsia="华文楷体" w:hAnsi="华文楷体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打实基础，开发思维，尝试多种解法。</w:t>
                      </w:r>
                    </w:p>
                    <w:p w14:paraId="141E89DC" w14:textId="48924022" w:rsidR="0069161C" w:rsidRPr="00696C44" w:rsidRDefault="0069161C" w:rsidP="00696C44">
                      <w:pPr>
                        <w:jc w:val="center"/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认真投入的学习，终会使自己的学习</w:t>
                      </w:r>
                      <w:r w:rsidR="00696C44" w:rsidRPr="00696C44">
                        <w:rPr>
                          <w:rFonts w:ascii="华文楷体" w:eastAsia="华文楷体" w:hAnsi="华文楷体" w:hint="eastAsia"/>
                          <w:noProof/>
                          <w:color w:val="0070C0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变得更加高效且满意。</w:t>
                      </w:r>
                    </w:p>
                    <w:p w14:paraId="58A915D2" w14:textId="77777777" w:rsidR="0069161C" w:rsidRPr="00696C44" w:rsidRDefault="0069161C" w:rsidP="00696C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D389939" w14:textId="77777777" w:rsidR="00696C44" w:rsidRDefault="00696C4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华文楷体" w:eastAsia="华文楷体" w:hAnsi="华文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41302" wp14:editId="6C2D5E0F">
                <wp:simplePos x="0" y="0"/>
                <wp:positionH relativeFrom="margin">
                  <wp:align>left</wp:align>
                </wp:positionH>
                <wp:positionV relativeFrom="paragraph">
                  <wp:posOffset>-847</wp:posOffset>
                </wp:positionV>
                <wp:extent cx="6663266" cy="5384800"/>
                <wp:effectExtent l="0" t="0" r="23495" b="25400"/>
                <wp:wrapNone/>
                <wp:docPr id="46" name="卷形: 水平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6" cy="53848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F27A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卷形: 水平 46" o:spid="_x0000_s1026" type="#_x0000_t98" style="position:absolute;left:0;text-align:left;margin-left:0;margin-top:-.05pt;width:524.65pt;height:42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" fillcolor="#d7e1e3 [660]" strokeweight="2pt">
                <v:stroke miterlimit="4" joinstyle="miter"/>
                <v:textbox inset="3pt,3pt,3pt,3pt"/>
                <w10:wrap anchorx="margin"/>
              </v:shape>
            </w:pict>
          </mc:Fallback>
        </mc:AlternateContent>
      </w:r>
    </w:p>
    <w:sectPr w:rsidR="002F765C" w:rsidRPr="00696C44" w:rsidSect="00E6200C">
      <w:footerReference w:type="even" r:id="rId45"/>
      <w:footerReference w:type="default" r:id="rId46"/>
      <w:pgSz w:w="11906" w:h="16838" w:code="9"/>
      <w:pgMar w:top="720" w:right="562" w:bottom="720" w:left="562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044A9" w14:textId="77777777" w:rsidR="009E41CB" w:rsidRDefault="009E41CB" w:rsidP="00E74B29">
      <w:r>
        <w:separator/>
      </w:r>
    </w:p>
  </w:endnote>
  <w:endnote w:type="continuationSeparator" w:id="0">
    <w:p w14:paraId="46E51009" w14:textId="77777777" w:rsidR="009E41CB" w:rsidRDefault="009E41CB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145936648"/>
      <w:docPartObj>
        <w:docPartGallery w:val="Page Numbers (Bottom of Page)"/>
        <w:docPartUnique/>
      </w:docPartObj>
    </w:sdtPr>
    <w:sdtContent>
      <w:p w14:paraId="52C00265" w14:textId="77777777" w:rsidR="007E55B0" w:rsidRDefault="007E55B0" w:rsidP="006709F1">
        <w:pPr>
          <w:pStyle w:val="a9"/>
          <w:rPr>
            <w:rStyle w:val="ac"/>
          </w:rPr>
        </w:pPr>
        <w:r>
          <w:rPr>
            <w:rStyle w:val="ac"/>
            <w:lang w:val="zh-CN" w:bidi="zh-CN"/>
          </w:rPr>
          <w:fldChar w:fldCharType="begin"/>
        </w:r>
        <w:r>
          <w:rPr>
            <w:rStyle w:val="ac"/>
            <w:lang w:val="zh-CN" w:bidi="zh-CN"/>
          </w:rPr>
          <w:instrText xml:space="preserve"> PAGE </w:instrText>
        </w:r>
        <w:r>
          <w:rPr>
            <w:rStyle w:val="ac"/>
            <w:lang w:val="zh-CN" w:bidi="zh-CN"/>
          </w:rPr>
          <w:fldChar w:fldCharType="end"/>
        </w:r>
      </w:p>
    </w:sdtContent>
  </w:sdt>
  <w:p w14:paraId="2B28BCC0" w14:textId="77777777" w:rsidR="007E55B0" w:rsidRDefault="007E55B0" w:rsidP="006709F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9A94" w14:textId="77777777" w:rsidR="007E55B0" w:rsidRPr="00D14616" w:rsidRDefault="007E55B0" w:rsidP="006709F1">
    <w:pPr>
      <w:pStyle w:val="a9"/>
      <w:rPr>
        <w:rStyle w:val="ac"/>
        <w:rFonts w:ascii="Microsoft YaHei UI" w:eastAsia="Microsoft YaHei UI" w:hAnsi="Microsoft YaHei UI"/>
      </w:rPr>
    </w:pP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8"/>
      <w:gridCol w:w="5391"/>
      <w:gridCol w:w="3235"/>
      <w:gridCol w:w="1078"/>
    </w:tblGrid>
    <w:tr w:rsidR="007E55B0" w:rsidRPr="00D14616" w14:paraId="56B02F2E" w14:textId="77777777" w:rsidTr="006709F1">
      <w:tc>
        <w:tcPr>
          <w:tcW w:w="1079" w:type="dxa"/>
        </w:tcPr>
        <w:p w14:paraId="60690D16" w14:textId="77777777" w:rsidR="007E55B0" w:rsidRPr="00D14616" w:rsidRDefault="007E55B0" w:rsidP="006709F1">
          <w:pPr>
            <w:pStyle w:val="a9"/>
            <w:rPr>
              <w:rFonts w:ascii="Microsoft YaHei UI" w:eastAsia="Microsoft YaHei UI" w:hAnsi="Microsoft YaHei UI"/>
            </w:rPr>
          </w:pPr>
        </w:p>
      </w:tc>
      <w:tc>
        <w:tcPr>
          <w:tcW w:w="5395" w:type="dxa"/>
        </w:tcPr>
        <w:p w14:paraId="3927DF5B" w14:textId="6C64BF67" w:rsidR="007E55B0" w:rsidRPr="00D14616" w:rsidRDefault="007E55B0" w:rsidP="006709F1">
          <w:pPr>
            <w:pStyle w:val="a9"/>
            <w:rPr>
              <w:rFonts w:ascii="Microsoft YaHei UI" w:eastAsia="Microsoft YaHei UI" w:hAnsi="Microsoft YaHei UI"/>
            </w:rPr>
          </w:pPr>
          <w:r>
            <w:rPr>
              <w:rFonts w:ascii="Microsoft YaHei UI" w:eastAsia="Microsoft YaHei UI" w:hAnsi="Microsoft YaHei UI" w:hint="eastAsia"/>
            </w:rPr>
            <w:t>学习报告</w:t>
          </w:r>
        </w:p>
      </w:tc>
      <w:tc>
        <w:tcPr>
          <w:tcW w:w="3237" w:type="dxa"/>
        </w:tcPr>
        <w:sdt>
          <w:sdtPr>
            <w:rPr>
              <w:rStyle w:val="ac"/>
              <w:rFonts w:ascii="Microsoft YaHei UI" w:eastAsia="Microsoft YaHei UI" w:hAnsi="Microsoft YaHei UI" w:hint="eastAsia"/>
            </w:rPr>
            <w:id w:val="-1206949233"/>
            <w:docPartObj>
              <w:docPartGallery w:val="Page Numbers (Bottom of Page)"/>
              <w:docPartUnique/>
            </w:docPartObj>
          </w:sdtPr>
          <w:sdtContent>
            <w:p w14:paraId="49B08225" w14:textId="77777777" w:rsidR="007E55B0" w:rsidRPr="00D14616" w:rsidRDefault="007E55B0" w:rsidP="006709F1">
              <w:pPr>
                <w:pStyle w:val="a9"/>
                <w:jc w:val="right"/>
                <w:rPr>
                  <w:rFonts w:ascii="Microsoft YaHei UI" w:eastAsia="Microsoft YaHei UI" w:hAnsi="Microsoft YaHei UI"/>
                </w:rPr>
              </w:pP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t xml:space="preserve">第 </w:t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fldChar w:fldCharType="begin"/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instrText xml:space="preserve"> PAGE </w:instrText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fldChar w:fldCharType="separate"/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t>4</w:t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fldChar w:fldCharType="end"/>
              </w:r>
              <w:r w:rsidRPr="00D14616">
                <w:rPr>
                  <w:rFonts w:ascii="Microsoft YaHei UI" w:eastAsia="Microsoft YaHei UI" w:hAnsi="Microsoft YaHei UI" w:hint="eastAsia"/>
                  <w:lang w:val="zh-CN" w:bidi="zh-CN"/>
                </w:rPr>
                <w:t xml:space="preserve"> 页</w:t>
              </w:r>
            </w:p>
          </w:sdtContent>
        </w:sdt>
      </w:tc>
      <w:tc>
        <w:tcPr>
          <w:tcW w:w="1079" w:type="dxa"/>
        </w:tcPr>
        <w:p w14:paraId="137DA85A" w14:textId="77777777" w:rsidR="007E55B0" w:rsidRPr="00D14616" w:rsidRDefault="007E55B0" w:rsidP="006709F1">
          <w:pPr>
            <w:pStyle w:val="a9"/>
            <w:rPr>
              <w:rFonts w:ascii="Microsoft YaHei UI" w:eastAsia="Microsoft YaHei UI" w:hAnsi="Microsoft YaHei UI"/>
            </w:rPr>
          </w:pPr>
        </w:p>
      </w:tc>
    </w:tr>
  </w:tbl>
  <w:p w14:paraId="400ED12D" w14:textId="77777777" w:rsidR="007E55B0" w:rsidRPr="00D14616" w:rsidRDefault="007E55B0" w:rsidP="006709F1">
    <w:pPr>
      <w:pStyle w:val="a9"/>
      <w:rPr>
        <w:rFonts w:ascii="Microsoft YaHei UI" w:eastAsia="Microsoft YaHei UI" w:hAnsi="Microsoft YaHei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54D0" w14:textId="77777777" w:rsidR="009E41CB" w:rsidRDefault="009E41CB" w:rsidP="00E74B29">
      <w:r>
        <w:separator/>
      </w:r>
    </w:p>
  </w:footnote>
  <w:footnote w:type="continuationSeparator" w:id="0">
    <w:p w14:paraId="0CC6DA95" w14:textId="77777777" w:rsidR="009E41CB" w:rsidRDefault="009E41CB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23A7"/>
    <w:multiLevelType w:val="hybridMultilevel"/>
    <w:tmpl w:val="E9DC4BC4"/>
    <w:lvl w:ilvl="0" w:tplc="B0E4D1F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B30C42"/>
    <w:multiLevelType w:val="hybridMultilevel"/>
    <w:tmpl w:val="0CEE7EDE"/>
    <w:lvl w:ilvl="0" w:tplc="1646F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686"/>
    <w:multiLevelType w:val="hybridMultilevel"/>
    <w:tmpl w:val="BF549424"/>
    <w:lvl w:ilvl="0" w:tplc="3FB217B4">
      <w:start w:val="1"/>
      <w:numFmt w:val="decimal"/>
      <w:lvlText w:val="%1."/>
      <w:lvlJc w:val="left"/>
      <w:pPr>
        <w:ind w:left="13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3" w:hanging="420"/>
      </w:pPr>
    </w:lvl>
    <w:lvl w:ilvl="2" w:tplc="0409001B" w:tentative="1">
      <w:start w:val="1"/>
      <w:numFmt w:val="lowerRoman"/>
      <w:lvlText w:val="%3."/>
      <w:lvlJc w:val="right"/>
      <w:pPr>
        <w:ind w:left="1913" w:hanging="420"/>
      </w:pPr>
    </w:lvl>
    <w:lvl w:ilvl="3" w:tplc="0409000F" w:tentative="1">
      <w:start w:val="1"/>
      <w:numFmt w:val="decimal"/>
      <w:lvlText w:val="%4."/>
      <w:lvlJc w:val="left"/>
      <w:pPr>
        <w:ind w:left="2333" w:hanging="420"/>
      </w:pPr>
    </w:lvl>
    <w:lvl w:ilvl="4" w:tplc="04090019" w:tentative="1">
      <w:start w:val="1"/>
      <w:numFmt w:val="lowerLetter"/>
      <w:lvlText w:val="%5)"/>
      <w:lvlJc w:val="left"/>
      <w:pPr>
        <w:ind w:left="2753" w:hanging="420"/>
      </w:pPr>
    </w:lvl>
    <w:lvl w:ilvl="5" w:tplc="0409001B" w:tentative="1">
      <w:start w:val="1"/>
      <w:numFmt w:val="lowerRoman"/>
      <w:lvlText w:val="%6."/>
      <w:lvlJc w:val="right"/>
      <w:pPr>
        <w:ind w:left="3173" w:hanging="420"/>
      </w:pPr>
    </w:lvl>
    <w:lvl w:ilvl="6" w:tplc="0409000F" w:tentative="1">
      <w:start w:val="1"/>
      <w:numFmt w:val="decimal"/>
      <w:lvlText w:val="%7."/>
      <w:lvlJc w:val="left"/>
      <w:pPr>
        <w:ind w:left="3593" w:hanging="420"/>
      </w:pPr>
    </w:lvl>
    <w:lvl w:ilvl="7" w:tplc="04090019" w:tentative="1">
      <w:start w:val="1"/>
      <w:numFmt w:val="lowerLetter"/>
      <w:lvlText w:val="%8)"/>
      <w:lvlJc w:val="left"/>
      <w:pPr>
        <w:ind w:left="4013" w:hanging="420"/>
      </w:pPr>
    </w:lvl>
    <w:lvl w:ilvl="8" w:tplc="0409001B" w:tentative="1">
      <w:start w:val="1"/>
      <w:numFmt w:val="lowerRoman"/>
      <w:lvlText w:val="%9."/>
      <w:lvlJc w:val="right"/>
      <w:pPr>
        <w:ind w:left="4433" w:hanging="420"/>
      </w:pPr>
    </w:lvl>
  </w:abstractNum>
  <w:abstractNum w:abstractNumId="4" w15:restartNumberingAfterBreak="0">
    <w:nsid w:val="311F25A5"/>
    <w:multiLevelType w:val="hybridMultilevel"/>
    <w:tmpl w:val="5FA00F88"/>
    <w:lvl w:ilvl="0" w:tplc="3E489E4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156C1"/>
    <w:multiLevelType w:val="hybridMultilevel"/>
    <w:tmpl w:val="DB2A604A"/>
    <w:lvl w:ilvl="0" w:tplc="E1760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7C5F08"/>
    <w:multiLevelType w:val="hybridMultilevel"/>
    <w:tmpl w:val="066CCC32"/>
    <w:lvl w:ilvl="0" w:tplc="7846958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C009F6"/>
    <w:multiLevelType w:val="hybridMultilevel"/>
    <w:tmpl w:val="EDC686C4"/>
    <w:lvl w:ilvl="0" w:tplc="29A89894">
      <w:start w:val="1"/>
      <w:numFmt w:val="decimal"/>
      <w:lvlText w:val="（%1）"/>
      <w:lvlJc w:val="left"/>
      <w:pPr>
        <w:ind w:left="187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6" w:hanging="420"/>
      </w:pPr>
    </w:lvl>
    <w:lvl w:ilvl="2" w:tplc="0409001B" w:tentative="1">
      <w:start w:val="1"/>
      <w:numFmt w:val="lowerRoman"/>
      <w:lvlText w:val="%3."/>
      <w:lvlJc w:val="righ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9" w:tentative="1">
      <w:start w:val="1"/>
      <w:numFmt w:val="lowerLetter"/>
      <w:lvlText w:val="%5)"/>
      <w:lvlJc w:val="left"/>
      <w:pPr>
        <w:ind w:left="2896" w:hanging="420"/>
      </w:pPr>
    </w:lvl>
    <w:lvl w:ilvl="5" w:tplc="0409001B" w:tentative="1">
      <w:start w:val="1"/>
      <w:numFmt w:val="lowerRoman"/>
      <w:lvlText w:val="%6."/>
      <w:lvlJc w:val="righ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9" w:tentative="1">
      <w:start w:val="1"/>
      <w:numFmt w:val="lowerLetter"/>
      <w:lvlText w:val="%8)"/>
      <w:lvlJc w:val="left"/>
      <w:pPr>
        <w:ind w:left="4156" w:hanging="420"/>
      </w:pPr>
    </w:lvl>
    <w:lvl w:ilvl="8" w:tplc="0409001B" w:tentative="1">
      <w:start w:val="1"/>
      <w:numFmt w:val="lowerRoman"/>
      <w:lvlText w:val="%9."/>
      <w:lvlJc w:val="right"/>
      <w:pPr>
        <w:ind w:left="4576" w:hanging="420"/>
      </w:pPr>
    </w:lvl>
  </w:abstractNum>
  <w:abstractNum w:abstractNumId="8" w15:restartNumberingAfterBreak="0">
    <w:nsid w:val="4C0F2711"/>
    <w:multiLevelType w:val="hybridMultilevel"/>
    <w:tmpl w:val="BF1E9B02"/>
    <w:lvl w:ilvl="0" w:tplc="351A8416">
      <w:start w:val="1"/>
      <w:numFmt w:val="decimal"/>
      <w:lvlText w:val="（%1）"/>
      <w:lvlJc w:val="left"/>
      <w:pPr>
        <w:ind w:left="1440" w:hanging="1080"/>
      </w:pPr>
      <w:rPr>
        <w:rFonts w:ascii="华文琥珀" w:eastAsia="华文琥珀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452F34"/>
    <w:multiLevelType w:val="hybridMultilevel"/>
    <w:tmpl w:val="B1A4722E"/>
    <w:lvl w:ilvl="0" w:tplc="7E282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DB21AB"/>
    <w:multiLevelType w:val="hybridMultilevel"/>
    <w:tmpl w:val="E8C6A234"/>
    <w:lvl w:ilvl="0" w:tplc="6242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961E7"/>
    <w:multiLevelType w:val="hybridMultilevel"/>
    <w:tmpl w:val="4948A54E"/>
    <w:lvl w:ilvl="0" w:tplc="0112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D62389"/>
    <w:multiLevelType w:val="hybridMultilevel"/>
    <w:tmpl w:val="2D1AB782"/>
    <w:lvl w:ilvl="0" w:tplc="CA7A2FE8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753B363D"/>
    <w:multiLevelType w:val="hybridMultilevel"/>
    <w:tmpl w:val="AB2AFC3C"/>
    <w:lvl w:ilvl="0" w:tplc="740ED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27C1298">
      <w:start w:val="1"/>
      <w:numFmt w:val="japaneseCounting"/>
      <w:lvlText w:val="（%2）"/>
      <w:lvlJc w:val="left"/>
      <w:pPr>
        <w:ind w:left="1656" w:hanging="1089"/>
      </w:pPr>
      <w:rPr>
        <w:rFonts w:hint="default"/>
      </w:rPr>
    </w:lvl>
    <w:lvl w:ilvl="2" w:tplc="38C06BF6">
      <w:start w:val="1"/>
      <w:numFmt w:val="decimal"/>
      <w:lvlText w:val="（%3）"/>
      <w:lvlJc w:val="left"/>
      <w:pPr>
        <w:ind w:left="22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73E5F8B"/>
    <w:multiLevelType w:val="hybridMultilevel"/>
    <w:tmpl w:val="DCE014B2"/>
    <w:lvl w:ilvl="0" w:tplc="998E4F2C">
      <w:start w:val="1"/>
      <w:numFmt w:val="decimal"/>
      <w:lvlText w:val="%1."/>
      <w:lvlJc w:val="left"/>
      <w:pPr>
        <w:ind w:left="17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15" w15:restartNumberingAfterBreak="0">
    <w:nsid w:val="77CA5E19"/>
    <w:multiLevelType w:val="hybridMultilevel"/>
    <w:tmpl w:val="A906DBC4"/>
    <w:lvl w:ilvl="0" w:tplc="9428425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3"/>
  </w:num>
  <w:num w:numId="9">
    <w:abstractNumId w:val="14"/>
  </w:num>
  <w:num w:numId="10">
    <w:abstractNumId w:val="10"/>
  </w:num>
  <w:num w:numId="11">
    <w:abstractNumId w:val="15"/>
  </w:num>
  <w:num w:numId="12">
    <w:abstractNumId w:val="6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B8"/>
    <w:rsid w:val="00017D66"/>
    <w:rsid w:val="0002789D"/>
    <w:rsid w:val="000809EE"/>
    <w:rsid w:val="00086FA5"/>
    <w:rsid w:val="000C016B"/>
    <w:rsid w:val="000E4641"/>
    <w:rsid w:val="001354B4"/>
    <w:rsid w:val="00151F66"/>
    <w:rsid w:val="0017299B"/>
    <w:rsid w:val="00177F8D"/>
    <w:rsid w:val="00185F4A"/>
    <w:rsid w:val="001F5F3D"/>
    <w:rsid w:val="0021279D"/>
    <w:rsid w:val="00230E9B"/>
    <w:rsid w:val="00265B19"/>
    <w:rsid w:val="00276A45"/>
    <w:rsid w:val="002908A8"/>
    <w:rsid w:val="002B1C27"/>
    <w:rsid w:val="002D2200"/>
    <w:rsid w:val="002F765C"/>
    <w:rsid w:val="00305E04"/>
    <w:rsid w:val="00344B07"/>
    <w:rsid w:val="00347749"/>
    <w:rsid w:val="00366F11"/>
    <w:rsid w:val="00374E23"/>
    <w:rsid w:val="003E7127"/>
    <w:rsid w:val="003F71EE"/>
    <w:rsid w:val="0040564B"/>
    <w:rsid w:val="0048120C"/>
    <w:rsid w:val="00485BD2"/>
    <w:rsid w:val="004909D9"/>
    <w:rsid w:val="004E7D2B"/>
    <w:rsid w:val="00521481"/>
    <w:rsid w:val="00535C70"/>
    <w:rsid w:val="00544B6C"/>
    <w:rsid w:val="00586668"/>
    <w:rsid w:val="005B4D1E"/>
    <w:rsid w:val="005C0EC5"/>
    <w:rsid w:val="005D2C09"/>
    <w:rsid w:val="005E75A4"/>
    <w:rsid w:val="005F78A4"/>
    <w:rsid w:val="00662F81"/>
    <w:rsid w:val="00665110"/>
    <w:rsid w:val="006709F1"/>
    <w:rsid w:val="0069161C"/>
    <w:rsid w:val="00696C44"/>
    <w:rsid w:val="006C60E6"/>
    <w:rsid w:val="0071172C"/>
    <w:rsid w:val="00743B0E"/>
    <w:rsid w:val="007B063F"/>
    <w:rsid w:val="007D78C3"/>
    <w:rsid w:val="007E55B0"/>
    <w:rsid w:val="00832146"/>
    <w:rsid w:val="00837914"/>
    <w:rsid w:val="00842DD1"/>
    <w:rsid w:val="0086686A"/>
    <w:rsid w:val="00872A13"/>
    <w:rsid w:val="00874EE2"/>
    <w:rsid w:val="00874FE7"/>
    <w:rsid w:val="008B2312"/>
    <w:rsid w:val="00936C16"/>
    <w:rsid w:val="00952F7D"/>
    <w:rsid w:val="0095496A"/>
    <w:rsid w:val="009857B8"/>
    <w:rsid w:val="009911BF"/>
    <w:rsid w:val="00997357"/>
    <w:rsid w:val="009A38BA"/>
    <w:rsid w:val="009E41CB"/>
    <w:rsid w:val="00A41CB0"/>
    <w:rsid w:val="00A75C67"/>
    <w:rsid w:val="00AB09BF"/>
    <w:rsid w:val="00AB49FA"/>
    <w:rsid w:val="00B23B89"/>
    <w:rsid w:val="00B4103B"/>
    <w:rsid w:val="00B43E11"/>
    <w:rsid w:val="00B455C9"/>
    <w:rsid w:val="00B85A2B"/>
    <w:rsid w:val="00BA3618"/>
    <w:rsid w:val="00BB0BD1"/>
    <w:rsid w:val="00BF0BAD"/>
    <w:rsid w:val="00C755AB"/>
    <w:rsid w:val="00CB0DE5"/>
    <w:rsid w:val="00CD7613"/>
    <w:rsid w:val="00CE150B"/>
    <w:rsid w:val="00D14616"/>
    <w:rsid w:val="00D43125"/>
    <w:rsid w:val="00D56A8B"/>
    <w:rsid w:val="00D66A3A"/>
    <w:rsid w:val="00DB06AB"/>
    <w:rsid w:val="00DF198B"/>
    <w:rsid w:val="00E07D9A"/>
    <w:rsid w:val="00E6200C"/>
    <w:rsid w:val="00E74B29"/>
    <w:rsid w:val="00E97364"/>
    <w:rsid w:val="00F50791"/>
    <w:rsid w:val="00F65A9D"/>
    <w:rsid w:val="00FB0AEF"/>
    <w:rsid w:val="00FB2F1A"/>
    <w:rsid w:val="00F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F13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B85A2B"/>
    <w:rPr>
      <w:rFonts w:eastAsia="宋体"/>
    </w:rPr>
  </w:style>
  <w:style w:type="paragraph" w:styleId="1">
    <w:name w:val="heading 1"/>
    <w:basedOn w:val="a"/>
    <w:next w:val="a"/>
    <w:link w:val="10"/>
    <w:qFormat/>
    <w:rsid w:val="00B85A2B"/>
    <w:pPr>
      <w:jc w:val="center"/>
      <w:outlineLvl w:val="0"/>
    </w:pPr>
    <w:rPr>
      <w:rFonts w:asciiTheme="majorHAnsi" w:eastAsia="Microsoft YaHei UI" w:hAnsiTheme="majorHAnsi"/>
      <w:b/>
      <w:color w:val="476166" w:themeColor="accent1"/>
      <w:sz w:val="52"/>
      <w:szCs w:val="52"/>
    </w:rPr>
  </w:style>
  <w:style w:type="paragraph" w:styleId="2">
    <w:name w:val="heading 2"/>
    <w:basedOn w:val="a"/>
    <w:next w:val="a"/>
    <w:link w:val="20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3">
    <w:name w:val="heading 3"/>
    <w:basedOn w:val="2"/>
    <w:next w:val="a"/>
    <w:link w:val="30"/>
    <w:uiPriority w:val="2"/>
    <w:qFormat/>
    <w:rsid w:val="00B85A2B"/>
    <w:pPr>
      <w:spacing w:after="240"/>
      <w:outlineLvl w:val="2"/>
    </w:pPr>
    <w:rPr>
      <w:b w:val="0"/>
      <w:sz w:val="36"/>
      <w:szCs w:val="36"/>
    </w:rPr>
  </w:style>
  <w:style w:type="paragraph" w:styleId="4">
    <w:name w:val="heading 4"/>
    <w:basedOn w:val="a"/>
    <w:next w:val="a"/>
    <w:link w:val="40"/>
    <w:uiPriority w:val="3"/>
    <w:qFormat/>
    <w:rsid w:val="00B85A2B"/>
    <w:pPr>
      <w:jc w:val="center"/>
      <w:outlineLvl w:val="3"/>
    </w:pPr>
    <w:rPr>
      <w:rFonts w:asciiTheme="majorHAnsi" w:eastAsia="Microsoft YaHei UI" w:hAnsiTheme="majorHAnsi"/>
      <w:b/>
      <w:color w:val="476166" w:themeColor="accent1"/>
      <w:sz w:val="28"/>
      <w:szCs w:val="28"/>
    </w:rPr>
  </w:style>
  <w:style w:type="paragraph" w:styleId="5">
    <w:name w:val="heading 5"/>
    <w:basedOn w:val="a"/>
    <w:next w:val="a"/>
    <w:link w:val="50"/>
    <w:uiPriority w:val="4"/>
    <w:qFormat/>
    <w:rsid w:val="00B85A2B"/>
    <w:pPr>
      <w:spacing w:before="240"/>
      <w:outlineLvl w:val="4"/>
    </w:pPr>
    <w:rPr>
      <w:rFonts w:asciiTheme="majorHAnsi" w:eastAsia="Microsoft YaHei UI" w:hAnsiTheme="majorHAnsi"/>
      <w:b/>
      <w:color w:val="476166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形定位标记"/>
    <w:basedOn w:val="a"/>
    <w:uiPriority w:val="8"/>
    <w:qFormat/>
    <w:rsid w:val="00B85A2B"/>
    <w:rPr>
      <w:sz w:val="10"/>
    </w:rPr>
  </w:style>
  <w:style w:type="paragraph" w:styleId="a4">
    <w:name w:val="Balloon Text"/>
    <w:basedOn w:val="a"/>
    <w:link w:val="a5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85A2B"/>
    <w:rPr>
      <w:rFonts w:asciiTheme="majorHAnsi" w:eastAsia="Microsoft YaHei UI" w:hAnsiTheme="majorHAnsi"/>
      <w:b/>
      <w:color w:val="476166" w:themeColor="accent1"/>
      <w:sz w:val="52"/>
      <w:szCs w:val="52"/>
    </w:rPr>
  </w:style>
  <w:style w:type="character" w:customStyle="1" w:styleId="20">
    <w:name w:val="标题 2 字符"/>
    <w:basedOn w:val="a0"/>
    <w:link w:val="2"/>
    <w:uiPriority w:val="1"/>
    <w:rsid w:val="00874FE7"/>
    <w:rPr>
      <w:b/>
      <w:sz w:val="48"/>
      <w:szCs w:val="48"/>
    </w:rPr>
  </w:style>
  <w:style w:type="character" w:customStyle="1" w:styleId="30">
    <w:name w:val="标题 3 字符"/>
    <w:basedOn w:val="a0"/>
    <w:link w:val="3"/>
    <w:uiPriority w:val="2"/>
    <w:rsid w:val="00B85A2B"/>
    <w:rPr>
      <w:rFonts w:eastAsia="宋体"/>
      <w:sz w:val="36"/>
      <w:szCs w:val="36"/>
    </w:rPr>
  </w:style>
  <w:style w:type="character" w:customStyle="1" w:styleId="40">
    <w:name w:val="标题 4 字符"/>
    <w:basedOn w:val="a0"/>
    <w:link w:val="4"/>
    <w:uiPriority w:val="3"/>
    <w:rsid w:val="00B85A2B"/>
    <w:rPr>
      <w:rFonts w:asciiTheme="majorHAnsi" w:eastAsia="Microsoft YaHei UI" w:hAnsiTheme="majorHAnsi"/>
      <w:b/>
      <w:color w:val="476166" w:themeColor="accent1"/>
      <w:sz w:val="28"/>
      <w:szCs w:val="28"/>
    </w:rPr>
  </w:style>
  <w:style w:type="paragraph" w:customStyle="1" w:styleId="a7">
    <w:name w:val="文本"/>
    <w:basedOn w:val="a"/>
    <w:uiPriority w:val="5"/>
    <w:qFormat/>
    <w:rsid w:val="00B85A2B"/>
    <w:rPr>
      <w:sz w:val="28"/>
      <w:szCs w:val="28"/>
    </w:rPr>
  </w:style>
  <w:style w:type="paragraph" w:styleId="a8">
    <w:name w:val="header"/>
    <w:basedOn w:val="a9"/>
    <w:link w:val="aa"/>
    <w:uiPriority w:val="99"/>
    <w:semiHidden/>
    <w:rsid w:val="00E74B29"/>
    <w:rPr>
      <w:rFonts w:ascii="Georgia" w:hAnsi="Georgia"/>
    </w:rPr>
  </w:style>
  <w:style w:type="character" w:customStyle="1" w:styleId="aa">
    <w:name w:val="页眉 字符"/>
    <w:basedOn w:val="a0"/>
    <w:link w:val="a8"/>
    <w:uiPriority w:val="99"/>
    <w:semiHidden/>
    <w:rsid w:val="00874FE7"/>
    <w:rPr>
      <w:rFonts w:ascii="Georgia" w:hAnsi="Georgia"/>
    </w:rPr>
  </w:style>
  <w:style w:type="paragraph" w:styleId="a9">
    <w:name w:val="footer"/>
    <w:basedOn w:val="a"/>
    <w:link w:val="ab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ab">
    <w:name w:val="页脚 字符"/>
    <w:basedOn w:val="a0"/>
    <w:link w:val="a9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ac">
    <w:name w:val="page number"/>
    <w:basedOn w:val="a0"/>
    <w:uiPriority w:val="99"/>
    <w:semiHidden/>
    <w:rsid w:val="00E74B29"/>
  </w:style>
  <w:style w:type="character" w:customStyle="1" w:styleId="50">
    <w:name w:val="标题 5 字符"/>
    <w:basedOn w:val="a0"/>
    <w:link w:val="5"/>
    <w:uiPriority w:val="4"/>
    <w:rsid w:val="00B85A2B"/>
    <w:rPr>
      <w:rFonts w:asciiTheme="majorHAnsi" w:eastAsia="Microsoft YaHei UI" w:hAnsiTheme="majorHAnsi"/>
      <w:b/>
      <w:color w:val="476166" w:themeColor="accent1"/>
      <w:sz w:val="28"/>
      <w:szCs w:val="28"/>
    </w:rPr>
  </w:style>
  <w:style w:type="paragraph" w:styleId="ad">
    <w:name w:val="Quote"/>
    <w:basedOn w:val="a"/>
    <w:next w:val="a"/>
    <w:link w:val="ae"/>
    <w:uiPriority w:val="6"/>
    <w:qFormat/>
    <w:rsid w:val="00B85A2B"/>
    <w:rPr>
      <w:color w:val="476166" w:themeColor="accent1"/>
      <w:sz w:val="96"/>
      <w:szCs w:val="96"/>
    </w:rPr>
  </w:style>
  <w:style w:type="character" w:customStyle="1" w:styleId="ae">
    <w:name w:val="引用 字符"/>
    <w:basedOn w:val="a0"/>
    <w:link w:val="ad"/>
    <w:uiPriority w:val="6"/>
    <w:rsid w:val="00B85A2B"/>
    <w:rPr>
      <w:rFonts w:eastAsia="宋体"/>
      <w:color w:val="476166" w:themeColor="accent1"/>
      <w:sz w:val="96"/>
      <w:szCs w:val="96"/>
    </w:rPr>
  </w:style>
  <w:style w:type="character" w:styleId="af">
    <w:name w:val="Placeholder Text"/>
    <w:basedOn w:val="a0"/>
    <w:uiPriority w:val="99"/>
    <w:semiHidden/>
    <w:rsid w:val="00874FE7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6200C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200C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6200C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6200C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af0">
    <w:name w:val="footnote text"/>
    <w:basedOn w:val="a"/>
    <w:link w:val="af1"/>
    <w:uiPriority w:val="99"/>
    <w:semiHidden/>
    <w:rsid w:val="00E6200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E6200C"/>
    <w:rPr>
      <w:rFonts w:eastAsia="宋体"/>
      <w:sz w:val="18"/>
      <w:szCs w:val="18"/>
    </w:rPr>
  </w:style>
  <w:style w:type="character" w:styleId="af2">
    <w:name w:val="footnote reference"/>
    <w:basedOn w:val="a0"/>
    <w:uiPriority w:val="99"/>
    <w:semiHidden/>
    <w:rsid w:val="00E6200C"/>
    <w:rPr>
      <w:vertAlign w:val="superscript"/>
    </w:rPr>
  </w:style>
  <w:style w:type="paragraph" w:styleId="af3">
    <w:name w:val="endnote text"/>
    <w:basedOn w:val="a"/>
    <w:link w:val="af4"/>
    <w:uiPriority w:val="99"/>
    <w:semiHidden/>
    <w:rsid w:val="00E6200C"/>
    <w:pPr>
      <w:snapToGrid w:val="0"/>
    </w:pPr>
  </w:style>
  <w:style w:type="character" w:customStyle="1" w:styleId="af4">
    <w:name w:val="尾注文本 字符"/>
    <w:basedOn w:val="a0"/>
    <w:link w:val="af3"/>
    <w:uiPriority w:val="99"/>
    <w:semiHidden/>
    <w:rsid w:val="00E6200C"/>
    <w:rPr>
      <w:rFonts w:eastAsia="宋体"/>
    </w:rPr>
  </w:style>
  <w:style w:type="character" w:styleId="af5">
    <w:name w:val="endnote reference"/>
    <w:basedOn w:val="a0"/>
    <w:uiPriority w:val="99"/>
    <w:semiHidden/>
    <w:rsid w:val="00E6200C"/>
    <w:rPr>
      <w:vertAlign w:val="superscript"/>
    </w:rPr>
  </w:style>
  <w:style w:type="paragraph" w:styleId="af6">
    <w:name w:val="Title"/>
    <w:basedOn w:val="a"/>
    <w:next w:val="a"/>
    <w:link w:val="af7"/>
    <w:uiPriority w:val="10"/>
    <w:qFormat/>
    <w:rsid w:val="00E6200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7">
    <w:name w:val="标题 字符"/>
    <w:basedOn w:val="a0"/>
    <w:link w:val="af6"/>
    <w:uiPriority w:val="10"/>
    <w:rsid w:val="00E6200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8">
    <w:name w:val="Subtitle"/>
    <w:basedOn w:val="a"/>
    <w:next w:val="a"/>
    <w:link w:val="af9"/>
    <w:uiPriority w:val="11"/>
    <w:qFormat/>
    <w:rsid w:val="00E6200C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character" w:customStyle="1" w:styleId="af9">
    <w:name w:val="副标题 字符"/>
    <w:basedOn w:val="a0"/>
    <w:link w:val="af8"/>
    <w:uiPriority w:val="11"/>
    <w:rsid w:val="00E6200C"/>
    <w:rPr>
      <w:rFonts w:cs="Times New Roman"/>
      <w:color w:val="5A5A5A" w:themeColor="text1" w:themeTint="A5"/>
      <w:spacing w:val="15"/>
      <w:sz w:val="22"/>
      <w:szCs w:val="22"/>
    </w:rPr>
  </w:style>
  <w:style w:type="character" w:styleId="afa">
    <w:name w:val="annotation reference"/>
    <w:basedOn w:val="a0"/>
    <w:uiPriority w:val="99"/>
    <w:semiHidden/>
    <w:rsid w:val="00344B07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rsid w:val="00344B07"/>
  </w:style>
  <w:style w:type="character" w:customStyle="1" w:styleId="afc">
    <w:name w:val="批注文字 字符"/>
    <w:basedOn w:val="a0"/>
    <w:link w:val="afb"/>
    <w:uiPriority w:val="99"/>
    <w:semiHidden/>
    <w:rsid w:val="00344B07"/>
    <w:rPr>
      <w:rFonts w:eastAsia="宋体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44B07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344B07"/>
    <w:rPr>
      <w:rFonts w:eastAsia="宋体"/>
      <w:b/>
      <w:bCs/>
    </w:rPr>
  </w:style>
  <w:style w:type="character" w:styleId="aff">
    <w:name w:val="Hyperlink"/>
    <w:basedOn w:val="a0"/>
    <w:uiPriority w:val="99"/>
    <w:semiHidden/>
    <w:rsid w:val="00017D66"/>
    <w:rPr>
      <w:color w:val="0000FF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017D66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rsid w:val="00017D66"/>
    <w:rPr>
      <w:color w:val="FF00FF" w:themeColor="followedHyperlink"/>
      <w:u w:val="single"/>
    </w:rPr>
  </w:style>
  <w:style w:type="paragraph" w:styleId="aff2">
    <w:name w:val="List Paragraph"/>
    <w:basedOn w:val="a"/>
    <w:uiPriority w:val="34"/>
    <w:semiHidden/>
    <w:qFormat/>
    <w:rsid w:val="00872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image" Target="media/image6.tmp"/><Relationship Id="rId39" Type="http://schemas.openxmlformats.org/officeDocument/2006/relationships/image" Target="media/image19.tmp"/><Relationship Id="rId21" Type="http://schemas.microsoft.com/office/2007/relationships/diagramDrawing" Target="diagrams/drawing2.xml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tmp"/><Relationship Id="rId29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4.tmp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image" Target="media/image3.tmp"/><Relationship Id="rId28" Type="http://schemas.openxmlformats.org/officeDocument/2006/relationships/image" Target="media/image8.tmp"/><Relationship Id="rId36" Type="http://schemas.openxmlformats.org/officeDocument/2006/relationships/image" Target="media/image16.tmp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1.tmp"/><Relationship Id="rId44" Type="http://schemas.openxmlformats.org/officeDocument/2006/relationships/image" Target="media/image24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2.tmp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image" Target="media/image5.tmp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footer" Target="footer2.xml"/><Relationship Id="rId20" Type="http://schemas.openxmlformats.org/officeDocument/2006/relationships/diagramColors" Target="diagrams/colors2.xml"/><Relationship Id="rId41" Type="http://schemas.openxmlformats.org/officeDocument/2006/relationships/image" Target="media/image2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\AppData\Roaming\Microsoft\Templates\&#26032;&#24335;&#23398;&#29983;&#25253;&#21578;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&#25968;&#25454;&#31867;&#22411;"/><Relationship Id="rId7" Type="http://schemas.openxmlformats.org/officeDocument/2006/relationships/hyperlink" Target="#&#23398;&#20064;&#24515;&#24471;"/><Relationship Id="rId2" Type="http://schemas.openxmlformats.org/officeDocument/2006/relationships/hyperlink" Target="#&#35745;&#31639;&#26426;&#23548;&#35770;&#31616;&#20171;"/><Relationship Id="rId1" Type="http://schemas.openxmlformats.org/officeDocument/2006/relationships/hyperlink" Target="#&#36873;&#25321;&#32467;&#26500;"/><Relationship Id="rId6" Type="http://schemas.openxmlformats.org/officeDocument/2006/relationships/hyperlink" Target="#&#24490;&#29615;&#32467;&#26500;"/><Relationship Id="rId5" Type="http://schemas.openxmlformats.org/officeDocument/2006/relationships/hyperlink" Target="#&#36816;&#31639;&#19982;&#20989;&#25968;"/><Relationship Id="rId4" Type="http://schemas.openxmlformats.org/officeDocument/2006/relationships/hyperlink" Target="#&#25968;&#25454;&#30340;&#36755;&#20837;&#21644;&#36755;&#20986;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23B61-B70C-4B31-A3D8-AD095AD6815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17BBEC-96F0-48FA-ABC5-04DD56091E3F}">
      <dgm:prSet phldrT="[文本]"/>
      <dgm:spPr/>
      <dgm:t>
        <a:bodyPr/>
        <a:lstStyle/>
        <a:p>
          <a:r>
            <a:rPr lang="zh-CN" altLang="en-US"/>
            <a:t>目录</a:t>
          </a:r>
        </a:p>
      </dgm:t>
    </dgm:pt>
    <dgm:pt modelId="{EE196745-0A15-45D8-8D3A-F254D6BB87CE}" type="parTrans" cxnId="{3EA4E7DC-98AF-452C-B07C-DA892AF63FEE}">
      <dgm:prSet/>
      <dgm:spPr/>
      <dgm:t>
        <a:bodyPr/>
        <a:lstStyle/>
        <a:p>
          <a:endParaRPr lang="zh-CN" altLang="en-US"/>
        </a:p>
      </dgm:t>
    </dgm:pt>
    <dgm:pt modelId="{53114A39-F9A9-448E-A072-84F392B743D7}" type="sibTrans" cxnId="{3EA4E7DC-98AF-452C-B07C-DA892AF63FEE}">
      <dgm:prSet/>
      <dgm:spPr/>
      <dgm:t>
        <a:bodyPr/>
        <a:lstStyle/>
        <a:p>
          <a:endParaRPr lang="zh-CN" altLang="en-US"/>
        </a:p>
      </dgm:t>
    </dgm:pt>
    <dgm:pt modelId="{DC989D10-D9C9-4D91-840B-129C742748D5}">
      <dgm:prSet phldrT="[文本]"/>
      <dgm:spPr/>
      <dgm:t>
        <a:bodyPr/>
        <a:lstStyle/>
        <a:p>
          <a:r>
            <a:rPr lang="zh-CN" altLang="en-US"/>
            <a:t>选择结构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1DB0F9F-42AB-4459-B451-88FADEE1DC73}" type="parTrans" cxnId="{F8D4AAEA-02B5-4B30-AEEA-4FF962FF6678}">
      <dgm:prSet/>
      <dgm:spPr/>
      <dgm:t>
        <a:bodyPr/>
        <a:lstStyle/>
        <a:p>
          <a:endParaRPr lang="zh-CN" altLang="en-US"/>
        </a:p>
      </dgm:t>
    </dgm:pt>
    <dgm:pt modelId="{A282EE34-E53A-44F0-B0E2-B1D75E17506A}" type="sibTrans" cxnId="{F8D4AAEA-02B5-4B30-AEEA-4FF962FF6678}">
      <dgm:prSet/>
      <dgm:spPr/>
      <dgm:t>
        <a:bodyPr/>
        <a:lstStyle/>
        <a:p>
          <a:endParaRPr lang="zh-CN" altLang="en-US"/>
        </a:p>
      </dgm:t>
    </dgm:pt>
    <dgm:pt modelId="{8CA6E573-FE7F-4474-B2CE-05BE729C2C14}">
      <dgm:prSet phldrT="[文本]"/>
      <dgm:spPr/>
      <dgm:t>
        <a:bodyPr/>
        <a:lstStyle/>
        <a:p>
          <a:r>
            <a:rPr lang="zh-CN" altLang="en-US"/>
            <a:t>计算机导论简介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CE43698B-6662-4C86-871C-8F9BACA78AD8}" type="parTrans" cxnId="{CE2FB956-B36E-4073-8D69-A0AE516B542E}">
      <dgm:prSet/>
      <dgm:spPr/>
      <dgm:t>
        <a:bodyPr/>
        <a:lstStyle/>
        <a:p>
          <a:endParaRPr lang="zh-CN" altLang="en-US"/>
        </a:p>
      </dgm:t>
    </dgm:pt>
    <dgm:pt modelId="{E486748D-4EC3-4B74-A5BF-C859030C24F3}" type="sibTrans" cxnId="{CE2FB956-B36E-4073-8D69-A0AE516B542E}">
      <dgm:prSet/>
      <dgm:spPr/>
      <dgm:t>
        <a:bodyPr/>
        <a:lstStyle/>
        <a:p>
          <a:endParaRPr lang="zh-CN" altLang="en-US"/>
        </a:p>
      </dgm:t>
    </dgm:pt>
    <dgm:pt modelId="{2BD6F7E7-DB16-4E77-A8B3-839FC5136B23}">
      <dgm:prSet phldrT="[文本]"/>
      <dgm:spPr/>
      <dgm:t>
        <a:bodyPr/>
        <a:lstStyle/>
        <a:p>
          <a:r>
            <a:rPr lang="zh-CN" altLang="en-US"/>
            <a:t>数据类型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CB39D634-4906-478E-9685-DB9437864C46}" type="parTrans" cxnId="{78491BDE-C5D9-4C3E-93E7-C727823DA9CD}">
      <dgm:prSet/>
      <dgm:spPr/>
      <dgm:t>
        <a:bodyPr/>
        <a:lstStyle/>
        <a:p>
          <a:endParaRPr lang="zh-CN" altLang="en-US"/>
        </a:p>
      </dgm:t>
    </dgm:pt>
    <dgm:pt modelId="{DC6F3EC9-0F0C-459D-A1FB-34090B51F9F8}" type="sibTrans" cxnId="{78491BDE-C5D9-4C3E-93E7-C727823DA9CD}">
      <dgm:prSet/>
      <dgm:spPr/>
      <dgm:t>
        <a:bodyPr/>
        <a:lstStyle/>
        <a:p>
          <a:endParaRPr lang="zh-CN" altLang="en-US"/>
        </a:p>
      </dgm:t>
    </dgm:pt>
    <dgm:pt modelId="{13BCC66E-8D21-4F7A-AD6E-77B9937D2414}">
      <dgm:prSet phldrT="[文本]"/>
      <dgm:spPr/>
      <dgm:t>
        <a:bodyPr/>
        <a:lstStyle/>
        <a:p>
          <a:r>
            <a:rPr lang="zh-CN" altLang="en-US"/>
            <a:t>数据的输入和输出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7855A4E3-D41B-4A17-B647-D09C59EEAC1C}" type="parTrans" cxnId="{534DAF8F-2483-479E-9023-457B6EA8DF90}">
      <dgm:prSet/>
      <dgm:spPr/>
      <dgm:t>
        <a:bodyPr/>
        <a:lstStyle/>
        <a:p>
          <a:endParaRPr lang="zh-CN" altLang="en-US"/>
        </a:p>
      </dgm:t>
    </dgm:pt>
    <dgm:pt modelId="{D373B767-D6D8-42D9-9E9A-F3DECEB4A98F}" type="sibTrans" cxnId="{534DAF8F-2483-479E-9023-457B6EA8DF90}">
      <dgm:prSet/>
      <dgm:spPr/>
      <dgm:t>
        <a:bodyPr/>
        <a:lstStyle/>
        <a:p>
          <a:endParaRPr lang="zh-CN" altLang="en-US"/>
        </a:p>
      </dgm:t>
    </dgm:pt>
    <dgm:pt modelId="{EB9382F5-F0FA-4C2D-8868-D8D9C9CF1D80}">
      <dgm:prSet phldrT="[文本]"/>
      <dgm:spPr/>
      <dgm:t>
        <a:bodyPr/>
        <a:lstStyle/>
        <a:p>
          <a:r>
            <a:rPr lang="zh-CN" altLang="en-US"/>
            <a:t>运算与函数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AFE3CB93-6BBC-4A8B-B3FE-25EED467C5AB}" type="parTrans" cxnId="{E6D039C2-132F-4CD1-BE07-384B8282EBC6}">
      <dgm:prSet/>
      <dgm:spPr/>
      <dgm:t>
        <a:bodyPr/>
        <a:lstStyle/>
        <a:p>
          <a:endParaRPr lang="zh-CN" altLang="en-US"/>
        </a:p>
      </dgm:t>
    </dgm:pt>
    <dgm:pt modelId="{76BBCCCA-FED2-427D-A24D-C61080E4AFD3}" type="sibTrans" cxnId="{E6D039C2-132F-4CD1-BE07-384B8282EBC6}">
      <dgm:prSet/>
      <dgm:spPr/>
      <dgm:t>
        <a:bodyPr/>
        <a:lstStyle/>
        <a:p>
          <a:endParaRPr lang="zh-CN" altLang="en-US"/>
        </a:p>
      </dgm:t>
    </dgm:pt>
    <dgm:pt modelId="{730963C3-17F5-464A-88CC-D3ACB7161F5E}">
      <dgm:prSet phldrT="[文本]"/>
      <dgm:spPr/>
      <dgm:t>
        <a:bodyPr/>
        <a:lstStyle/>
        <a:p>
          <a:r>
            <a:rPr lang="zh-CN" altLang="en-US"/>
            <a:t>循环结构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CCD6AB2C-E07F-4817-BF1C-E95524C6ADFF}" type="parTrans" cxnId="{91CD4241-C79C-4A59-AF5B-2D4806FE2253}">
      <dgm:prSet/>
      <dgm:spPr/>
      <dgm:t>
        <a:bodyPr/>
        <a:lstStyle/>
        <a:p>
          <a:endParaRPr lang="zh-CN" altLang="en-US"/>
        </a:p>
      </dgm:t>
    </dgm:pt>
    <dgm:pt modelId="{35ABCC70-85C3-463C-9C38-F76FD5078409}" type="sibTrans" cxnId="{91CD4241-C79C-4A59-AF5B-2D4806FE2253}">
      <dgm:prSet/>
      <dgm:spPr/>
      <dgm:t>
        <a:bodyPr/>
        <a:lstStyle/>
        <a:p>
          <a:endParaRPr lang="zh-CN" altLang="en-US"/>
        </a:p>
      </dgm:t>
    </dgm:pt>
    <dgm:pt modelId="{A43CE96D-CA2E-4279-B7C3-DF67F82F1660}">
      <dgm:prSet phldrT="[文本]"/>
      <dgm:spPr/>
      <dgm:t>
        <a:bodyPr/>
        <a:lstStyle/>
        <a:p>
          <a:r>
            <a:rPr lang="zh-CN" altLang="en-US"/>
            <a:t>学习心得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37CC663F-1951-4124-8AB8-A6720C2603C5}" type="parTrans" cxnId="{711FFD1F-C7FE-4B79-84D1-AF65F6A5D8A6}">
      <dgm:prSet/>
      <dgm:spPr/>
      <dgm:t>
        <a:bodyPr/>
        <a:lstStyle/>
        <a:p>
          <a:endParaRPr lang="zh-CN" altLang="en-US"/>
        </a:p>
      </dgm:t>
    </dgm:pt>
    <dgm:pt modelId="{F04AE1D8-0349-412E-8AE4-50761EAF5073}" type="sibTrans" cxnId="{711FFD1F-C7FE-4B79-84D1-AF65F6A5D8A6}">
      <dgm:prSet/>
      <dgm:spPr/>
      <dgm:t>
        <a:bodyPr/>
        <a:lstStyle/>
        <a:p>
          <a:endParaRPr lang="zh-CN" altLang="en-US"/>
        </a:p>
      </dgm:t>
    </dgm:pt>
    <dgm:pt modelId="{C7AF1503-5A1E-411C-9800-29BE9327EA63}" type="pres">
      <dgm:prSet presAssocID="{CE123B61-B70C-4B31-A3D8-AD095AD681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B597C1-3BC1-479E-927E-E8BBDCEAD91E}" type="pres">
      <dgm:prSet presAssocID="{B717BBEC-96F0-48FA-ABC5-04DD56091E3F}" presName="root1" presStyleCnt="0"/>
      <dgm:spPr/>
    </dgm:pt>
    <dgm:pt modelId="{DBC36224-627F-4F17-B25C-6564B6860026}" type="pres">
      <dgm:prSet presAssocID="{B717BBEC-96F0-48FA-ABC5-04DD56091E3F}" presName="LevelOneTextNode" presStyleLbl="node0" presStyleIdx="0" presStyleCnt="1">
        <dgm:presLayoutVars>
          <dgm:chPref val="3"/>
        </dgm:presLayoutVars>
      </dgm:prSet>
      <dgm:spPr/>
    </dgm:pt>
    <dgm:pt modelId="{43E382B0-E2ED-41D3-898E-CA3527B16A6E}" type="pres">
      <dgm:prSet presAssocID="{B717BBEC-96F0-48FA-ABC5-04DD56091E3F}" presName="level2hierChild" presStyleCnt="0"/>
      <dgm:spPr/>
    </dgm:pt>
    <dgm:pt modelId="{8C3DC56A-4ED8-40F7-8754-A965D7177A2B}" type="pres">
      <dgm:prSet presAssocID="{CE43698B-6662-4C86-871C-8F9BACA78AD8}" presName="conn2-1" presStyleLbl="parChTrans1D2" presStyleIdx="0" presStyleCnt="7"/>
      <dgm:spPr/>
    </dgm:pt>
    <dgm:pt modelId="{683AD600-B8BB-4F45-9F45-487DBDB72760}" type="pres">
      <dgm:prSet presAssocID="{CE43698B-6662-4C86-871C-8F9BACA78AD8}" presName="connTx" presStyleLbl="parChTrans1D2" presStyleIdx="0" presStyleCnt="7"/>
      <dgm:spPr/>
    </dgm:pt>
    <dgm:pt modelId="{D6668E4B-4590-4F25-BF8F-B7937D1BD8C4}" type="pres">
      <dgm:prSet presAssocID="{8CA6E573-FE7F-4474-B2CE-05BE729C2C14}" presName="root2" presStyleCnt="0"/>
      <dgm:spPr/>
    </dgm:pt>
    <dgm:pt modelId="{A6908620-0C81-41B7-979E-4DCD488A8578}" type="pres">
      <dgm:prSet presAssocID="{8CA6E573-FE7F-4474-B2CE-05BE729C2C14}" presName="LevelTwoTextNode" presStyleLbl="node2" presStyleIdx="0" presStyleCnt="7">
        <dgm:presLayoutVars>
          <dgm:chPref val="3"/>
        </dgm:presLayoutVars>
      </dgm:prSet>
      <dgm:spPr/>
    </dgm:pt>
    <dgm:pt modelId="{B1AB9BF1-46DA-43DA-8355-B14C85C9F8AC}" type="pres">
      <dgm:prSet presAssocID="{8CA6E573-FE7F-4474-B2CE-05BE729C2C14}" presName="level3hierChild" presStyleCnt="0"/>
      <dgm:spPr/>
    </dgm:pt>
    <dgm:pt modelId="{7A18420B-71D5-4B67-BB03-72CBF9BE6347}" type="pres">
      <dgm:prSet presAssocID="{CB39D634-4906-478E-9685-DB9437864C46}" presName="conn2-1" presStyleLbl="parChTrans1D2" presStyleIdx="1" presStyleCnt="7"/>
      <dgm:spPr/>
    </dgm:pt>
    <dgm:pt modelId="{49B67E5F-37EA-4B92-83FD-31285E30D76C}" type="pres">
      <dgm:prSet presAssocID="{CB39D634-4906-478E-9685-DB9437864C46}" presName="connTx" presStyleLbl="parChTrans1D2" presStyleIdx="1" presStyleCnt="7"/>
      <dgm:spPr/>
    </dgm:pt>
    <dgm:pt modelId="{172DE67B-2F5F-48AE-B84E-CD450D5A17D4}" type="pres">
      <dgm:prSet presAssocID="{2BD6F7E7-DB16-4E77-A8B3-839FC5136B23}" presName="root2" presStyleCnt="0"/>
      <dgm:spPr/>
    </dgm:pt>
    <dgm:pt modelId="{669128AF-8E29-4CEC-B057-F9E9F0439F2C}" type="pres">
      <dgm:prSet presAssocID="{2BD6F7E7-DB16-4E77-A8B3-839FC5136B23}" presName="LevelTwoTextNode" presStyleLbl="node2" presStyleIdx="1" presStyleCnt="7">
        <dgm:presLayoutVars>
          <dgm:chPref val="3"/>
        </dgm:presLayoutVars>
      </dgm:prSet>
      <dgm:spPr/>
    </dgm:pt>
    <dgm:pt modelId="{AFFDD5F0-07FB-46CE-A0EB-3926CA0519D1}" type="pres">
      <dgm:prSet presAssocID="{2BD6F7E7-DB16-4E77-A8B3-839FC5136B23}" presName="level3hierChild" presStyleCnt="0"/>
      <dgm:spPr/>
    </dgm:pt>
    <dgm:pt modelId="{B11AE023-AEDC-4D14-BA0C-89C8A636088B}" type="pres">
      <dgm:prSet presAssocID="{7855A4E3-D41B-4A17-B647-D09C59EEAC1C}" presName="conn2-1" presStyleLbl="parChTrans1D2" presStyleIdx="2" presStyleCnt="7"/>
      <dgm:spPr/>
    </dgm:pt>
    <dgm:pt modelId="{DB6FD5C4-225D-4840-A06E-FFCC49B11E93}" type="pres">
      <dgm:prSet presAssocID="{7855A4E3-D41B-4A17-B647-D09C59EEAC1C}" presName="connTx" presStyleLbl="parChTrans1D2" presStyleIdx="2" presStyleCnt="7"/>
      <dgm:spPr/>
    </dgm:pt>
    <dgm:pt modelId="{9DF2E51A-0782-4A9A-A763-5EE111350468}" type="pres">
      <dgm:prSet presAssocID="{13BCC66E-8D21-4F7A-AD6E-77B9937D2414}" presName="root2" presStyleCnt="0"/>
      <dgm:spPr/>
    </dgm:pt>
    <dgm:pt modelId="{289A69B9-17EE-45C9-AFC1-CC85EC7E7A55}" type="pres">
      <dgm:prSet presAssocID="{13BCC66E-8D21-4F7A-AD6E-77B9937D2414}" presName="LevelTwoTextNode" presStyleLbl="node2" presStyleIdx="2" presStyleCnt="7">
        <dgm:presLayoutVars>
          <dgm:chPref val="3"/>
        </dgm:presLayoutVars>
      </dgm:prSet>
      <dgm:spPr/>
    </dgm:pt>
    <dgm:pt modelId="{4B362A50-747C-42BC-8F86-E571AF085654}" type="pres">
      <dgm:prSet presAssocID="{13BCC66E-8D21-4F7A-AD6E-77B9937D2414}" presName="level3hierChild" presStyleCnt="0"/>
      <dgm:spPr/>
    </dgm:pt>
    <dgm:pt modelId="{ADF39928-4CA1-4E45-BC0E-CAF9F90CB0AA}" type="pres">
      <dgm:prSet presAssocID="{AFE3CB93-6BBC-4A8B-B3FE-25EED467C5AB}" presName="conn2-1" presStyleLbl="parChTrans1D2" presStyleIdx="3" presStyleCnt="7"/>
      <dgm:spPr/>
    </dgm:pt>
    <dgm:pt modelId="{92D7354F-633F-4EC3-8970-C31935DDB8B7}" type="pres">
      <dgm:prSet presAssocID="{AFE3CB93-6BBC-4A8B-B3FE-25EED467C5AB}" presName="connTx" presStyleLbl="parChTrans1D2" presStyleIdx="3" presStyleCnt="7"/>
      <dgm:spPr/>
    </dgm:pt>
    <dgm:pt modelId="{8A913481-B078-4202-927A-107938F4745B}" type="pres">
      <dgm:prSet presAssocID="{EB9382F5-F0FA-4C2D-8868-D8D9C9CF1D80}" presName="root2" presStyleCnt="0"/>
      <dgm:spPr/>
    </dgm:pt>
    <dgm:pt modelId="{186B49DD-2E46-4BFE-AC41-EBF5D0B759AA}" type="pres">
      <dgm:prSet presAssocID="{EB9382F5-F0FA-4C2D-8868-D8D9C9CF1D80}" presName="LevelTwoTextNode" presStyleLbl="node2" presStyleIdx="3" presStyleCnt="7">
        <dgm:presLayoutVars>
          <dgm:chPref val="3"/>
        </dgm:presLayoutVars>
      </dgm:prSet>
      <dgm:spPr/>
    </dgm:pt>
    <dgm:pt modelId="{4BCD5D1B-C28C-4FB6-BEF2-32764F54A1C3}" type="pres">
      <dgm:prSet presAssocID="{EB9382F5-F0FA-4C2D-8868-D8D9C9CF1D80}" presName="level3hierChild" presStyleCnt="0"/>
      <dgm:spPr/>
    </dgm:pt>
    <dgm:pt modelId="{750BB851-5357-4284-BDAF-E1F8B2B72903}" type="pres">
      <dgm:prSet presAssocID="{31DB0F9F-42AB-4459-B451-88FADEE1DC73}" presName="conn2-1" presStyleLbl="parChTrans1D2" presStyleIdx="4" presStyleCnt="7"/>
      <dgm:spPr/>
    </dgm:pt>
    <dgm:pt modelId="{09B45A5B-56A0-4F26-9945-F741A74AB123}" type="pres">
      <dgm:prSet presAssocID="{31DB0F9F-42AB-4459-B451-88FADEE1DC73}" presName="connTx" presStyleLbl="parChTrans1D2" presStyleIdx="4" presStyleCnt="7"/>
      <dgm:spPr/>
    </dgm:pt>
    <dgm:pt modelId="{C6825469-9F35-4A9C-B609-D81AF9BF5D6A}" type="pres">
      <dgm:prSet presAssocID="{DC989D10-D9C9-4D91-840B-129C742748D5}" presName="root2" presStyleCnt="0"/>
      <dgm:spPr/>
    </dgm:pt>
    <dgm:pt modelId="{DD1AA79A-E48E-4761-A6E4-DCD89AF6ABF7}" type="pres">
      <dgm:prSet presAssocID="{DC989D10-D9C9-4D91-840B-129C742748D5}" presName="LevelTwoTextNode" presStyleLbl="node2" presStyleIdx="4" presStyleCnt="7">
        <dgm:presLayoutVars>
          <dgm:chPref val="3"/>
        </dgm:presLayoutVars>
      </dgm:prSet>
      <dgm:spPr/>
    </dgm:pt>
    <dgm:pt modelId="{2BA04EFF-7AF5-4796-A065-F947BB66566D}" type="pres">
      <dgm:prSet presAssocID="{DC989D10-D9C9-4D91-840B-129C742748D5}" presName="level3hierChild" presStyleCnt="0"/>
      <dgm:spPr/>
    </dgm:pt>
    <dgm:pt modelId="{8BF5B099-1018-4AC3-B41A-4CB0AEFC4174}" type="pres">
      <dgm:prSet presAssocID="{CCD6AB2C-E07F-4817-BF1C-E95524C6ADFF}" presName="conn2-1" presStyleLbl="parChTrans1D2" presStyleIdx="5" presStyleCnt="7"/>
      <dgm:spPr/>
    </dgm:pt>
    <dgm:pt modelId="{ABAFCF49-C8C9-48CE-8F1C-E1042A00FAF6}" type="pres">
      <dgm:prSet presAssocID="{CCD6AB2C-E07F-4817-BF1C-E95524C6ADFF}" presName="connTx" presStyleLbl="parChTrans1D2" presStyleIdx="5" presStyleCnt="7"/>
      <dgm:spPr/>
    </dgm:pt>
    <dgm:pt modelId="{F48E9436-BFBD-418A-8B28-DCAAC8790207}" type="pres">
      <dgm:prSet presAssocID="{730963C3-17F5-464A-88CC-D3ACB7161F5E}" presName="root2" presStyleCnt="0"/>
      <dgm:spPr/>
    </dgm:pt>
    <dgm:pt modelId="{A09B2BE4-EA20-4A31-9FA2-9D7677A895CB}" type="pres">
      <dgm:prSet presAssocID="{730963C3-17F5-464A-88CC-D3ACB7161F5E}" presName="LevelTwoTextNode" presStyleLbl="node2" presStyleIdx="5" presStyleCnt="7">
        <dgm:presLayoutVars>
          <dgm:chPref val="3"/>
        </dgm:presLayoutVars>
      </dgm:prSet>
      <dgm:spPr/>
    </dgm:pt>
    <dgm:pt modelId="{7E48F0DE-FB5C-4CEA-BC49-6EF8002239FF}" type="pres">
      <dgm:prSet presAssocID="{730963C3-17F5-464A-88CC-D3ACB7161F5E}" presName="level3hierChild" presStyleCnt="0"/>
      <dgm:spPr/>
    </dgm:pt>
    <dgm:pt modelId="{1C485BC3-BEF1-45E5-B49B-610B706F9FB9}" type="pres">
      <dgm:prSet presAssocID="{37CC663F-1951-4124-8AB8-A6720C2603C5}" presName="conn2-1" presStyleLbl="parChTrans1D2" presStyleIdx="6" presStyleCnt="7"/>
      <dgm:spPr/>
    </dgm:pt>
    <dgm:pt modelId="{C8AF662B-D5AB-4EE7-ABD3-0BDB9B8191A1}" type="pres">
      <dgm:prSet presAssocID="{37CC663F-1951-4124-8AB8-A6720C2603C5}" presName="connTx" presStyleLbl="parChTrans1D2" presStyleIdx="6" presStyleCnt="7"/>
      <dgm:spPr/>
    </dgm:pt>
    <dgm:pt modelId="{20A2ABFF-6768-4CE0-9551-8DD87A5630F9}" type="pres">
      <dgm:prSet presAssocID="{A43CE96D-CA2E-4279-B7C3-DF67F82F1660}" presName="root2" presStyleCnt="0"/>
      <dgm:spPr/>
    </dgm:pt>
    <dgm:pt modelId="{54426B06-AF7D-418D-BB72-D6A38DA3360D}" type="pres">
      <dgm:prSet presAssocID="{A43CE96D-CA2E-4279-B7C3-DF67F82F1660}" presName="LevelTwoTextNode" presStyleLbl="node2" presStyleIdx="6" presStyleCnt="7">
        <dgm:presLayoutVars>
          <dgm:chPref val="3"/>
        </dgm:presLayoutVars>
      </dgm:prSet>
      <dgm:spPr/>
    </dgm:pt>
    <dgm:pt modelId="{27BF0A63-A1AA-4E1B-863C-F54C73973E89}" type="pres">
      <dgm:prSet presAssocID="{A43CE96D-CA2E-4279-B7C3-DF67F82F1660}" presName="level3hierChild" presStyleCnt="0"/>
      <dgm:spPr/>
    </dgm:pt>
  </dgm:ptLst>
  <dgm:cxnLst>
    <dgm:cxn modelId="{88969902-BF2C-4C94-829B-F0C9E3EC10CF}" type="presOf" srcId="{2BD6F7E7-DB16-4E77-A8B3-839FC5136B23}" destId="{669128AF-8E29-4CEC-B057-F9E9F0439F2C}" srcOrd="0" destOrd="0" presId="urn:microsoft.com/office/officeart/2005/8/layout/hierarchy2"/>
    <dgm:cxn modelId="{AE0A3203-B136-436E-85FE-9CA85758E786}" type="presOf" srcId="{CB39D634-4906-478E-9685-DB9437864C46}" destId="{49B67E5F-37EA-4B92-83FD-31285E30D76C}" srcOrd="1" destOrd="0" presId="urn:microsoft.com/office/officeart/2005/8/layout/hierarchy2"/>
    <dgm:cxn modelId="{5510600E-44EB-4938-9108-35B08FC5B792}" type="presOf" srcId="{37CC663F-1951-4124-8AB8-A6720C2603C5}" destId="{C8AF662B-D5AB-4EE7-ABD3-0BDB9B8191A1}" srcOrd="1" destOrd="0" presId="urn:microsoft.com/office/officeart/2005/8/layout/hierarchy2"/>
    <dgm:cxn modelId="{9C217C11-017F-4E45-945D-A96D297B3C52}" type="presOf" srcId="{B717BBEC-96F0-48FA-ABC5-04DD56091E3F}" destId="{DBC36224-627F-4F17-B25C-6564B6860026}" srcOrd="0" destOrd="0" presId="urn:microsoft.com/office/officeart/2005/8/layout/hierarchy2"/>
    <dgm:cxn modelId="{CCCE7614-7467-4A76-B3C3-D441F4C71DC8}" type="presOf" srcId="{CCD6AB2C-E07F-4817-BF1C-E95524C6ADFF}" destId="{ABAFCF49-C8C9-48CE-8F1C-E1042A00FAF6}" srcOrd="1" destOrd="0" presId="urn:microsoft.com/office/officeart/2005/8/layout/hierarchy2"/>
    <dgm:cxn modelId="{32D35D1E-D807-482A-963E-EA4E314B8B74}" type="presOf" srcId="{AFE3CB93-6BBC-4A8B-B3FE-25EED467C5AB}" destId="{92D7354F-633F-4EC3-8970-C31935DDB8B7}" srcOrd="1" destOrd="0" presId="urn:microsoft.com/office/officeart/2005/8/layout/hierarchy2"/>
    <dgm:cxn modelId="{711FFD1F-C7FE-4B79-84D1-AF65F6A5D8A6}" srcId="{B717BBEC-96F0-48FA-ABC5-04DD56091E3F}" destId="{A43CE96D-CA2E-4279-B7C3-DF67F82F1660}" srcOrd="6" destOrd="0" parTransId="{37CC663F-1951-4124-8AB8-A6720C2603C5}" sibTransId="{F04AE1D8-0349-412E-8AE4-50761EAF5073}"/>
    <dgm:cxn modelId="{24DE2429-9C36-4C07-AE7D-DEE9161EC41C}" type="presOf" srcId="{31DB0F9F-42AB-4459-B451-88FADEE1DC73}" destId="{09B45A5B-56A0-4F26-9945-F741A74AB123}" srcOrd="1" destOrd="0" presId="urn:microsoft.com/office/officeart/2005/8/layout/hierarchy2"/>
    <dgm:cxn modelId="{9CA60A5F-9D57-42C9-AE9A-559784FF4234}" type="presOf" srcId="{AFE3CB93-6BBC-4A8B-B3FE-25EED467C5AB}" destId="{ADF39928-4CA1-4E45-BC0E-CAF9F90CB0AA}" srcOrd="0" destOrd="0" presId="urn:microsoft.com/office/officeart/2005/8/layout/hierarchy2"/>
    <dgm:cxn modelId="{91CD4241-C79C-4A59-AF5B-2D4806FE2253}" srcId="{B717BBEC-96F0-48FA-ABC5-04DD56091E3F}" destId="{730963C3-17F5-464A-88CC-D3ACB7161F5E}" srcOrd="5" destOrd="0" parTransId="{CCD6AB2C-E07F-4817-BF1C-E95524C6ADFF}" sibTransId="{35ABCC70-85C3-463C-9C38-F76FD5078409}"/>
    <dgm:cxn modelId="{7D089142-A3D6-455B-9AF7-1291955A3BCB}" type="presOf" srcId="{CCD6AB2C-E07F-4817-BF1C-E95524C6ADFF}" destId="{8BF5B099-1018-4AC3-B41A-4CB0AEFC4174}" srcOrd="0" destOrd="0" presId="urn:microsoft.com/office/officeart/2005/8/layout/hierarchy2"/>
    <dgm:cxn modelId="{F7F8F444-0E40-4067-A911-3E42B363294A}" type="presOf" srcId="{A43CE96D-CA2E-4279-B7C3-DF67F82F1660}" destId="{54426B06-AF7D-418D-BB72-D6A38DA3360D}" srcOrd="0" destOrd="0" presId="urn:microsoft.com/office/officeart/2005/8/layout/hierarchy2"/>
    <dgm:cxn modelId="{51C9074D-7602-431A-BB8B-48BE02027F17}" type="presOf" srcId="{13BCC66E-8D21-4F7A-AD6E-77B9937D2414}" destId="{289A69B9-17EE-45C9-AFC1-CC85EC7E7A55}" srcOrd="0" destOrd="0" presId="urn:microsoft.com/office/officeart/2005/8/layout/hierarchy2"/>
    <dgm:cxn modelId="{0A8B7B6E-751D-4BE6-9689-F75D60FB926F}" type="presOf" srcId="{37CC663F-1951-4124-8AB8-A6720C2603C5}" destId="{1C485BC3-BEF1-45E5-B49B-610B706F9FB9}" srcOrd="0" destOrd="0" presId="urn:microsoft.com/office/officeart/2005/8/layout/hierarchy2"/>
    <dgm:cxn modelId="{CE2FB956-B36E-4073-8D69-A0AE516B542E}" srcId="{B717BBEC-96F0-48FA-ABC5-04DD56091E3F}" destId="{8CA6E573-FE7F-4474-B2CE-05BE729C2C14}" srcOrd="0" destOrd="0" parTransId="{CE43698B-6662-4C86-871C-8F9BACA78AD8}" sibTransId="{E486748D-4EC3-4B74-A5BF-C859030C24F3}"/>
    <dgm:cxn modelId="{AEC8B583-687C-4141-B719-0C408D92342E}" type="presOf" srcId="{8CA6E573-FE7F-4474-B2CE-05BE729C2C14}" destId="{A6908620-0C81-41B7-979E-4DCD488A8578}" srcOrd="0" destOrd="0" presId="urn:microsoft.com/office/officeart/2005/8/layout/hierarchy2"/>
    <dgm:cxn modelId="{534DAF8F-2483-479E-9023-457B6EA8DF90}" srcId="{B717BBEC-96F0-48FA-ABC5-04DD56091E3F}" destId="{13BCC66E-8D21-4F7A-AD6E-77B9937D2414}" srcOrd="2" destOrd="0" parTransId="{7855A4E3-D41B-4A17-B647-D09C59EEAC1C}" sibTransId="{D373B767-D6D8-42D9-9E9A-F3DECEB4A98F}"/>
    <dgm:cxn modelId="{59D54DA0-3D8E-4E8F-B9A4-29AB1FE5941B}" type="presOf" srcId="{7855A4E3-D41B-4A17-B647-D09C59EEAC1C}" destId="{DB6FD5C4-225D-4840-A06E-FFCC49B11E93}" srcOrd="1" destOrd="0" presId="urn:microsoft.com/office/officeart/2005/8/layout/hierarchy2"/>
    <dgm:cxn modelId="{E5FAB2A2-C923-4D1E-A223-3F4C5023BFF6}" type="presOf" srcId="{CB39D634-4906-478E-9685-DB9437864C46}" destId="{7A18420B-71D5-4B67-BB03-72CBF9BE6347}" srcOrd="0" destOrd="0" presId="urn:microsoft.com/office/officeart/2005/8/layout/hierarchy2"/>
    <dgm:cxn modelId="{0FE3A0A9-C734-4DC0-921E-F2E3FE5B2C04}" type="presOf" srcId="{CE43698B-6662-4C86-871C-8F9BACA78AD8}" destId="{683AD600-B8BB-4F45-9F45-487DBDB72760}" srcOrd="1" destOrd="0" presId="urn:microsoft.com/office/officeart/2005/8/layout/hierarchy2"/>
    <dgm:cxn modelId="{C24548AC-8F92-4803-A244-2EF75EF0C144}" type="presOf" srcId="{CE43698B-6662-4C86-871C-8F9BACA78AD8}" destId="{8C3DC56A-4ED8-40F7-8754-A965D7177A2B}" srcOrd="0" destOrd="0" presId="urn:microsoft.com/office/officeart/2005/8/layout/hierarchy2"/>
    <dgm:cxn modelId="{6942F2AD-6886-4FA8-9721-7C9C93E17A33}" type="presOf" srcId="{DC989D10-D9C9-4D91-840B-129C742748D5}" destId="{DD1AA79A-E48E-4761-A6E4-DCD89AF6ABF7}" srcOrd="0" destOrd="0" presId="urn:microsoft.com/office/officeart/2005/8/layout/hierarchy2"/>
    <dgm:cxn modelId="{334AE2B0-4C56-4DE6-BBD1-2E0D69425B00}" type="presOf" srcId="{730963C3-17F5-464A-88CC-D3ACB7161F5E}" destId="{A09B2BE4-EA20-4A31-9FA2-9D7677A895CB}" srcOrd="0" destOrd="0" presId="urn:microsoft.com/office/officeart/2005/8/layout/hierarchy2"/>
    <dgm:cxn modelId="{73E2B4BC-17AC-4E12-8A9B-59AA42B960D0}" type="presOf" srcId="{31DB0F9F-42AB-4459-B451-88FADEE1DC73}" destId="{750BB851-5357-4284-BDAF-E1F8B2B72903}" srcOrd="0" destOrd="0" presId="urn:microsoft.com/office/officeart/2005/8/layout/hierarchy2"/>
    <dgm:cxn modelId="{05D814BF-A125-4F2F-9AAC-A01982F0B411}" type="presOf" srcId="{CE123B61-B70C-4B31-A3D8-AD095AD6815B}" destId="{C7AF1503-5A1E-411C-9800-29BE9327EA63}" srcOrd="0" destOrd="0" presId="urn:microsoft.com/office/officeart/2005/8/layout/hierarchy2"/>
    <dgm:cxn modelId="{E6D039C2-132F-4CD1-BE07-384B8282EBC6}" srcId="{B717BBEC-96F0-48FA-ABC5-04DD56091E3F}" destId="{EB9382F5-F0FA-4C2D-8868-D8D9C9CF1D80}" srcOrd="3" destOrd="0" parTransId="{AFE3CB93-6BBC-4A8B-B3FE-25EED467C5AB}" sibTransId="{76BBCCCA-FED2-427D-A24D-C61080E4AFD3}"/>
    <dgm:cxn modelId="{3357C8C9-D16C-4C72-868E-BA2E2B307B61}" type="presOf" srcId="{EB9382F5-F0FA-4C2D-8868-D8D9C9CF1D80}" destId="{186B49DD-2E46-4BFE-AC41-EBF5D0B759AA}" srcOrd="0" destOrd="0" presId="urn:microsoft.com/office/officeart/2005/8/layout/hierarchy2"/>
    <dgm:cxn modelId="{3EA4E7DC-98AF-452C-B07C-DA892AF63FEE}" srcId="{CE123B61-B70C-4B31-A3D8-AD095AD6815B}" destId="{B717BBEC-96F0-48FA-ABC5-04DD56091E3F}" srcOrd="0" destOrd="0" parTransId="{EE196745-0A15-45D8-8D3A-F254D6BB87CE}" sibTransId="{53114A39-F9A9-448E-A072-84F392B743D7}"/>
    <dgm:cxn modelId="{78491BDE-C5D9-4C3E-93E7-C727823DA9CD}" srcId="{B717BBEC-96F0-48FA-ABC5-04DD56091E3F}" destId="{2BD6F7E7-DB16-4E77-A8B3-839FC5136B23}" srcOrd="1" destOrd="0" parTransId="{CB39D634-4906-478E-9685-DB9437864C46}" sibTransId="{DC6F3EC9-0F0C-459D-A1FB-34090B51F9F8}"/>
    <dgm:cxn modelId="{F8D4AAEA-02B5-4B30-AEEA-4FF962FF6678}" srcId="{B717BBEC-96F0-48FA-ABC5-04DD56091E3F}" destId="{DC989D10-D9C9-4D91-840B-129C742748D5}" srcOrd="4" destOrd="0" parTransId="{31DB0F9F-42AB-4459-B451-88FADEE1DC73}" sibTransId="{A282EE34-E53A-44F0-B0E2-B1D75E17506A}"/>
    <dgm:cxn modelId="{EA9018F9-345B-4F52-ACF7-36391423EF23}" type="presOf" srcId="{7855A4E3-D41B-4A17-B647-D09C59EEAC1C}" destId="{B11AE023-AEDC-4D14-BA0C-89C8A636088B}" srcOrd="0" destOrd="0" presId="urn:microsoft.com/office/officeart/2005/8/layout/hierarchy2"/>
    <dgm:cxn modelId="{FF09903E-8AC6-4CE2-8207-9A4DEDE8D55B}" type="presParOf" srcId="{C7AF1503-5A1E-411C-9800-29BE9327EA63}" destId="{97B597C1-3BC1-479E-927E-E8BBDCEAD91E}" srcOrd="0" destOrd="0" presId="urn:microsoft.com/office/officeart/2005/8/layout/hierarchy2"/>
    <dgm:cxn modelId="{3CD50844-4544-4B5A-BB0B-92A733B125C5}" type="presParOf" srcId="{97B597C1-3BC1-479E-927E-E8BBDCEAD91E}" destId="{DBC36224-627F-4F17-B25C-6564B6860026}" srcOrd="0" destOrd="0" presId="urn:microsoft.com/office/officeart/2005/8/layout/hierarchy2"/>
    <dgm:cxn modelId="{9F68D191-D493-49B2-8DED-942CBE9B8C07}" type="presParOf" srcId="{97B597C1-3BC1-479E-927E-E8BBDCEAD91E}" destId="{43E382B0-E2ED-41D3-898E-CA3527B16A6E}" srcOrd="1" destOrd="0" presId="urn:microsoft.com/office/officeart/2005/8/layout/hierarchy2"/>
    <dgm:cxn modelId="{F2C6DD32-79FC-4934-82ED-2019D16E867D}" type="presParOf" srcId="{43E382B0-E2ED-41D3-898E-CA3527B16A6E}" destId="{8C3DC56A-4ED8-40F7-8754-A965D7177A2B}" srcOrd="0" destOrd="0" presId="urn:microsoft.com/office/officeart/2005/8/layout/hierarchy2"/>
    <dgm:cxn modelId="{2E1184A3-34C3-4669-A502-06B5BEDD56E1}" type="presParOf" srcId="{8C3DC56A-4ED8-40F7-8754-A965D7177A2B}" destId="{683AD600-B8BB-4F45-9F45-487DBDB72760}" srcOrd="0" destOrd="0" presId="urn:microsoft.com/office/officeart/2005/8/layout/hierarchy2"/>
    <dgm:cxn modelId="{1081EF17-4EC0-4698-BE99-D326DA3FF808}" type="presParOf" srcId="{43E382B0-E2ED-41D3-898E-CA3527B16A6E}" destId="{D6668E4B-4590-4F25-BF8F-B7937D1BD8C4}" srcOrd="1" destOrd="0" presId="urn:microsoft.com/office/officeart/2005/8/layout/hierarchy2"/>
    <dgm:cxn modelId="{94B4058C-B128-4813-8FEA-7FA9683515AF}" type="presParOf" srcId="{D6668E4B-4590-4F25-BF8F-B7937D1BD8C4}" destId="{A6908620-0C81-41B7-979E-4DCD488A8578}" srcOrd="0" destOrd="0" presId="urn:microsoft.com/office/officeart/2005/8/layout/hierarchy2"/>
    <dgm:cxn modelId="{7D138ED1-F209-4F8A-B7EE-1F47D38ABDF6}" type="presParOf" srcId="{D6668E4B-4590-4F25-BF8F-B7937D1BD8C4}" destId="{B1AB9BF1-46DA-43DA-8355-B14C85C9F8AC}" srcOrd="1" destOrd="0" presId="urn:microsoft.com/office/officeart/2005/8/layout/hierarchy2"/>
    <dgm:cxn modelId="{0DBFCC88-57F3-43C4-8D8A-A76E102D1E39}" type="presParOf" srcId="{43E382B0-E2ED-41D3-898E-CA3527B16A6E}" destId="{7A18420B-71D5-4B67-BB03-72CBF9BE6347}" srcOrd="2" destOrd="0" presId="urn:microsoft.com/office/officeart/2005/8/layout/hierarchy2"/>
    <dgm:cxn modelId="{A786CAA1-06FD-4994-8DA2-0078A8A0C4F0}" type="presParOf" srcId="{7A18420B-71D5-4B67-BB03-72CBF9BE6347}" destId="{49B67E5F-37EA-4B92-83FD-31285E30D76C}" srcOrd="0" destOrd="0" presId="urn:microsoft.com/office/officeart/2005/8/layout/hierarchy2"/>
    <dgm:cxn modelId="{BF22756D-4CE1-4BCA-A0C8-793370510BC9}" type="presParOf" srcId="{43E382B0-E2ED-41D3-898E-CA3527B16A6E}" destId="{172DE67B-2F5F-48AE-B84E-CD450D5A17D4}" srcOrd="3" destOrd="0" presId="urn:microsoft.com/office/officeart/2005/8/layout/hierarchy2"/>
    <dgm:cxn modelId="{89A78A8B-2A46-42D7-9B55-C6571BA62FA1}" type="presParOf" srcId="{172DE67B-2F5F-48AE-B84E-CD450D5A17D4}" destId="{669128AF-8E29-4CEC-B057-F9E9F0439F2C}" srcOrd="0" destOrd="0" presId="urn:microsoft.com/office/officeart/2005/8/layout/hierarchy2"/>
    <dgm:cxn modelId="{34F4286E-158F-426C-B730-F24505F29930}" type="presParOf" srcId="{172DE67B-2F5F-48AE-B84E-CD450D5A17D4}" destId="{AFFDD5F0-07FB-46CE-A0EB-3926CA0519D1}" srcOrd="1" destOrd="0" presId="urn:microsoft.com/office/officeart/2005/8/layout/hierarchy2"/>
    <dgm:cxn modelId="{A1422E7D-32C5-435A-A719-021D48B4B12C}" type="presParOf" srcId="{43E382B0-E2ED-41D3-898E-CA3527B16A6E}" destId="{B11AE023-AEDC-4D14-BA0C-89C8A636088B}" srcOrd="4" destOrd="0" presId="urn:microsoft.com/office/officeart/2005/8/layout/hierarchy2"/>
    <dgm:cxn modelId="{751C6370-3B37-488A-8AEA-C137BFA0E1D7}" type="presParOf" srcId="{B11AE023-AEDC-4D14-BA0C-89C8A636088B}" destId="{DB6FD5C4-225D-4840-A06E-FFCC49B11E93}" srcOrd="0" destOrd="0" presId="urn:microsoft.com/office/officeart/2005/8/layout/hierarchy2"/>
    <dgm:cxn modelId="{1389894C-82F3-4F5A-9EE2-FA7EC4F8990E}" type="presParOf" srcId="{43E382B0-E2ED-41D3-898E-CA3527B16A6E}" destId="{9DF2E51A-0782-4A9A-A763-5EE111350468}" srcOrd="5" destOrd="0" presId="urn:microsoft.com/office/officeart/2005/8/layout/hierarchy2"/>
    <dgm:cxn modelId="{0ED989F0-CD8F-4835-849F-35B27C17AC26}" type="presParOf" srcId="{9DF2E51A-0782-4A9A-A763-5EE111350468}" destId="{289A69B9-17EE-45C9-AFC1-CC85EC7E7A55}" srcOrd="0" destOrd="0" presId="urn:microsoft.com/office/officeart/2005/8/layout/hierarchy2"/>
    <dgm:cxn modelId="{7D0ECA76-D727-4E9E-B232-343BF354A1C4}" type="presParOf" srcId="{9DF2E51A-0782-4A9A-A763-5EE111350468}" destId="{4B362A50-747C-42BC-8F86-E571AF085654}" srcOrd="1" destOrd="0" presId="urn:microsoft.com/office/officeart/2005/8/layout/hierarchy2"/>
    <dgm:cxn modelId="{9DAB68AC-823B-4F68-9401-0AF313E92176}" type="presParOf" srcId="{43E382B0-E2ED-41D3-898E-CA3527B16A6E}" destId="{ADF39928-4CA1-4E45-BC0E-CAF9F90CB0AA}" srcOrd="6" destOrd="0" presId="urn:microsoft.com/office/officeart/2005/8/layout/hierarchy2"/>
    <dgm:cxn modelId="{97E92D9C-FE18-453F-8ADE-D307A86A63E6}" type="presParOf" srcId="{ADF39928-4CA1-4E45-BC0E-CAF9F90CB0AA}" destId="{92D7354F-633F-4EC3-8970-C31935DDB8B7}" srcOrd="0" destOrd="0" presId="urn:microsoft.com/office/officeart/2005/8/layout/hierarchy2"/>
    <dgm:cxn modelId="{221AED53-8859-45D3-A801-CB52BAF39001}" type="presParOf" srcId="{43E382B0-E2ED-41D3-898E-CA3527B16A6E}" destId="{8A913481-B078-4202-927A-107938F4745B}" srcOrd="7" destOrd="0" presId="urn:microsoft.com/office/officeart/2005/8/layout/hierarchy2"/>
    <dgm:cxn modelId="{A90A7F42-547A-4B23-BC28-5C7D480F22C2}" type="presParOf" srcId="{8A913481-B078-4202-927A-107938F4745B}" destId="{186B49DD-2E46-4BFE-AC41-EBF5D0B759AA}" srcOrd="0" destOrd="0" presId="urn:microsoft.com/office/officeart/2005/8/layout/hierarchy2"/>
    <dgm:cxn modelId="{2A774AD8-50E3-446D-AB5D-9D0ADA49F82E}" type="presParOf" srcId="{8A913481-B078-4202-927A-107938F4745B}" destId="{4BCD5D1B-C28C-4FB6-BEF2-32764F54A1C3}" srcOrd="1" destOrd="0" presId="urn:microsoft.com/office/officeart/2005/8/layout/hierarchy2"/>
    <dgm:cxn modelId="{85BD7E68-534C-49F1-94F7-5FF1DAC3063D}" type="presParOf" srcId="{43E382B0-E2ED-41D3-898E-CA3527B16A6E}" destId="{750BB851-5357-4284-BDAF-E1F8B2B72903}" srcOrd="8" destOrd="0" presId="urn:microsoft.com/office/officeart/2005/8/layout/hierarchy2"/>
    <dgm:cxn modelId="{98043788-EE1E-4878-9FF1-3A085BB6AC06}" type="presParOf" srcId="{750BB851-5357-4284-BDAF-E1F8B2B72903}" destId="{09B45A5B-56A0-4F26-9945-F741A74AB123}" srcOrd="0" destOrd="0" presId="urn:microsoft.com/office/officeart/2005/8/layout/hierarchy2"/>
    <dgm:cxn modelId="{3642B1B4-3E50-4BEB-B16E-6780696834CD}" type="presParOf" srcId="{43E382B0-E2ED-41D3-898E-CA3527B16A6E}" destId="{C6825469-9F35-4A9C-B609-D81AF9BF5D6A}" srcOrd="9" destOrd="0" presId="urn:microsoft.com/office/officeart/2005/8/layout/hierarchy2"/>
    <dgm:cxn modelId="{E8A3E0F1-54F0-4B97-B3C5-57D350A81E7D}" type="presParOf" srcId="{C6825469-9F35-4A9C-B609-D81AF9BF5D6A}" destId="{DD1AA79A-E48E-4761-A6E4-DCD89AF6ABF7}" srcOrd="0" destOrd="0" presId="urn:microsoft.com/office/officeart/2005/8/layout/hierarchy2"/>
    <dgm:cxn modelId="{042CD6B8-062B-4662-ADB2-2CF19423B507}" type="presParOf" srcId="{C6825469-9F35-4A9C-B609-D81AF9BF5D6A}" destId="{2BA04EFF-7AF5-4796-A065-F947BB66566D}" srcOrd="1" destOrd="0" presId="urn:microsoft.com/office/officeart/2005/8/layout/hierarchy2"/>
    <dgm:cxn modelId="{62309D6F-4146-4543-86F5-6B7B08B41CBD}" type="presParOf" srcId="{43E382B0-E2ED-41D3-898E-CA3527B16A6E}" destId="{8BF5B099-1018-4AC3-B41A-4CB0AEFC4174}" srcOrd="10" destOrd="0" presId="urn:microsoft.com/office/officeart/2005/8/layout/hierarchy2"/>
    <dgm:cxn modelId="{C6A1C464-B1CA-42CA-802A-BFA61D8AF213}" type="presParOf" srcId="{8BF5B099-1018-4AC3-B41A-4CB0AEFC4174}" destId="{ABAFCF49-C8C9-48CE-8F1C-E1042A00FAF6}" srcOrd="0" destOrd="0" presId="urn:microsoft.com/office/officeart/2005/8/layout/hierarchy2"/>
    <dgm:cxn modelId="{0A8C304B-F1C9-412B-98AD-F6E466F67C93}" type="presParOf" srcId="{43E382B0-E2ED-41D3-898E-CA3527B16A6E}" destId="{F48E9436-BFBD-418A-8B28-DCAAC8790207}" srcOrd="11" destOrd="0" presId="urn:microsoft.com/office/officeart/2005/8/layout/hierarchy2"/>
    <dgm:cxn modelId="{64D3A96F-2D56-42CA-BC15-38FED51F2822}" type="presParOf" srcId="{F48E9436-BFBD-418A-8B28-DCAAC8790207}" destId="{A09B2BE4-EA20-4A31-9FA2-9D7677A895CB}" srcOrd="0" destOrd="0" presId="urn:microsoft.com/office/officeart/2005/8/layout/hierarchy2"/>
    <dgm:cxn modelId="{0E0AF066-7F76-4524-BBA8-26C986F51765}" type="presParOf" srcId="{F48E9436-BFBD-418A-8B28-DCAAC8790207}" destId="{7E48F0DE-FB5C-4CEA-BC49-6EF8002239FF}" srcOrd="1" destOrd="0" presId="urn:microsoft.com/office/officeart/2005/8/layout/hierarchy2"/>
    <dgm:cxn modelId="{18DF476F-6E21-4A1F-AD09-0BE518C9146D}" type="presParOf" srcId="{43E382B0-E2ED-41D3-898E-CA3527B16A6E}" destId="{1C485BC3-BEF1-45E5-B49B-610B706F9FB9}" srcOrd="12" destOrd="0" presId="urn:microsoft.com/office/officeart/2005/8/layout/hierarchy2"/>
    <dgm:cxn modelId="{97017757-3C45-49B4-BBC1-3799C9E149E9}" type="presParOf" srcId="{1C485BC3-BEF1-45E5-B49B-610B706F9FB9}" destId="{C8AF662B-D5AB-4EE7-ABD3-0BDB9B8191A1}" srcOrd="0" destOrd="0" presId="urn:microsoft.com/office/officeart/2005/8/layout/hierarchy2"/>
    <dgm:cxn modelId="{1A703EA7-8CD9-49CD-8FA8-F511791FF8D3}" type="presParOf" srcId="{43E382B0-E2ED-41D3-898E-CA3527B16A6E}" destId="{20A2ABFF-6768-4CE0-9551-8DD87A5630F9}" srcOrd="13" destOrd="0" presId="urn:microsoft.com/office/officeart/2005/8/layout/hierarchy2"/>
    <dgm:cxn modelId="{99928412-44CA-4923-80D3-81F616DF056C}" type="presParOf" srcId="{20A2ABFF-6768-4CE0-9551-8DD87A5630F9}" destId="{54426B06-AF7D-418D-BB72-D6A38DA3360D}" srcOrd="0" destOrd="0" presId="urn:microsoft.com/office/officeart/2005/8/layout/hierarchy2"/>
    <dgm:cxn modelId="{D8F3C482-64E9-47C3-839C-D801B687D5F1}" type="presParOf" srcId="{20A2ABFF-6768-4CE0-9551-8DD87A5630F9}" destId="{27BF0A63-A1AA-4E1B-863C-F54C73973E8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B8AE5F-A2EE-46BB-B9EB-A1407CD7BA3A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F3D9B251-8743-44FB-BF7D-D9E0503FCD49}">
      <dgm:prSet phldrT="[文本]"/>
      <dgm:spPr/>
      <dgm:t>
        <a:bodyPr/>
        <a:lstStyle/>
        <a:p>
          <a:r>
            <a:rPr lang="zh-CN" altLang="en-US"/>
            <a:t>十进制</a:t>
          </a:r>
        </a:p>
      </dgm:t>
    </dgm:pt>
    <dgm:pt modelId="{E8CF8F8E-2869-46BC-AD90-0D174CDA9F7C}" type="parTrans" cxnId="{F547C737-0062-4EE5-9D71-361AC9E7EF8B}">
      <dgm:prSet/>
      <dgm:spPr/>
      <dgm:t>
        <a:bodyPr/>
        <a:lstStyle/>
        <a:p>
          <a:endParaRPr lang="zh-CN" altLang="en-US"/>
        </a:p>
      </dgm:t>
    </dgm:pt>
    <dgm:pt modelId="{3D6B5AA3-EDCE-4244-9202-FCEF90F01F0F}" type="sibTrans" cxnId="{F547C737-0062-4EE5-9D71-361AC9E7EF8B}">
      <dgm:prSet/>
      <dgm:spPr/>
      <dgm:t>
        <a:bodyPr/>
        <a:lstStyle/>
        <a:p>
          <a:endParaRPr lang="zh-CN" altLang="en-US"/>
        </a:p>
      </dgm:t>
    </dgm:pt>
    <dgm:pt modelId="{331429F9-7395-45FF-B858-5C32CAB400F4}">
      <dgm:prSet phldrT="[文本]"/>
      <dgm:spPr/>
      <dgm:t>
        <a:bodyPr/>
        <a:lstStyle/>
        <a:p>
          <a:r>
            <a:rPr lang="zh-CN" altLang="en-US"/>
            <a:t>二进制</a:t>
          </a:r>
        </a:p>
      </dgm:t>
    </dgm:pt>
    <dgm:pt modelId="{05FDB5B7-19F8-40C0-9186-1F45403A5F1A}" type="parTrans" cxnId="{1FCEAA8F-B5A4-4FCA-BC3D-1AE235EC5D03}">
      <dgm:prSet/>
      <dgm:spPr/>
      <dgm:t>
        <a:bodyPr/>
        <a:lstStyle/>
        <a:p>
          <a:endParaRPr lang="zh-CN" altLang="en-US"/>
        </a:p>
      </dgm:t>
    </dgm:pt>
    <dgm:pt modelId="{75034839-F767-4A0A-9AA2-9E973E0A20F2}" type="sibTrans" cxnId="{1FCEAA8F-B5A4-4FCA-BC3D-1AE235EC5D03}">
      <dgm:prSet/>
      <dgm:spPr/>
      <dgm:t>
        <a:bodyPr/>
        <a:lstStyle/>
        <a:p>
          <a:endParaRPr lang="zh-CN" altLang="en-US"/>
        </a:p>
      </dgm:t>
    </dgm:pt>
    <dgm:pt modelId="{8CFA6438-3F0C-4FC6-A365-C7CD47AF3568}">
      <dgm:prSet phldrT="[文本]"/>
      <dgm:spPr/>
      <dgm:t>
        <a:bodyPr/>
        <a:lstStyle/>
        <a:p>
          <a:r>
            <a:rPr lang="zh-CN" altLang="en-US"/>
            <a:t>十六进制</a:t>
          </a:r>
        </a:p>
      </dgm:t>
    </dgm:pt>
    <dgm:pt modelId="{76361847-21FC-42DB-970C-82120127CAE8}" type="parTrans" cxnId="{32F8D7AC-8D52-4A73-8EC7-97F0D85D44E4}">
      <dgm:prSet/>
      <dgm:spPr/>
      <dgm:t>
        <a:bodyPr/>
        <a:lstStyle/>
        <a:p>
          <a:endParaRPr lang="zh-CN" altLang="en-US"/>
        </a:p>
      </dgm:t>
    </dgm:pt>
    <dgm:pt modelId="{7398D537-2FAA-49DE-9865-041608AF05B9}" type="sibTrans" cxnId="{32F8D7AC-8D52-4A73-8EC7-97F0D85D44E4}">
      <dgm:prSet/>
      <dgm:spPr/>
      <dgm:t>
        <a:bodyPr/>
        <a:lstStyle/>
        <a:p>
          <a:endParaRPr lang="zh-CN" altLang="en-US"/>
        </a:p>
      </dgm:t>
    </dgm:pt>
    <dgm:pt modelId="{A3524963-EC15-41A3-AB99-2CE011FE07FB}" type="pres">
      <dgm:prSet presAssocID="{D9B8AE5F-A2EE-46BB-B9EB-A1407CD7BA3A}" presName="linearFlow" presStyleCnt="0">
        <dgm:presLayoutVars>
          <dgm:dir/>
          <dgm:resizeHandles val="exact"/>
        </dgm:presLayoutVars>
      </dgm:prSet>
      <dgm:spPr/>
    </dgm:pt>
    <dgm:pt modelId="{5C395B2D-4F9B-41F1-86B0-A42085FFC775}" type="pres">
      <dgm:prSet presAssocID="{F3D9B251-8743-44FB-BF7D-D9E0503FCD49}" presName="composite" presStyleCnt="0"/>
      <dgm:spPr/>
    </dgm:pt>
    <dgm:pt modelId="{802ED351-936D-41B0-A114-DA21DDA7AD15}" type="pres">
      <dgm:prSet presAssocID="{F3D9B251-8743-44FB-BF7D-D9E0503FCD49}" presName="imgShp" presStyleLbl="fgImgPlace1" presStyleIdx="0" presStyleCnt="3"/>
      <dgm:spPr/>
    </dgm:pt>
    <dgm:pt modelId="{EA575B95-0EE1-4EDB-8C12-712AC02F1BA2}" type="pres">
      <dgm:prSet presAssocID="{F3D9B251-8743-44FB-BF7D-D9E0503FCD49}" presName="txShp" presStyleLbl="node1" presStyleIdx="0" presStyleCnt="3">
        <dgm:presLayoutVars>
          <dgm:bulletEnabled val="1"/>
        </dgm:presLayoutVars>
      </dgm:prSet>
      <dgm:spPr/>
    </dgm:pt>
    <dgm:pt modelId="{17A2791E-ACDE-4830-AFFA-AF7049DF6026}" type="pres">
      <dgm:prSet presAssocID="{3D6B5AA3-EDCE-4244-9202-FCEF90F01F0F}" presName="spacing" presStyleCnt="0"/>
      <dgm:spPr/>
    </dgm:pt>
    <dgm:pt modelId="{9266F46F-830A-4E7B-ABE9-A6EE36C96899}" type="pres">
      <dgm:prSet presAssocID="{331429F9-7395-45FF-B858-5C32CAB400F4}" presName="composite" presStyleCnt="0"/>
      <dgm:spPr/>
    </dgm:pt>
    <dgm:pt modelId="{D8616F5C-AD0F-428C-A63A-B0C5B55278F2}" type="pres">
      <dgm:prSet presAssocID="{331429F9-7395-45FF-B858-5C32CAB400F4}" presName="imgShp" presStyleLbl="fgImgPlace1" presStyleIdx="1" presStyleCnt="3"/>
      <dgm:spPr/>
    </dgm:pt>
    <dgm:pt modelId="{7E8A2375-E1BE-4299-89B9-9D1F2345CAC6}" type="pres">
      <dgm:prSet presAssocID="{331429F9-7395-45FF-B858-5C32CAB400F4}" presName="txShp" presStyleLbl="node1" presStyleIdx="1" presStyleCnt="3">
        <dgm:presLayoutVars>
          <dgm:bulletEnabled val="1"/>
        </dgm:presLayoutVars>
      </dgm:prSet>
      <dgm:spPr/>
    </dgm:pt>
    <dgm:pt modelId="{EF8BCD5B-85AD-44F0-922B-E059F276EFDD}" type="pres">
      <dgm:prSet presAssocID="{75034839-F767-4A0A-9AA2-9E973E0A20F2}" presName="spacing" presStyleCnt="0"/>
      <dgm:spPr/>
    </dgm:pt>
    <dgm:pt modelId="{9752174E-97BD-4B81-8FA5-6424F0087612}" type="pres">
      <dgm:prSet presAssocID="{8CFA6438-3F0C-4FC6-A365-C7CD47AF3568}" presName="composite" presStyleCnt="0"/>
      <dgm:spPr/>
    </dgm:pt>
    <dgm:pt modelId="{5D9C3F7F-3D20-475B-AC59-02A7613FA89E}" type="pres">
      <dgm:prSet presAssocID="{8CFA6438-3F0C-4FC6-A365-C7CD47AF3568}" presName="imgShp" presStyleLbl="fgImgPlace1" presStyleIdx="2" presStyleCnt="3"/>
      <dgm:spPr/>
    </dgm:pt>
    <dgm:pt modelId="{9E09094A-04E7-4E29-B4E0-F1E132400337}" type="pres">
      <dgm:prSet presAssocID="{8CFA6438-3F0C-4FC6-A365-C7CD47AF3568}" presName="txShp" presStyleLbl="node1" presStyleIdx="2" presStyleCnt="3">
        <dgm:presLayoutVars>
          <dgm:bulletEnabled val="1"/>
        </dgm:presLayoutVars>
      </dgm:prSet>
      <dgm:spPr/>
    </dgm:pt>
  </dgm:ptLst>
  <dgm:cxnLst>
    <dgm:cxn modelId="{F547C737-0062-4EE5-9D71-361AC9E7EF8B}" srcId="{D9B8AE5F-A2EE-46BB-B9EB-A1407CD7BA3A}" destId="{F3D9B251-8743-44FB-BF7D-D9E0503FCD49}" srcOrd="0" destOrd="0" parTransId="{E8CF8F8E-2869-46BC-AD90-0D174CDA9F7C}" sibTransId="{3D6B5AA3-EDCE-4244-9202-FCEF90F01F0F}"/>
    <dgm:cxn modelId="{5B337F43-6D91-44BB-9E50-91E883B05656}" type="presOf" srcId="{8CFA6438-3F0C-4FC6-A365-C7CD47AF3568}" destId="{9E09094A-04E7-4E29-B4E0-F1E132400337}" srcOrd="0" destOrd="0" presId="urn:microsoft.com/office/officeart/2005/8/layout/vList3"/>
    <dgm:cxn modelId="{3B725B77-E649-4DEB-9E05-9BBCFB7EB04A}" type="presOf" srcId="{331429F9-7395-45FF-B858-5C32CAB400F4}" destId="{7E8A2375-E1BE-4299-89B9-9D1F2345CAC6}" srcOrd="0" destOrd="0" presId="urn:microsoft.com/office/officeart/2005/8/layout/vList3"/>
    <dgm:cxn modelId="{2855BB58-83BB-4966-B6CD-3B71833A47EE}" type="presOf" srcId="{F3D9B251-8743-44FB-BF7D-D9E0503FCD49}" destId="{EA575B95-0EE1-4EDB-8C12-712AC02F1BA2}" srcOrd="0" destOrd="0" presId="urn:microsoft.com/office/officeart/2005/8/layout/vList3"/>
    <dgm:cxn modelId="{1FCEAA8F-B5A4-4FCA-BC3D-1AE235EC5D03}" srcId="{D9B8AE5F-A2EE-46BB-B9EB-A1407CD7BA3A}" destId="{331429F9-7395-45FF-B858-5C32CAB400F4}" srcOrd="1" destOrd="0" parTransId="{05FDB5B7-19F8-40C0-9186-1F45403A5F1A}" sibTransId="{75034839-F767-4A0A-9AA2-9E973E0A20F2}"/>
    <dgm:cxn modelId="{32F8D7AC-8D52-4A73-8EC7-97F0D85D44E4}" srcId="{D9B8AE5F-A2EE-46BB-B9EB-A1407CD7BA3A}" destId="{8CFA6438-3F0C-4FC6-A365-C7CD47AF3568}" srcOrd="2" destOrd="0" parTransId="{76361847-21FC-42DB-970C-82120127CAE8}" sibTransId="{7398D537-2FAA-49DE-9865-041608AF05B9}"/>
    <dgm:cxn modelId="{F3A715EB-56CE-4F30-9D05-D421FA0AEC9B}" type="presOf" srcId="{D9B8AE5F-A2EE-46BB-B9EB-A1407CD7BA3A}" destId="{A3524963-EC15-41A3-AB99-2CE011FE07FB}" srcOrd="0" destOrd="0" presId="urn:microsoft.com/office/officeart/2005/8/layout/vList3"/>
    <dgm:cxn modelId="{095EF345-9281-46E4-9725-573EFF8FA972}" type="presParOf" srcId="{A3524963-EC15-41A3-AB99-2CE011FE07FB}" destId="{5C395B2D-4F9B-41F1-86B0-A42085FFC775}" srcOrd="0" destOrd="0" presId="urn:microsoft.com/office/officeart/2005/8/layout/vList3"/>
    <dgm:cxn modelId="{24A5E76E-F885-418D-9B22-1CA7C4727D00}" type="presParOf" srcId="{5C395B2D-4F9B-41F1-86B0-A42085FFC775}" destId="{802ED351-936D-41B0-A114-DA21DDA7AD15}" srcOrd="0" destOrd="0" presId="urn:microsoft.com/office/officeart/2005/8/layout/vList3"/>
    <dgm:cxn modelId="{1BAF36BD-124F-4707-9972-A1CC00B0B228}" type="presParOf" srcId="{5C395B2D-4F9B-41F1-86B0-A42085FFC775}" destId="{EA575B95-0EE1-4EDB-8C12-712AC02F1BA2}" srcOrd="1" destOrd="0" presId="urn:microsoft.com/office/officeart/2005/8/layout/vList3"/>
    <dgm:cxn modelId="{8D3C218B-0B7A-4628-8570-9C1DDF4247A5}" type="presParOf" srcId="{A3524963-EC15-41A3-AB99-2CE011FE07FB}" destId="{17A2791E-ACDE-4830-AFFA-AF7049DF6026}" srcOrd="1" destOrd="0" presId="urn:microsoft.com/office/officeart/2005/8/layout/vList3"/>
    <dgm:cxn modelId="{29DEFC79-5337-4E3A-9045-E0D4389A34A5}" type="presParOf" srcId="{A3524963-EC15-41A3-AB99-2CE011FE07FB}" destId="{9266F46F-830A-4E7B-ABE9-A6EE36C96899}" srcOrd="2" destOrd="0" presId="urn:microsoft.com/office/officeart/2005/8/layout/vList3"/>
    <dgm:cxn modelId="{DC09BDDF-1C8C-4BF3-AF1F-C3DA4D172EF2}" type="presParOf" srcId="{9266F46F-830A-4E7B-ABE9-A6EE36C96899}" destId="{D8616F5C-AD0F-428C-A63A-B0C5B55278F2}" srcOrd="0" destOrd="0" presId="urn:microsoft.com/office/officeart/2005/8/layout/vList3"/>
    <dgm:cxn modelId="{186C2748-842D-4072-9439-6CB2D15E748F}" type="presParOf" srcId="{9266F46F-830A-4E7B-ABE9-A6EE36C96899}" destId="{7E8A2375-E1BE-4299-89B9-9D1F2345CAC6}" srcOrd="1" destOrd="0" presId="urn:microsoft.com/office/officeart/2005/8/layout/vList3"/>
    <dgm:cxn modelId="{5C2348E5-470D-4CA1-863E-0C62B7B379B2}" type="presParOf" srcId="{A3524963-EC15-41A3-AB99-2CE011FE07FB}" destId="{EF8BCD5B-85AD-44F0-922B-E059F276EFDD}" srcOrd="3" destOrd="0" presId="urn:microsoft.com/office/officeart/2005/8/layout/vList3"/>
    <dgm:cxn modelId="{EB92C5D3-77CA-458C-AA62-F866CF868826}" type="presParOf" srcId="{A3524963-EC15-41A3-AB99-2CE011FE07FB}" destId="{9752174E-97BD-4B81-8FA5-6424F0087612}" srcOrd="4" destOrd="0" presId="urn:microsoft.com/office/officeart/2005/8/layout/vList3"/>
    <dgm:cxn modelId="{54F6A324-BD2D-4049-87F1-FDD0FE0CA1A2}" type="presParOf" srcId="{9752174E-97BD-4B81-8FA5-6424F0087612}" destId="{5D9C3F7F-3D20-475B-AC59-02A7613FA89E}" srcOrd="0" destOrd="0" presId="urn:microsoft.com/office/officeart/2005/8/layout/vList3"/>
    <dgm:cxn modelId="{AE04AC01-B9F1-4FD9-B177-11F598CCD261}" type="presParOf" srcId="{9752174E-97BD-4B81-8FA5-6424F0087612}" destId="{9E09094A-04E7-4E29-B4E0-F1E132400337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C36224-627F-4F17-B25C-6564B6860026}">
      <dsp:nvSpPr>
        <dsp:cNvPr id="0" name=""/>
        <dsp:cNvSpPr/>
      </dsp:nvSpPr>
      <dsp:spPr>
        <a:xfrm>
          <a:off x="553927" y="3913395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目录</a:t>
          </a:r>
        </a:p>
      </dsp:txBody>
      <dsp:txXfrm>
        <a:off x="587115" y="3946583"/>
        <a:ext cx="2199849" cy="1066736"/>
      </dsp:txXfrm>
    </dsp:sp>
    <dsp:sp modelId="{8C3DC56A-4ED8-40F7-8754-A965D7177A2B}">
      <dsp:nvSpPr>
        <dsp:cNvPr id="0" name=""/>
        <dsp:cNvSpPr/>
      </dsp:nvSpPr>
      <dsp:spPr>
        <a:xfrm rot="16983315">
          <a:off x="1266916" y="2513950"/>
          <a:ext cx="401296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012963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500" kern="1200"/>
        </a:p>
      </dsp:txBody>
      <dsp:txXfrm>
        <a:off x="3173073" y="2425007"/>
        <a:ext cx="200648" cy="200648"/>
      </dsp:txXfrm>
    </dsp:sp>
    <dsp:sp modelId="{A6908620-0C81-41B7-979E-4DCD488A8578}">
      <dsp:nvSpPr>
        <dsp:cNvPr id="0" name=""/>
        <dsp:cNvSpPr/>
      </dsp:nvSpPr>
      <dsp:spPr>
        <a:xfrm>
          <a:off x="3726643" y="4156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计算机导论简介</a:t>
          </a:r>
        </a:p>
      </dsp:txBody>
      <dsp:txXfrm>
        <a:off x="3759831" y="37344"/>
        <a:ext cx="2199849" cy="1066736"/>
      </dsp:txXfrm>
    </dsp:sp>
    <dsp:sp modelId="{7A18420B-71D5-4B67-BB03-72CBF9BE6347}">
      <dsp:nvSpPr>
        <dsp:cNvPr id="0" name=""/>
        <dsp:cNvSpPr/>
      </dsp:nvSpPr>
      <dsp:spPr>
        <a:xfrm rot="17350740">
          <a:off x="1893743" y="3165490"/>
          <a:ext cx="275930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75930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204415" y="3107889"/>
        <a:ext cx="137965" cy="137965"/>
      </dsp:txXfrm>
    </dsp:sp>
    <dsp:sp modelId="{669128AF-8E29-4CEC-B057-F9E9F0439F2C}">
      <dsp:nvSpPr>
        <dsp:cNvPr id="0" name=""/>
        <dsp:cNvSpPr/>
      </dsp:nvSpPr>
      <dsp:spPr>
        <a:xfrm>
          <a:off x="3726643" y="1307235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数据类型</a:t>
          </a:r>
        </a:p>
      </dsp:txBody>
      <dsp:txXfrm>
        <a:off x="3759831" y="1340423"/>
        <a:ext cx="2199849" cy="1066736"/>
      </dsp:txXfrm>
    </dsp:sp>
    <dsp:sp modelId="{B11AE023-AEDC-4D14-BA0C-89C8A636088B}">
      <dsp:nvSpPr>
        <dsp:cNvPr id="0" name=""/>
        <dsp:cNvSpPr/>
      </dsp:nvSpPr>
      <dsp:spPr>
        <a:xfrm rot="18289469">
          <a:off x="2479713" y="3817029"/>
          <a:ext cx="15873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58736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233713" y="3788727"/>
        <a:ext cx="79368" cy="79368"/>
      </dsp:txXfrm>
    </dsp:sp>
    <dsp:sp modelId="{289A69B9-17EE-45C9-AFC1-CC85EC7E7A55}">
      <dsp:nvSpPr>
        <dsp:cNvPr id="0" name=""/>
        <dsp:cNvSpPr/>
      </dsp:nvSpPr>
      <dsp:spPr>
        <a:xfrm>
          <a:off x="3726643" y="2610315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数据的输入和输出</a:t>
          </a:r>
        </a:p>
      </dsp:txBody>
      <dsp:txXfrm>
        <a:off x="3759831" y="2643503"/>
        <a:ext cx="2199849" cy="1066736"/>
      </dsp:txXfrm>
    </dsp:sp>
    <dsp:sp modelId="{ADF39928-4CA1-4E45-BC0E-CAF9F90CB0AA}">
      <dsp:nvSpPr>
        <dsp:cNvPr id="0" name=""/>
        <dsp:cNvSpPr/>
      </dsp:nvSpPr>
      <dsp:spPr>
        <a:xfrm>
          <a:off x="2820152" y="4468569"/>
          <a:ext cx="9064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06490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50735" y="4457289"/>
        <a:ext cx="45324" cy="45324"/>
      </dsp:txXfrm>
    </dsp:sp>
    <dsp:sp modelId="{186B49DD-2E46-4BFE-AC41-EBF5D0B759AA}">
      <dsp:nvSpPr>
        <dsp:cNvPr id="0" name=""/>
        <dsp:cNvSpPr/>
      </dsp:nvSpPr>
      <dsp:spPr>
        <a:xfrm>
          <a:off x="3726643" y="3913395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运算与函数</a:t>
          </a:r>
        </a:p>
      </dsp:txBody>
      <dsp:txXfrm>
        <a:off x="3759831" y="3946583"/>
        <a:ext cx="2199849" cy="1066736"/>
      </dsp:txXfrm>
    </dsp:sp>
    <dsp:sp modelId="{750BB851-5357-4284-BDAF-E1F8B2B72903}">
      <dsp:nvSpPr>
        <dsp:cNvPr id="0" name=""/>
        <dsp:cNvSpPr/>
      </dsp:nvSpPr>
      <dsp:spPr>
        <a:xfrm rot="3310531">
          <a:off x="2479713" y="5120109"/>
          <a:ext cx="15873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58736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233713" y="5091807"/>
        <a:ext cx="79368" cy="79368"/>
      </dsp:txXfrm>
    </dsp:sp>
    <dsp:sp modelId="{DD1AA79A-E48E-4761-A6E4-DCD89AF6ABF7}">
      <dsp:nvSpPr>
        <dsp:cNvPr id="0" name=""/>
        <dsp:cNvSpPr/>
      </dsp:nvSpPr>
      <dsp:spPr>
        <a:xfrm>
          <a:off x="3726643" y="5216474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选择结构</a:t>
          </a:r>
        </a:p>
      </dsp:txBody>
      <dsp:txXfrm>
        <a:off x="3759831" y="5249662"/>
        <a:ext cx="2199849" cy="1066736"/>
      </dsp:txXfrm>
    </dsp:sp>
    <dsp:sp modelId="{8BF5B099-1018-4AC3-B41A-4CB0AEFC4174}">
      <dsp:nvSpPr>
        <dsp:cNvPr id="0" name=""/>
        <dsp:cNvSpPr/>
      </dsp:nvSpPr>
      <dsp:spPr>
        <a:xfrm rot="4249260">
          <a:off x="1893743" y="5771649"/>
          <a:ext cx="275930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75930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204415" y="5714048"/>
        <a:ext cx="137965" cy="137965"/>
      </dsp:txXfrm>
    </dsp:sp>
    <dsp:sp modelId="{A09B2BE4-EA20-4A31-9FA2-9D7677A895CB}">
      <dsp:nvSpPr>
        <dsp:cNvPr id="0" name=""/>
        <dsp:cNvSpPr/>
      </dsp:nvSpPr>
      <dsp:spPr>
        <a:xfrm>
          <a:off x="3726643" y="6519554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循环结构</a:t>
          </a:r>
        </a:p>
      </dsp:txBody>
      <dsp:txXfrm>
        <a:off x="3759831" y="6552742"/>
        <a:ext cx="2199849" cy="1066736"/>
      </dsp:txXfrm>
    </dsp:sp>
    <dsp:sp modelId="{1C485BC3-BEF1-45E5-B49B-610B706F9FB9}">
      <dsp:nvSpPr>
        <dsp:cNvPr id="0" name=""/>
        <dsp:cNvSpPr/>
      </dsp:nvSpPr>
      <dsp:spPr>
        <a:xfrm rot="4616685">
          <a:off x="1266916" y="6423189"/>
          <a:ext cx="401296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012963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500" kern="1200"/>
        </a:p>
      </dsp:txBody>
      <dsp:txXfrm>
        <a:off x="3173073" y="6334246"/>
        <a:ext cx="200648" cy="200648"/>
      </dsp:txXfrm>
    </dsp:sp>
    <dsp:sp modelId="{54426B06-AF7D-418D-BB72-D6A38DA3360D}">
      <dsp:nvSpPr>
        <dsp:cNvPr id="0" name=""/>
        <dsp:cNvSpPr/>
      </dsp:nvSpPr>
      <dsp:spPr>
        <a:xfrm>
          <a:off x="3726643" y="7822634"/>
          <a:ext cx="2266225" cy="1133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学习心得</a:t>
          </a:r>
        </a:p>
      </dsp:txBody>
      <dsp:txXfrm>
        <a:off x="3759831" y="7855822"/>
        <a:ext cx="2199849" cy="10667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75B95-0EE1-4EDB-8C12-712AC02F1BA2}">
      <dsp:nvSpPr>
        <dsp:cNvPr id="0" name=""/>
        <dsp:cNvSpPr/>
      </dsp:nvSpPr>
      <dsp:spPr>
        <a:xfrm rot="10800000">
          <a:off x="591490" y="1002"/>
          <a:ext cx="1829337" cy="52286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571" tIns="87630" rIns="163576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十进制</a:t>
          </a:r>
        </a:p>
      </dsp:txBody>
      <dsp:txXfrm rot="10800000">
        <a:off x="722207" y="1002"/>
        <a:ext cx="1698620" cy="522869"/>
      </dsp:txXfrm>
    </dsp:sp>
    <dsp:sp modelId="{802ED351-936D-41B0-A114-DA21DDA7AD15}">
      <dsp:nvSpPr>
        <dsp:cNvPr id="0" name=""/>
        <dsp:cNvSpPr/>
      </dsp:nvSpPr>
      <dsp:spPr>
        <a:xfrm>
          <a:off x="330055" y="1002"/>
          <a:ext cx="522869" cy="522869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8A2375-E1BE-4299-89B9-9D1F2345CAC6}">
      <dsp:nvSpPr>
        <dsp:cNvPr id="0" name=""/>
        <dsp:cNvSpPr/>
      </dsp:nvSpPr>
      <dsp:spPr>
        <a:xfrm rot="10800000">
          <a:off x="591490" y="679952"/>
          <a:ext cx="1829337" cy="52286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571" tIns="87630" rIns="163576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二进制</a:t>
          </a:r>
        </a:p>
      </dsp:txBody>
      <dsp:txXfrm rot="10800000">
        <a:off x="722207" y="679952"/>
        <a:ext cx="1698620" cy="522869"/>
      </dsp:txXfrm>
    </dsp:sp>
    <dsp:sp modelId="{D8616F5C-AD0F-428C-A63A-B0C5B55278F2}">
      <dsp:nvSpPr>
        <dsp:cNvPr id="0" name=""/>
        <dsp:cNvSpPr/>
      </dsp:nvSpPr>
      <dsp:spPr>
        <a:xfrm>
          <a:off x="330055" y="679952"/>
          <a:ext cx="522869" cy="522869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09094A-04E7-4E29-B4E0-F1E132400337}">
      <dsp:nvSpPr>
        <dsp:cNvPr id="0" name=""/>
        <dsp:cNvSpPr/>
      </dsp:nvSpPr>
      <dsp:spPr>
        <a:xfrm rot="10800000">
          <a:off x="591490" y="1358902"/>
          <a:ext cx="1829337" cy="52286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571" tIns="87630" rIns="163576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十六进制</a:t>
          </a:r>
        </a:p>
      </dsp:txBody>
      <dsp:txXfrm rot="10800000">
        <a:off x="722207" y="1358902"/>
        <a:ext cx="1698620" cy="522869"/>
      </dsp:txXfrm>
    </dsp:sp>
    <dsp:sp modelId="{5D9C3F7F-3D20-475B-AC59-02A7613FA89E}">
      <dsp:nvSpPr>
        <dsp:cNvPr id="0" name=""/>
        <dsp:cNvSpPr/>
      </dsp:nvSpPr>
      <dsp:spPr>
        <a:xfrm>
          <a:off x="330055" y="1358902"/>
          <a:ext cx="522869" cy="522869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C64D2B-D21B-4F80-837F-2EF8A9E8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新式学生报告</Template>
  <TotalTime>0</TotalTime>
  <Pages>18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</dc:title>
  <dc:subject>学习报告</dc:subject>
  <dc:creator/>
  <cp:keywords/>
  <dc:description/>
  <cp:lastModifiedBy/>
  <cp:revision>1</cp:revision>
  <dcterms:created xsi:type="dcterms:W3CDTF">2020-10-16T12:17:00Z</dcterms:created>
  <dcterms:modified xsi:type="dcterms:W3CDTF">2020-10-18T03:16:00Z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