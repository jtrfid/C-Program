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95456" w14:textId="13F69952" w:rsidR="00D5413C" w:rsidRPr="00C02F4F" w:rsidRDefault="00DD524F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inline distT="0" distB="0" distL="0" distR="0" wp14:anchorId="7664A166" wp14:editId="44DD86B8">
                <wp:extent cx="4815840" cy="4060190"/>
                <wp:effectExtent l="0" t="0" r="3810" b="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840" cy="4060190"/>
                          <a:chOff x="0" y="0"/>
                          <a:chExt cx="4815840" cy="4060190"/>
                        </a:xfrm>
                      </wpg:grpSpPr>
                      <pic:pic xmlns:pic="http://schemas.openxmlformats.org/drawingml/2006/picture">
                        <pic:nvPicPr>
                          <pic:cNvPr id="3" name="图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611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文本框 1"/>
                        <wps:cNvSpPr txBox="1"/>
                        <wps:spPr>
                          <a:xfrm>
                            <a:off x="0" y="3810000"/>
                            <a:ext cx="4815840" cy="2501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615692" w14:textId="139CDBCC" w:rsidR="00126B80" w:rsidRPr="00DD524F" w:rsidRDefault="00126B80" w:rsidP="00DD524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4A166" id="组合 2" o:spid="_x0000_s1026" style="width:379.2pt;height:319.7pt;mso-position-horizontal-relative:char;mso-position-vertical-relative:line" coordsize="48158,40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 3" o:spid="_x0000_s1027" type="#_x0000_t75" style="position:absolute;width:48158;height:36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8" type="#_x0000_t202" style="position:absolute;top:38100;width:48158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40615692" w14:textId="139CDBCC" w:rsidR="00126B80" w:rsidRPr="00DD524F" w:rsidRDefault="00126B80" w:rsidP="00DD524F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7562B9" w14:textId="39949D8C" w:rsidR="001638F6" w:rsidRPr="00C02F4F" w:rsidRDefault="00DD524F" w:rsidP="00D5413C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2020</w:t>
      </w:r>
      <w:r>
        <w:rPr>
          <w:rFonts w:ascii="微软雅黑" w:eastAsia="微软雅黑" w:hAnsi="微软雅黑" w:hint="eastAsia"/>
        </w:rPr>
        <w:t>年1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月1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日上机报告</w:t>
      </w:r>
    </w:p>
    <w:p w14:paraId="5A593A3B" w14:textId="44BF7D60" w:rsidR="001638F6" w:rsidRPr="00C02F4F" w:rsidRDefault="00DD524F" w:rsidP="00D5413C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心得体会</w:t>
      </w:r>
    </w:p>
    <w:p w14:paraId="2C1BE045" w14:textId="760180CA" w:rsidR="003422FF" w:rsidRDefault="00DD524F" w:rsidP="003422FF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吴柏岑</w:t>
      </w:r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r>
        <w:rPr>
          <w:rFonts w:ascii="微软雅黑" w:eastAsia="微软雅黑" w:hAnsi="微软雅黑" w:hint="eastAsia"/>
        </w:rPr>
        <w:t>计算机导论与程序设计</w:t>
      </w:r>
      <w:r w:rsidR="00D5413C" w:rsidRPr="00C02F4F">
        <w:rPr>
          <w:rFonts w:ascii="微软雅黑" w:eastAsia="微软雅黑" w:hAnsi="微软雅黑" w:hint="eastAsia"/>
          <w:lang w:val="zh-CN" w:bidi="zh-CN"/>
        </w:rPr>
        <w:t xml:space="preserve"> | </w:t>
      </w:r>
      <w:r>
        <w:rPr>
          <w:rFonts w:ascii="微软雅黑" w:eastAsia="微软雅黑" w:hAnsi="微软雅黑"/>
        </w:rPr>
        <w:t>2020</w:t>
      </w:r>
      <w:r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月1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日</w:t>
      </w:r>
    </w:p>
    <w:p w14:paraId="32B6CD9B" w14:textId="29FA6F7A" w:rsidR="00DD524F" w:rsidRDefault="00DD524F" w:rsidP="003422FF">
      <w:pPr>
        <w:pStyle w:val="a6"/>
        <w:rPr>
          <w:rFonts w:ascii="微软雅黑" w:eastAsia="微软雅黑" w:hAnsi="微软雅黑"/>
        </w:rPr>
      </w:pPr>
    </w:p>
    <w:p w14:paraId="07936FB1" w14:textId="3E30A102" w:rsidR="00DD524F" w:rsidRDefault="00DD524F" w:rsidP="003422FF">
      <w:pPr>
        <w:pStyle w:val="a6"/>
        <w:rPr>
          <w:rFonts w:ascii="微软雅黑" w:eastAsia="微软雅黑" w:hAnsi="微软雅黑"/>
        </w:rPr>
      </w:pPr>
    </w:p>
    <w:p w14:paraId="6A9D9D0B" w14:textId="3B9EAE99" w:rsidR="00DD524F" w:rsidRDefault="00DD524F" w:rsidP="003422FF">
      <w:pPr>
        <w:pStyle w:val="a6"/>
        <w:rPr>
          <w:rFonts w:ascii="微软雅黑" w:eastAsia="微软雅黑" w:hAnsi="微软雅黑"/>
        </w:rPr>
      </w:pPr>
    </w:p>
    <w:p w14:paraId="519D0A3C" w14:textId="6E9F2C5D" w:rsidR="00DD524F" w:rsidRDefault="00DD524F" w:rsidP="003422FF">
      <w:pPr>
        <w:pStyle w:val="a6"/>
        <w:rPr>
          <w:rFonts w:ascii="微软雅黑" w:eastAsia="微软雅黑" w:hAnsi="微软雅黑"/>
        </w:rPr>
      </w:pPr>
    </w:p>
    <w:p w14:paraId="6B75EE15" w14:textId="263B970A" w:rsidR="00AA5D7A" w:rsidRDefault="00AA5D7A" w:rsidP="003422FF">
      <w:pPr>
        <w:pStyle w:val="a6"/>
        <w:rPr>
          <w:rFonts w:ascii="微软雅黑" w:eastAsia="微软雅黑" w:hAnsi="微软雅黑"/>
        </w:rPr>
      </w:pPr>
    </w:p>
    <w:p w14:paraId="3A9D7ED5" w14:textId="3688EAE5" w:rsidR="00AA5D7A" w:rsidRPr="00AA5D7A" w:rsidRDefault="00AA5D7A" w:rsidP="00AA5D7A">
      <w:pPr>
        <w:pStyle w:val="1"/>
      </w:pPr>
      <w:r w:rsidRPr="00AA5D7A">
        <w:rPr>
          <w:rFonts w:hint="eastAsia"/>
        </w:rPr>
        <w:lastRenderedPageBreak/>
        <w:t>一，</w:t>
      </w:r>
      <w:r w:rsidRPr="00AA5D7A">
        <w:t>具体上机</w:t>
      </w:r>
      <w:r w:rsidRPr="00AA5D7A">
        <w:rPr>
          <w:rFonts w:hint="eastAsia"/>
        </w:rPr>
        <w:t>操作</w:t>
      </w:r>
    </w:p>
    <w:p w14:paraId="54EE75EE" w14:textId="01FF8718" w:rsidR="007021DE" w:rsidRDefault="00AA5D7A" w:rsidP="00AA5D7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DD524F">
        <w:t>计算球体重量</w:t>
      </w:r>
    </w:p>
    <w:p w14:paraId="1127AD81" w14:textId="77777777" w:rsidR="00860FDA" w:rsidRDefault="00860FDA" w:rsidP="00657ACC">
      <w:r>
        <w:rPr>
          <w:rFonts w:hint="eastAsia"/>
        </w:rPr>
        <w:t>已知铁的比重是</w:t>
      </w:r>
      <w:r>
        <w:rPr>
          <w:rFonts w:hint="eastAsia"/>
        </w:rPr>
        <w:t xml:space="preserve"> 7.86(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立方厘米</w:t>
      </w:r>
      <w:r>
        <w:rPr>
          <w:rFonts w:hint="eastAsia"/>
        </w:rPr>
        <w:t>)</w:t>
      </w:r>
      <w:r>
        <w:rPr>
          <w:rFonts w:hint="eastAsia"/>
        </w:rPr>
        <w:t>，金的比重是</w:t>
      </w:r>
      <w:r>
        <w:rPr>
          <w:rFonts w:hint="eastAsia"/>
        </w:rPr>
        <w:t xml:space="preserve"> 19.3(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立方厘米</w:t>
      </w:r>
      <w:r>
        <w:rPr>
          <w:rFonts w:hint="eastAsia"/>
        </w:rPr>
        <w:t>)</w:t>
      </w:r>
      <w:r>
        <w:rPr>
          <w:rFonts w:hint="eastAsia"/>
        </w:rPr>
        <w:t>。写一个程序，分别计算出给定直径</w:t>
      </w:r>
    </w:p>
    <w:p w14:paraId="3A37F379" w14:textId="77777777" w:rsidR="00860FDA" w:rsidRDefault="00860FDA" w:rsidP="00657ACC">
      <w:r>
        <w:rPr>
          <w:rFonts w:hint="eastAsia"/>
        </w:rPr>
        <w:t>的铁球与金球的质量，假定</w:t>
      </w:r>
      <w:r>
        <w:rPr>
          <w:rFonts w:hint="eastAsia"/>
        </w:rPr>
        <w:t xml:space="preserve"> PI=3.1415926</w:t>
      </w:r>
    </w:p>
    <w:p w14:paraId="0F8438FC" w14:textId="77777777" w:rsidR="00860FDA" w:rsidRDefault="00860FDA" w:rsidP="00657ACC">
      <w:r>
        <w:rPr>
          <w:rFonts w:hint="eastAsia"/>
        </w:rPr>
        <w:t>输入说明：</w:t>
      </w:r>
    </w:p>
    <w:p w14:paraId="5E8ACEB9" w14:textId="77777777" w:rsidR="00860FDA" w:rsidRDefault="00860FDA" w:rsidP="00657ACC">
      <w:r>
        <w:rPr>
          <w:rFonts w:hint="eastAsia"/>
        </w:rPr>
        <w:t>输入两个整数，分别表示铁球与金球的直径（单位为毫米）</w:t>
      </w:r>
    </w:p>
    <w:p w14:paraId="0E296B5F" w14:textId="77777777" w:rsidR="00860FDA" w:rsidRDefault="00860FDA" w:rsidP="00657ACC">
      <w:r>
        <w:rPr>
          <w:rFonts w:hint="eastAsia"/>
        </w:rPr>
        <w:t>输出说明：</w:t>
      </w:r>
    </w:p>
    <w:p w14:paraId="6608DF05" w14:textId="77777777" w:rsidR="00860FDA" w:rsidRDefault="00860FDA" w:rsidP="00657ACC">
      <w:r>
        <w:rPr>
          <w:rFonts w:hint="eastAsia"/>
        </w:rPr>
        <w:t>输出两个浮点数，分别表示铁球与金球的质量（单位为克），小数点后保留</w:t>
      </w:r>
      <w:r>
        <w:rPr>
          <w:rFonts w:hint="eastAsia"/>
        </w:rPr>
        <w:t xml:space="preserve"> 3 </w:t>
      </w:r>
      <w:r>
        <w:rPr>
          <w:rFonts w:hint="eastAsia"/>
        </w:rPr>
        <w:t>位小数，两个浮点数之间用空格</w:t>
      </w:r>
    </w:p>
    <w:p w14:paraId="7D60B5E7" w14:textId="77777777" w:rsidR="00860FDA" w:rsidRDefault="00860FDA" w:rsidP="00657ACC">
      <w:r>
        <w:rPr>
          <w:rFonts w:hint="eastAsia"/>
        </w:rPr>
        <w:t>分隔</w:t>
      </w:r>
    </w:p>
    <w:p w14:paraId="022F5F20" w14:textId="77777777" w:rsidR="00860FDA" w:rsidRDefault="00860FDA" w:rsidP="00657ACC">
      <w:r>
        <w:rPr>
          <w:rFonts w:hint="eastAsia"/>
        </w:rPr>
        <w:t>输入样例：</w:t>
      </w:r>
    </w:p>
    <w:p w14:paraId="6E60FA02" w14:textId="77777777" w:rsidR="00860FDA" w:rsidRDefault="00860FDA" w:rsidP="00657ACC">
      <w:r>
        <w:t>100 100</w:t>
      </w:r>
    </w:p>
    <w:p w14:paraId="1963FF17" w14:textId="77777777" w:rsidR="00860FDA" w:rsidRDefault="00860FDA" w:rsidP="00657ACC">
      <w:r>
        <w:rPr>
          <w:rFonts w:hint="eastAsia"/>
        </w:rPr>
        <w:t>输出样例：</w:t>
      </w:r>
    </w:p>
    <w:p w14:paraId="2C3DD02D" w14:textId="6C7CFBFE" w:rsidR="00860FDA" w:rsidRDefault="00860FDA" w:rsidP="00657ACC">
      <w:r>
        <w:t>4115.486 10105.456</w:t>
      </w:r>
      <w:r w:rsidR="00657ACC">
        <w:rPr>
          <w:rFonts w:hint="eastAsia"/>
        </w:rPr>
        <w:t>ya</w:t>
      </w:r>
    </w:p>
    <w:p w14:paraId="5A681860" w14:textId="77777777" w:rsidR="00860FDA" w:rsidRDefault="00860FDA" w:rsidP="00657ACC">
      <w:r>
        <w:rPr>
          <w:rFonts w:hint="eastAsia"/>
        </w:rPr>
        <w:t>提示</w:t>
      </w:r>
      <w:r>
        <w:rPr>
          <w:rFonts w:hint="eastAsia"/>
        </w:rPr>
        <w:t>:</w:t>
      </w:r>
    </w:p>
    <w:p w14:paraId="333461AA" w14:textId="3F0E43A2" w:rsidR="00860FDA" w:rsidRDefault="00860FDA" w:rsidP="00657ACC">
      <w:r>
        <w:rPr>
          <w:rFonts w:hint="eastAsia"/>
        </w:rPr>
        <w:t>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输入，用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输出，保留</w:t>
      </w:r>
      <w:r>
        <w:rPr>
          <w:rFonts w:hint="eastAsia"/>
        </w:rPr>
        <w:t xml:space="preserve"> 3 </w:t>
      </w:r>
      <w:r>
        <w:rPr>
          <w:rFonts w:hint="eastAsia"/>
        </w:rPr>
        <w:t>位小数的格式控制字符为</w:t>
      </w:r>
      <w:r>
        <w:rPr>
          <w:rFonts w:hint="eastAsia"/>
        </w:rPr>
        <w:t>%.3f</w:t>
      </w:r>
    </w:p>
    <w:p w14:paraId="3738B07F" w14:textId="77777777" w:rsidR="00860FDA" w:rsidRDefault="00860FDA" w:rsidP="00860FDA">
      <w:r>
        <w:t>#include&lt;stdio.h&gt;</w:t>
      </w:r>
    </w:p>
    <w:p w14:paraId="14D7BD00" w14:textId="77777777" w:rsidR="00860FDA" w:rsidRDefault="00860FDA" w:rsidP="00860FDA">
      <w:r>
        <w:t>#define PI 3.1415926</w:t>
      </w:r>
    </w:p>
    <w:p w14:paraId="337A59B4" w14:textId="77777777" w:rsidR="00860FDA" w:rsidRDefault="00860FDA" w:rsidP="00860FDA">
      <w:r>
        <w:t>int main()</w:t>
      </w:r>
    </w:p>
    <w:p w14:paraId="77D02AC6" w14:textId="77777777" w:rsidR="00860FDA" w:rsidRDefault="00860FDA" w:rsidP="00860FDA">
      <w:r>
        <w:t>{</w:t>
      </w:r>
    </w:p>
    <w:p w14:paraId="0805ECB6" w14:textId="77777777" w:rsidR="00860FDA" w:rsidRDefault="00860FDA" w:rsidP="00860FDA">
      <w:r>
        <w:tab/>
        <w:t xml:space="preserve"> int </w:t>
      </w:r>
      <w:proofErr w:type="spellStart"/>
      <w:r>
        <w:t>a,b,r,R</w:t>
      </w:r>
      <w:proofErr w:type="spellEnd"/>
      <w:r>
        <w:t>;</w:t>
      </w:r>
    </w:p>
    <w:p w14:paraId="6656C27B" w14:textId="77777777" w:rsidR="00860FDA" w:rsidRDefault="00860FDA" w:rsidP="00860FDA">
      <w:r>
        <w:tab/>
        <w:t xml:space="preserve"> float  </w:t>
      </w:r>
      <w:proofErr w:type="spellStart"/>
      <w:r>
        <w:t>m,M</w:t>
      </w:r>
      <w:proofErr w:type="spellEnd"/>
      <w:r>
        <w:t>;</w:t>
      </w:r>
    </w:p>
    <w:p w14:paraId="296FC3A6" w14:textId="77777777" w:rsidR="00860FDA" w:rsidRDefault="00860FDA" w:rsidP="00860FDA">
      <w:r>
        <w:tab/>
        <w:t xml:space="preserve">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3FB17E69" w14:textId="77777777" w:rsidR="00860FDA" w:rsidRDefault="00860FDA" w:rsidP="00860FDA">
      <w:r>
        <w:tab/>
        <w:t xml:space="preserve"> r=a/20;</w:t>
      </w:r>
    </w:p>
    <w:p w14:paraId="174B6A73" w14:textId="77777777" w:rsidR="00860FDA" w:rsidRDefault="00860FDA" w:rsidP="00860FDA">
      <w:r>
        <w:tab/>
        <w:t xml:space="preserve"> R=b/20;</w:t>
      </w:r>
    </w:p>
    <w:p w14:paraId="433F6B42" w14:textId="77777777" w:rsidR="00860FDA" w:rsidRDefault="00860FDA" w:rsidP="00860FDA">
      <w:r>
        <w:tab/>
        <w:t xml:space="preserve">   m=7.86*PI*r*r*r*4/3;</w:t>
      </w:r>
    </w:p>
    <w:p w14:paraId="7302A6A1" w14:textId="77777777" w:rsidR="00860FDA" w:rsidRDefault="00860FDA" w:rsidP="00860FDA">
      <w:r>
        <w:lastRenderedPageBreak/>
        <w:tab/>
        <w:t xml:space="preserve">   M=19.3*PI*R*R*R*4/3;</w:t>
      </w:r>
    </w:p>
    <w:p w14:paraId="47BF5EA8" w14:textId="77777777" w:rsidR="00860FDA" w:rsidRDefault="00860FDA" w:rsidP="00860FDA">
      <w:r>
        <w:tab/>
        <w:t xml:space="preserve"> </w:t>
      </w:r>
      <w:proofErr w:type="spellStart"/>
      <w:r>
        <w:t>printf</w:t>
      </w:r>
      <w:proofErr w:type="spellEnd"/>
      <w:r>
        <w:t>("%.3f %.3f\n",</w:t>
      </w:r>
      <w:proofErr w:type="spellStart"/>
      <w:r>
        <w:t>m,M</w:t>
      </w:r>
      <w:proofErr w:type="spellEnd"/>
      <w:r>
        <w:t>);</w:t>
      </w:r>
    </w:p>
    <w:p w14:paraId="139F29BA" w14:textId="77777777" w:rsidR="00860FDA" w:rsidRDefault="00860FDA" w:rsidP="00860FDA">
      <w:r>
        <w:tab/>
        <w:t xml:space="preserve"> return 0;</w:t>
      </w:r>
    </w:p>
    <w:p w14:paraId="214569C2" w14:textId="11DC264E" w:rsidR="00860FDA" w:rsidRDefault="00860FDA" w:rsidP="00860FDA">
      <w:r>
        <w:t>}</w:t>
      </w:r>
    </w:p>
    <w:p w14:paraId="45B62885" w14:textId="0FC59C51" w:rsidR="00657ACC" w:rsidRDefault="00657ACC" w:rsidP="00657ACC">
      <w:pPr>
        <w:pStyle w:val="2"/>
      </w:pPr>
      <w:r>
        <w:rPr>
          <w:rFonts w:hint="eastAsia"/>
        </w:rPr>
        <w:t>要注意对公式的输入</w:t>
      </w:r>
    </w:p>
    <w:p w14:paraId="2B0A8633" w14:textId="523A1A0E" w:rsidR="00EE601D" w:rsidRPr="00EE601D" w:rsidRDefault="00EE601D" w:rsidP="00EE601D">
      <w:r>
        <w:rPr>
          <w:rFonts w:hint="eastAsia"/>
        </w:rPr>
        <w:t>注意细节（格式，标点符号等）</w:t>
      </w:r>
    </w:p>
    <w:p w14:paraId="71A72BAA" w14:textId="4F1D8D9C" w:rsidR="00EE601D" w:rsidRDefault="00AA5D7A" w:rsidP="00AA5D7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EE601D" w:rsidRPr="00EE601D">
        <w:rPr>
          <w:rFonts w:hint="eastAsia"/>
        </w:rPr>
        <w:t>温度转换</w:t>
      </w:r>
    </w:p>
    <w:p w14:paraId="65811C65" w14:textId="77777777" w:rsidR="00EE601D" w:rsidRDefault="00EE601D" w:rsidP="00873E15">
      <w:r w:rsidRPr="00EE601D">
        <w:rPr>
          <w:rFonts w:hint="eastAsia"/>
        </w:rPr>
        <w:t>已知华氏温度到摄氏温度的转换公式为：摄氏温度</w:t>
      </w:r>
      <w:r w:rsidRPr="00EE601D">
        <w:rPr>
          <w:rFonts w:hint="eastAsia"/>
        </w:rPr>
        <w:t>= (</w:t>
      </w:r>
      <w:r w:rsidRPr="00EE601D">
        <w:rPr>
          <w:rFonts w:hint="eastAsia"/>
        </w:rPr>
        <w:t>华氏温度</w:t>
      </w:r>
      <w:r w:rsidRPr="00EE601D">
        <w:rPr>
          <w:rFonts w:hint="eastAsia"/>
        </w:rPr>
        <w:t>- 32)</w:t>
      </w:r>
      <w:r w:rsidRPr="00EE601D">
        <w:rPr>
          <w:rFonts w:hint="eastAsia"/>
        </w:rPr>
        <w:t>×</w:t>
      </w:r>
      <w:r w:rsidRPr="00EE601D">
        <w:rPr>
          <w:rFonts w:hint="eastAsia"/>
        </w:rPr>
        <w:t>5/9</w:t>
      </w:r>
      <w:r w:rsidRPr="00EE601D">
        <w:rPr>
          <w:rFonts w:hint="eastAsia"/>
        </w:rPr>
        <w:t>，写程序将给定的华氏温度转换为摄氏温度输出</w:t>
      </w:r>
      <w:r>
        <w:t xml:space="preserve"> </w:t>
      </w:r>
    </w:p>
    <w:p w14:paraId="06343EC2" w14:textId="77777777" w:rsidR="00EE601D" w:rsidRDefault="00EE601D" w:rsidP="00873E15">
      <w:r w:rsidRPr="00EE601D">
        <w:rPr>
          <w:rFonts w:hint="eastAsia"/>
        </w:rPr>
        <w:t>输入说明：</w:t>
      </w:r>
      <w:r>
        <w:t xml:space="preserve"> </w:t>
      </w:r>
      <w:r w:rsidRPr="00EE601D">
        <w:rPr>
          <w:rFonts w:hint="eastAsia"/>
        </w:rPr>
        <w:t>只有一个整数，表示输入的华氏温度</w:t>
      </w:r>
      <w:r>
        <w:t xml:space="preserve"> </w:t>
      </w:r>
    </w:p>
    <w:p w14:paraId="620FE2A9" w14:textId="77777777" w:rsidR="00EE601D" w:rsidRDefault="00EE601D" w:rsidP="00873E15">
      <w:r w:rsidRPr="00EE601D">
        <w:rPr>
          <w:rFonts w:hint="eastAsia"/>
        </w:rPr>
        <w:t>输出说明：</w:t>
      </w:r>
      <w:r>
        <w:t xml:space="preserve"> </w:t>
      </w:r>
      <w:r w:rsidRPr="00EE601D">
        <w:rPr>
          <w:rFonts w:hint="eastAsia"/>
        </w:rPr>
        <w:t>输出一个表示摄氏温度的实数，小数点后保留</w:t>
      </w:r>
      <w:r w:rsidRPr="00EE601D">
        <w:rPr>
          <w:rFonts w:hint="eastAsia"/>
        </w:rPr>
        <w:t>2</w:t>
      </w:r>
      <w:r w:rsidRPr="00EE601D">
        <w:rPr>
          <w:rFonts w:hint="eastAsia"/>
        </w:rPr>
        <w:t>位有效数字，多余部分四舍五入</w:t>
      </w:r>
      <w:r>
        <w:t xml:space="preserve"> </w:t>
      </w:r>
    </w:p>
    <w:p w14:paraId="7BFF976B" w14:textId="77777777" w:rsidR="00EE601D" w:rsidRDefault="00EE601D" w:rsidP="00873E15">
      <w:r w:rsidRPr="00EE601D">
        <w:rPr>
          <w:rFonts w:hint="eastAsia"/>
        </w:rPr>
        <w:t>输入样例：</w:t>
      </w:r>
      <w:r>
        <w:t xml:space="preserve"> </w:t>
      </w:r>
      <w:r w:rsidRPr="00EE601D">
        <w:t>50</w:t>
      </w:r>
      <w:r>
        <w:t xml:space="preserve"> </w:t>
      </w:r>
    </w:p>
    <w:p w14:paraId="5AB2AA0A" w14:textId="0ACAD87D" w:rsidR="001638F6" w:rsidRDefault="00EE601D" w:rsidP="00873E15">
      <w:r w:rsidRPr="00EE601D">
        <w:rPr>
          <w:rFonts w:hint="eastAsia"/>
        </w:rPr>
        <w:t>输出样例：</w:t>
      </w:r>
      <w:r>
        <w:t xml:space="preserve"> </w:t>
      </w:r>
      <w:r w:rsidRPr="00EE601D">
        <w:t>10.00</w:t>
      </w:r>
      <w:r>
        <w:t xml:space="preserve"> </w:t>
      </w:r>
      <w:r w:rsidRPr="00EE601D">
        <w:rPr>
          <w:rFonts w:hint="eastAsia"/>
        </w:rPr>
        <w:t>提示：</w:t>
      </w:r>
      <w:r>
        <w:t xml:space="preserve"> </w:t>
      </w:r>
      <w:r w:rsidRPr="00EE601D">
        <w:rPr>
          <w:rFonts w:hint="eastAsia"/>
        </w:rPr>
        <w:t>用</w:t>
      </w:r>
      <w:proofErr w:type="spellStart"/>
      <w:r w:rsidRPr="00EE601D">
        <w:rPr>
          <w:rFonts w:hint="eastAsia"/>
        </w:rPr>
        <w:t>scanf</w:t>
      </w:r>
      <w:proofErr w:type="spellEnd"/>
      <w:r w:rsidRPr="00EE601D">
        <w:rPr>
          <w:rFonts w:hint="eastAsia"/>
        </w:rPr>
        <w:t>输入，用</w:t>
      </w:r>
      <w:proofErr w:type="spellStart"/>
      <w:r w:rsidRPr="00EE601D">
        <w:rPr>
          <w:rFonts w:hint="eastAsia"/>
        </w:rPr>
        <w:t>printf</w:t>
      </w:r>
      <w:proofErr w:type="spellEnd"/>
      <w:r w:rsidRPr="00EE601D">
        <w:rPr>
          <w:rFonts w:hint="eastAsia"/>
        </w:rPr>
        <w:t>输出，保留</w:t>
      </w:r>
      <w:r w:rsidRPr="00EE601D">
        <w:rPr>
          <w:rFonts w:hint="eastAsia"/>
        </w:rPr>
        <w:t>2</w:t>
      </w:r>
      <w:r w:rsidRPr="00EE601D">
        <w:rPr>
          <w:rFonts w:hint="eastAsia"/>
        </w:rPr>
        <w:t>位小数的格式控制字符为</w:t>
      </w:r>
      <w:r w:rsidRPr="00EE601D">
        <w:rPr>
          <w:rFonts w:hint="eastAsia"/>
        </w:rPr>
        <w:t>%.2f</w:t>
      </w:r>
      <w:r>
        <w:t xml:space="preserve"> </w:t>
      </w:r>
    </w:p>
    <w:p w14:paraId="35FFF5B0" w14:textId="77777777" w:rsidR="00106832" w:rsidRDefault="00106832" w:rsidP="00873E15">
      <w:r>
        <w:t>#include&lt;stdio.h&gt;</w:t>
      </w:r>
    </w:p>
    <w:p w14:paraId="37813755" w14:textId="77777777" w:rsidR="00106832" w:rsidRDefault="00106832" w:rsidP="00106832">
      <w:r>
        <w:t>#include&lt;math.h&gt;</w:t>
      </w:r>
    </w:p>
    <w:p w14:paraId="73347BE9" w14:textId="77777777" w:rsidR="00106832" w:rsidRDefault="00106832" w:rsidP="00106832">
      <w:r>
        <w:t>int main()</w:t>
      </w:r>
    </w:p>
    <w:p w14:paraId="3F829726" w14:textId="77777777" w:rsidR="00106832" w:rsidRDefault="00106832" w:rsidP="00106832">
      <w:r>
        <w:t>{</w:t>
      </w:r>
    </w:p>
    <w:p w14:paraId="0FED703D" w14:textId="77777777" w:rsidR="00106832" w:rsidRDefault="00106832" w:rsidP="00106832">
      <w:r>
        <w:tab/>
        <w:t>int c;</w:t>
      </w:r>
    </w:p>
    <w:p w14:paraId="22F78910" w14:textId="77777777" w:rsidR="00106832" w:rsidRDefault="00106832" w:rsidP="00106832">
      <w:r>
        <w:tab/>
        <w:t>float f;</w:t>
      </w:r>
    </w:p>
    <w:p w14:paraId="0D51E76F" w14:textId="77777777" w:rsidR="00106832" w:rsidRDefault="00106832" w:rsidP="001068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1A283EC8" w14:textId="77777777" w:rsidR="00106832" w:rsidRDefault="00106832" w:rsidP="00106832">
      <w:r>
        <w:tab/>
      </w:r>
      <w:proofErr w:type="spellStart"/>
      <w:r>
        <w:t>printf</w:t>
      </w:r>
      <w:proofErr w:type="spellEnd"/>
      <w:r>
        <w:t>("%.2f",(c-32)*5/9.0);</w:t>
      </w:r>
    </w:p>
    <w:p w14:paraId="14FD2DA4" w14:textId="77777777" w:rsidR="00106832" w:rsidRDefault="00106832" w:rsidP="00106832">
      <w:r>
        <w:tab/>
        <w:t>return 0;</w:t>
      </w:r>
    </w:p>
    <w:p w14:paraId="22DFE29E" w14:textId="77813220" w:rsidR="00106832" w:rsidRDefault="00106832" w:rsidP="00106832">
      <w:r>
        <w:t>}</w:t>
      </w:r>
    </w:p>
    <w:p w14:paraId="326CFA19" w14:textId="1A150C60" w:rsidR="00106832" w:rsidRDefault="00061D96" w:rsidP="00061D96">
      <w:r>
        <w:rPr>
          <w:rFonts w:hint="eastAsia"/>
        </w:rPr>
        <w:t>注意定义</w:t>
      </w:r>
    </w:p>
    <w:p w14:paraId="50F3C870" w14:textId="7BFB45B2" w:rsidR="00061D96" w:rsidRPr="00061D96" w:rsidRDefault="00AA5D7A" w:rsidP="00AA5D7A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061D96" w:rsidRPr="00061D96">
        <w:t>整数简单运算</w:t>
      </w:r>
    </w:p>
    <w:p w14:paraId="335D41C3" w14:textId="77777777" w:rsidR="00061D96" w:rsidRPr="00061D96" w:rsidRDefault="00061D96" w:rsidP="00873E15">
      <w:r w:rsidRPr="00061D96">
        <w:rPr>
          <w:rFonts w:hint="eastAsia"/>
        </w:rPr>
        <w:t>问题</w:t>
      </w:r>
      <w:r w:rsidRPr="00061D96">
        <w:t>描述：</w:t>
      </w:r>
      <w:r w:rsidRPr="00061D96">
        <w:rPr>
          <w:rFonts w:hint="eastAsia"/>
        </w:rPr>
        <w:t>编写程序，计算用户输入的两个整数的和、差、乘积（</w:t>
      </w:r>
      <w:r w:rsidRPr="00061D96">
        <w:rPr>
          <w:rFonts w:hint="eastAsia"/>
        </w:rPr>
        <w:t>*</w:t>
      </w:r>
      <w:r w:rsidRPr="00061D96">
        <w:rPr>
          <w:rFonts w:hint="eastAsia"/>
        </w:rPr>
        <w:t>）和商（</w:t>
      </w:r>
      <w:r w:rsidRPr="00061D96">
        <w:rPr>
          <w:rFonts w:hint="eastAsia"/>
        </w:rPr>
        <w:t>/</w:t>
      </w:r>
      <w:r w:rsidRPr="00061D96">
        <w:rPr>
          <w:rFonts w:hint="eastAsia"/>
        </w:rPr>
        <w:t>）。</w:t>
      </w:r>
    </w:p>
    <w:p w14:paraId="1BB09DD9" w14:textId="77777777" w:rsidR="00061D96" w:rsidRPr="00061D96" w:rsidRDefault="00061D96" w:rsidP="00873E15">
      <w:r w:rsidRPr="00061D96">
        <w:rPr>
          <w:rFonts w:hint="eastAsia"/>
        </w:rPr>
        <w:t>输入</w:t>
      </w:r>
      <w:r w:rsidRPr="00061D96">
        <w:t>格式：输入两个整数，整数之间用空格分隔。</w:t>
      </w:r>
    </w:p>
    <w:p w14:paraId="61A456A9" w14:textId="77777777" w:rsidR="00061D96" w:rsidRPr="00061D96" w:rsidRDefault="00061D96" w:rsidP="00873E15">
      <w:r w:rsidRPr="00061D96">
        <w:rPr>
          <w:rFonts w:hint="eastAsia"/>
        </w:rPr>
        <w:t>输出</w:t>
      </w:r>
      <w:r w:rsidRPr="00061D96">
        <w:t>格式：输出</w:t>
      </w:r>
      <w:r w:rsidRPr="00061D96">
        <w:rPr>
          <w:rFonts w:hint="eastAsia"/>
        </w:rPr>
        <w:t>四</w:t>
      </w:r>
      <w:r w:rsidRPr="00061D96">
        <w:t>个整数</w:t>
      </w:r>
      <w:r w:rsidRPr="00061D96">
        <w:rPr>
          <w:rFonts w:hint="eastAsia"/>
        </w:rPr>
        <w:t>结果</w:t>
      </w:r>
      <w:r w:rsidRPr="00061D96">
        <w:t>，</w:t>
      </w:r>
      <w:r w:rsidRPr="00061D96">
        <w:rPr>
          <w:rFonts w:hint="eastAsia"/>
        </w:rPr>
        <w:t>分别</w:t>
      </w:r>
      <w:r w:rsidRPr="00061D96">
        <w:t>表示和、差、积和商，</w:t>
      </w:r>
      <w:r w:rsidRPr="00061D96">
        <w:rPr>
          <w:rFonts w:hint="eastAsia"/>
        </w:rPr>
        <w:t>每</w:t>
      </w:r>
      <w:r w:rsidRPr="00061D96">
        <w:t>输出一个结果换行。</w:t>
      </w:r>
    </w:p>
    <w:p w14:paraId="789D8083" w14:textId="77777777" w:rsidR="00061D96" w:rsidRPr="00061D96" w:rsidRDefault="00061D96" w:rsidP="00873E15">
      <w:r w:rsidRPr="00061D96">
        <w:rPr>
          <w:rFonts w:hint="eastAsia"/>
        </w:rPr>
        <w:t>输入</w:t>
      </w:r>
      <w:r w:rsidRPr="00061D96">
        <w:t>样例：</w:t>
      </w:r>
    </w:p>
    <w:p w14:paraId="4D5809BD" w14:textId="77777777" w:rsidR="00061D96" w:rsidRPr="00061D96" w:rsidRDefault="00061D96" w:rsidP="00873E15">
      <w:r w:rsidRPr="00061D96">
        <w:rPr>
          <w:rFonts w:hint="eastAsia"/>
        </w:rPr>
        <w:t>3 4</w:t>
      </w:r>
    </w:p>
    <w:p w14:paraId="457A8415" w14:textId="77777777" w:rsidR="00061D96" w:rsidRPr="00061D96" w:rsidRDefault="00061D96" w:rsidP="00873E15">
      <w:r w:rsidRPr="00061D96">
        <w:rPr>
          <w:rFonts w:hint="eastAsia"/>
        </w:rPr>
        <w:t>输出</w:t>
      </w:r>
      <w:r w:rsidRPr="00061D96">
        <w:t>样例：</w:t>
      </w:r>
    </w:p>
    <w:p w14:paraId="0829ED1A" w14:textId="77777777" w:rsidR="00061D96" w:rsidRPr="00061D96" w:rsidRDefault="00061D96" w:rsidP="00873E15">
      <w:r w:rsidRPr="00061D96">
        <w:rPr>
          <w:rFonts w:hint="eastAsia"/>
        </w:rPr>
        <w:t>7</w:t>
      </w:r>
    </w:p>
    <w:p w14:paraId="4B79BF42" w14:textId="77777777" w:rsidR="00061D96" w:rsidRPr="00061D96" w:rsidRDefault="00061D96" w:rsidP="00873E15">
      <w:r w:rsidRPr="00061D96">
        <w:t>-1</w:t>
      </w:r>
    </w:p>
    <w:p w14:paraId="18AB2564" w14:textId="77777777" w:rsidR="00061D96" w:rsidRPr="00061D96" w:rsidRDefault="00061D96" w:rsidP="00873E15">
      <w:r w:rsidRPr="00061D96">
        <w:t>12</w:t>
      </w:r>
    </w:p>
    <w:p w14:paraId="78C61BB5" w14:textId="77777777" w:rsidR="00061D96" w:rsidRPr="00061D96" w:rsidRDefault="00061D96" w:rsidP="00873E15">
      <w:r w:rsidRPr="00061D96">
        <w:t>0</w:t>
      </w:r>
    </w:p>
    <w:p w14:paraId="7DDCE4BA" w14:textId="77777777" w:rsidR="002A4042" w:rsidRDefault="002A4042" w:rsidP="00873E15">
      <w:r>
        <w:t>#include&lt;stdio.h&gt;</w:t>
      </w:r>
    </w:p>
    <w:p w14:paraId="1E3FC0F6" w14:textId="77777777" w:rsidR="002A4042" w:rsidRDefault="002A4042" w:rsidP="00873E15">
      <w:r>
        <w:t>#include&lt;math.h&gt;</w:t>
      </w:r>
    </w:p>
    <w:p w14:paraId="0EDA6DEB" w14:textId="77777777" w:rsidR="002A4042" w:rsidRDefault="002A4042" w:rsidP="002A4042">
      <w:r>
        <w:t>int main ()</w:t>
      </w:r>
    </w:p>
    <w:p w14:paraId="6CB78DF6" w14:textId="77777777" w:rsidR="002A4042" w:rsidRDefault="002A4042" w:rsidP="002A4042">
      <w:r>
        <w:t>{</w:t>
      </w:r>
    </w:p>
    <w:p w14:paraId="58CDFC0B" w14:textId="77777777" w:rsidR="002A4042" w:rsidRDefault="002A4042" w:rsidP="002A4042">
      <w:r>
        <w:tab/>
        <w:t xml:space="preserve">int </w:t>
      </w:r>
      <w:proofErr w:type="spellStart"/>
      <w:r>
        <w:t>a,b,c,d,e,f</w:t>
      </w:r>
      <w:proofErr w:type="spellEnd"/>
      <w:r>
        <w:t>;</w:t>
      </w:r>
    </w:p>
    <w:p w14:paraId="714B1E91" w14:textId="77777777" w:rsidR="002A4042" w:rsidRDefault="002A4042" w:rsidP="002A4042"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69E08215" w14:textId="77777777" w:rsidR="002A4042" w:rsidRDefault="002A4042" w:rsidP="002A4042">
      <w:r>
        <w:tab/>
        <w:t>c=</w:t>
      </w:r>
      <w:proofErr w:type="spellStart"/>
      <w:r>
        <w:t>a+b</w:t>
      </w:r>
      <w:proofErr w:type="spellEnd"/>
      <w:r>
        <w:t>;</w:t>
      </w:r>
    </w:p>
    <w:p w14:paraId="64EB3E90" w14:textId="77777777" w:rsidR="002A4042" w:rsidRDefault="002A4042" w:rsidP="002A4042">
      <w:r>
        <w:tab/>
        <w:t>d=a-b;</w:t>
      </w:r>
    </w:p>
    <w:p w14:paraId="2FCBF979" w14:textId="77777777" w:rsidR="002A4042" w:rsidRDefault="002A4042" w:rsidP="002A4042">
      <w:r>
        <w:tab/>
        <w:t>e=a*b;</w:t>
      </w:r>
    </w:p>
    <w:p w14:paraId="3F2E64A8" w14:textId="77777777" w:rsidR="002A4042" w:rsidRDefault="002A4042" w:rsidP="002A4042">
      <w:r>
        <w:tab/>
        <w:t>f=a/b;</w:t>
      </w:r>
    </w:p>
    <w:p w14:paraId="71D868BB" w14:textId="77777777" w:rsidR="002A4042" w:rsidRDefault="002A4042" w:rsidP="002A4042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n%d</w:t>
      </w:r>
      <w:proofErr w:type="spellEnd"/>
      <w:r>
        <w:t>\n",</w:t>
      </w:r>
      <w:proofErr w:type="spellStart"/>
      <w:r>
        <w:t>c,d,e,f</w:t>
      </w:r>
      <w:proofErr w:type="spellEnd"/>
      <w:r>
        <w:t>);</w:t>
      </w:r>
    </w:p>
    <w:p w14:paraId="1636B6C3" w14:textId="77777777" w:rsidR="002A4042" w:rsidRDefault="002A4042" w:rsidP="002A4042">
      <w:r>
        <w:tab/>
        <w:t>return 0;</w:t>
      </w:r>
    </w:p>
    <w:p w14:paraId="3488847C" w14:textId="525B0F56" w:rsidR="00061D96" w:rsidRDefault="002A4042" w:rsidP="002A4042">
      <w:r>
        <w:t>}</w:t>
      </w:r>
    </w:p>
    <w:p w14:paraId="0A6844EA" w14:textId="1A603EA5" w:rsidR="002A4042" w:rsidRDefault="005A496C" w:rsidP="002A4042">
      <w:r>
        <w:rPr>
          <w:rFonts w:hint="eastAsia"/>
        </w:rPr>
        <w:t>注意换行</w:t>
      </w:r>
    </w:p>
    <w:p w14:paraId="2725727E" w14:textId="560DCB21" w:rsidR="005A496C" w:rsidRPr="005A496C" w:rsidRDefault="00AA5D7A" w:rsidP="00AA5D7A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 w:rsidR="005A496C" w:rsidRPr="005A496C">
        <w:rPr>
          <w:rFonts w:hint="eastAsia"/>
        </w:rPr>
        <w:t>A+B+C</w:t>
      </w:r>
    </w:p>
    <w:p w14:paraId="62A60398" w14:textId="77777777" w:rsidR="005A496C" w:rsidRPr="005A496C" w:rsidRDefault="005A496C" w:rsidP="00873E15">
      <w:pPr>
        <w:rPr>
          <w:rFonts w:ascii="Calibri" w:hAnsi="Calibri"/>
        </w:rPr>
      </w:pPr>
      <w:r w:rsidRPr="005A496C">
        <w:t>问题描述</w:t>
      </w:r>
      <w:r w:rsidRPr="005A496C">
        <w:rPr>
          <w:rFonts w:hint="eastAsia"/>
        </w:rPr>
        <w:t>：</w:t>
      </w:r>
    </w:p>
    <w:p w14:paraId="15E4C46D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hint="eastAsia"/>
        </w:rPr>
        <w:t>通过键盘输入三个整数</w:t>
      </w:r>
      <w:r w:rsidRPr="005A496C">
        <w:rPr>
          <w:rFonts w:ascii="Calibri" w:hAnsi="Calibri" w:hint="eastAsia"/>
        </w:rPr>
        <w:t>a</w:t>
      </w:r>
      <w:r w:rsidRPr="005A496C">
        <w:rPr>
          <w:rFonts w:hint="eastAsia"/>
        </w:rPr>
        <w:t>，</w:t>
      </w:r>
      <w:r w:rsidRPr="005A496C">
        <w:rPr>
          <w:rFonts w:ascii="Calibri" w:hAnsi="Calibri" w:cs="Calibri" w:hint="eastAsia"/>
        </w:rPr>
        <w:t>b</w:t>
      </w:r>
      <w:r w:rsidRPr="005A496C">
        <w:rPr>
          <w:rFonts w:hint="eastAsia"/>
        </w:rPr>
        <w:t>，</w:t>
      </w:r>
      <w:r w:rsidRPr="005A496C">
        <w:rPr>
          <w:rFonts w:ascii="Calibri" w:hAnsi="Calibri" w:cs="Calibri" w:hint="eastAsia"/>
        </w:rPr>
        <w:t>c</w:t>
      </w:r>
      <w:r w:rsidRPr="005A496C">
        <w:rPr>
          <w:rFonts w:hint="eastAsia"/>
        </w:rPr>
        <w:t>，求</w:t>
      </w:r>
      <w:r w:rsidRPr="005A496C">
        <w:rPr>
          <w:rFonts w:ascii="Calibri" w:hAnsi="Calibri" w:cs="Calibri" w:hint="eastAsia"/>
        </w:rPr>
        <w:t>3</w:t>
      </w:r>
      <w:r w:rsidRPr="005A496C">
        <w:rPr>
          <w:rFonts w:hint="eastAsia"/>
        </w:rPr>
        <w:t>个整数之和。</w:t>
      </w:r>
    </w:p>
    <w:p w14:paraId="045033C9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/>
        </w:rPr>
        <w:t xml:space="preserve"> </w:t>
      </w:r>
    </w:p>
    <w:p w14:paraId="13DF639D" w14:textId="77777777" w:rsidR="005A496C" w:rsidRPr="005A496C" w:rsidRDefault="005A496C" w:rsidP="00873E15">
      <w:pPr>
        <w:rPr>
          <w:rFonts w:ascii="Calibri" w:hAnsi="Calibri"/>
        </w:rPr>
      </w:pPr>
      <w:r w:rsidRPr="005A496C">
        <w:t>输入说明</w:t>
      </w:r>
      <w:r w:rsidRPr="005A496C">
        <w:rPr>
          <w:rFonts w:hint="eastAsia"/>
        </w:rPr>
        <w:t>：</w:t>
      </w:r>
    </w:p>
    <w:p w14:paraId="7BFD3D59" w14:textId="77777777" w:rsidR="005A496C" w:rsidRPr="005A496C" w:rsidRDefault="005A496C" w:rsidP="00873E15">
      <w:pPr>
        <w:rPr>
          <w:rFonts w:ascii="Calibri" w:hAnsi="Calibri"/>
          <w:sz w:val="21"/>
          <w:szCs w:val="21"/>
        </w:rPr>
      </w:pPr>
      <w:r w:rsidRPr="005A496C">
        <w:rPr>
          <w:rFonts w:hint="eastAsia"/>
        </w:rPr>
        <w:t>三整形数据通过键盘输入，输入的数据介于</w:t>
      </w:r>
      <w:r w:rsidRPr="005A496C">
        <w:rPr>
          <w:rFonts w:ascii="Calibri" w:hAnsi="Calibri" w:hint="eastAsia"/>
        </w:rPr>
        <w:t>-100000</w:t>
      </w:r>
      <w:r w:rsidRPr="005A496C">
        <w:rPr>
          <w:rFonts w:hint="eastAsia"/>
        </w:rPr>
        <w:t>和</w:t>
      </w:r>
      <w:r w:rsidRPr="005A496C">
        <w:rPr>
          <w:rFonts w:ascii="Calibri" w:hAnsi="Calibri" w:cs="Calibri" w:hint="eastAsia"/>
        </w:rPr>
        <w:t>100000</w:t>
      </w:r>
      <w:r w:rsidRPr="005A496C">
        <w:rPr>
          <w:rFonts w:hint="eastAsia"/>
        </w:rPr>
        <w:t>之间，整数之间以空格、跳格或换行分隔。</w:t>
      </w:r>
      <w:r w:rsidRPr="005A496C">
        <w:rPr>
          <w:rFonts w:ascii="Calibri" w:hAnsi="Calibri"/>
          <w:sz w:val="21"/>
          <w:szCs w:val="21"/>
        </w:rPr>
        <w:t xml:space="preserve"> </w:t>
      </w:r>
    </w:p>
    <w:p w14:paraId="3D276BD4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/>
        </w:rPr>
        <w:t xml:space="preserve"> </w:t>
      </w:r>
    </w:p>
    <w:p w14:paraId="2C607E75" w14:textId="77777777" w:rsidR="005A496C" w:rsidRPr="005A496C" w:rsidRDefault="005A496C" w:rsidP="00873E15">
      <w:pPr>
        <w:rPr>
          <w:rFonts w:ascii="Calibri" w:hAnsi="Calibri"/>
        </w:rPr>
      </w:pPr>
      <w:r w:rsidRPr="005A496C">
        <w:t>输出说明</w:t>
      </w:r>
      <w:r w:rsidRPr="005A496C">
        <w:rPr>
          <w:rFonts w:hint="eastAsia"/>
        </w:rPr>
        <w:t>：</w:t>
      </w:r>
    </w:p>
    <w:p w14:paraId="0CE00B33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hint="eastAsia"/>
        </w:rPr>
        <w:t>输出</w:t>
      </w:r>
      <w:r w:rsidRPr="005A496C">
        <w:rPr>
          <w:rFonts w:ascii="Calibri" w:hAnsi="Calibri" w:hint="eastAsia"/>
        </w:rPr>
        <w:t>3</w:t>
      </w:r>
      <w:r w:rsidRPr="005A496C">
        <w:rPr>
          <w:rFonts w:hint="eastAsia"/>
        </w:rPr>
        <w:t>个数的和。</w:t>
      </w:r>
    </w:p>
    <w:p w14:paraId="0A1A5BF4" w14:textId="77777777" w:rsidR="005A496C" w:rsidRPr="005A496C" w:rsidRDefault="005A496C" w:rsidP="00873E15">
      <w:pPr>
        <w:rPr>
          <w:rFonts w:ascii="Calibri" w:hAnsi="Calibri"/>
          <w:sz w:val="21"/>
          <w:szCs w:val="21"/>
        </w:rPr>
      </w:pPr>
      <w:r w:rsidRPr="005A496C">
        <w:rPr>
          <w:rFonts w:ascii="Calibri" w:hAnsi="Calibri"/>
          <w:sz w:val="21"/>
          <w:szCs w:val="21"/>
        </w:rPr>
        <w:t xml:space="preserve"> </w:t>
      </w:r>
    </w:p>
    <w:p w14:paraId="30464A80" w14:textId="77777777" w:rsidR="005A496C" w:rsidRPr="005A496C" w:rsidRDefault="005A496C" w:rsidP="00873E15">
      <w:pPr>
        <w:rPr>
          <w:rFonts w:ascii="Calibri" w:hAnsi="Calibri"/>
        </w:rPr>
      </w:pPr>
      <w:r w:rsidRPr="005A496C">
        <w:t>输入样例</w:t>
      </w:r>
      <w:r w:rsidRPr="005A496C">
        <w:rPr>
          <w:rFonts w:hint="eastAsia"/>
        </w:rPr>
        <w:t>：</w:t>
      </w:r>
    </w:p>
    <w:p w14:paraId="13A4E672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 w:hint="eastAsia"/>
        </w:rPr>
        <w:t>-6  0  39</w:t>
      </w:r>
    </w:p>
    <w:p w14:paraId="38296401" w14:textId="77777777" w:rsidR="005A496C" w:rsidRP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/>
        </w:rPr>
        <w:t xml:space="preserve"> </w:t>
      </w:r>
    </w:p>
    <w:p w14:paraId="26EE43DF" w14:textId="77777777" w:rsidR="005A496C" w:rsidRPr="005A496C" w:rsidRDefault="005A496C" w:rsidP="00873E15">
      <w:pPr>
        <w:rPr>
          <w:rFonts w:ascii="Calibri" w:hAnsi="Calibri"/>
        </w:rPr>
      </w:pPr>
      <w:r w:rsidRPr="005A496C">
        <w:t>输</w:t>
      </w:r>
      <w:r w:rsidRPr="005A496C">
        <w:rPr>
          <w:rFonts w:hint="eastAsia"/>
        </w:rPr>
        <w:t>出</w:t>
      </w:r>
      <w:r w:rsidRPr="005A496C">
        <w:t>样例</w:t>
      </w:r>
      <w:r w:rsidRPr="005A496C">
        <w:rPr>
          <w:rFonts w:hint="eastAsia"/>
        </w:rPr>
        <w:t>：</w:t>
      </w:r>
    </w:p>
    <w:p w14:paraId="1DAE7CC2" w14:textId="74C35BC3" w:rsid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 w:hint="eastAsia"/>
        </w:rPr>
        <w:t>33</w:t>
      </w:r>
    </w:p>
    <w:p w14:paraId="55BE0096" w14:textId="77777777" w:rsidR="005A496C" w:rsidRDefault="005A496C" w:rsidP="00873E15">
      <w:r>
        <w:t>#include&lt;stdio.h&gt;</w:t>
      </w:r>
    </w:p>
    <w:p w14:paraId="7529535B" w14:textId="77777777" w:rsidR="005A496C" w:rsidRDefault="005A496C" w:rsidP="00873E15">
      <w:r>
        <w:t>int main()</w:t>
      </w:r>
    </w:p>
    <w:p w14:paraId="4D6FB43B" w14:textId="77777777" w:rsidR="005A496C" w:rsidRDefault="005A496C" w:rsidP="00873E15">
      <w:r>
        <w:t>{</w:t>
      </w:r>
    </w:p>
    <w:p w14:paraId="5162241C" w14:textId="77777777" w:rsidR="005A496C" w:rsidRDefault="005A496C" w:rsidP="005A496C">
      <w:r>
        <w:tab/>
        <w:t xml:space="preserve">int </w:t>
      </w:r>
      <w:proofErr w:type="spellStart"/>
      <w:r>
        <w:t>a,b,c,d</w:t>
      </w:r>
      <w:proofErr w:type="spellEnd"/>
      <w:r>
        <w:t>;</w:t>
      </w:r>
    </w:p>
    <w:p w14:paraId="3D10167F" w14:textId="77777777" w:rsidR="005A496C" w:rsidRDefault="005A496C" w:rsidP="005A496C">
      <w:r>
        <w:tab/>
      </w:r>
      <w:proofErr w:type="spellStart"/>
      <w:r>
        <w:t>scanf</w:t>
      </w:r>
      <w:proofErr w:type="spellEnd"/>
      <w:r>
        <w:t>("%d %d %</w:t>
      </w:r>
      <w:proofErr w:type="spellStart"/>
      <w:r>
        <w:t>d",&amp;a,&amp;b,&amp;c</w:t>
      </w:r>
      <w:proofErr w:type="spellEnd"/>
      <w:r>
        <w:t>);</w:t>
      </w:r>
    </w:p>
    <w:p w14:paraId="2D3BD530" w14:textId="77777777" w:rsidR="005A496C" w:rsidRDefault="005A496C" w:rsidP="005A496C">
      <w:r>
        <w:tab/>
        <w:t>d=</w:t>
      </w:r>
      <w:proofErr w:type="spellStart"/>
      <w:r>
        <w:t>a+b+c</w:t>
      </w:r>
      <w:proofErr w:type="spellEnd"/>
      <w:r>
        <w:t>;</w:t>
      </w:r>
    </w:p>
    <w:p w14:paraId="6B6E5E1D" w14:textId="77777777" w:rsidR="005A496C" w:rsidRDefault="005A496C" w:rsidP="005A496C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d",d</w:t>
      </w:r>
      <w:proofErr w:type="spellEnd"/>
      <w:r>
        <w:t>);</w:t>
      </w:r>
    </w:p>
    <w:p w14:paraId="041D69E9" w14:textId="77777777" w:rsidR="005A496C" w:rsidRDefault="005A496C" w:rsidP="005A496C">
      <w:r>
        <w:tab/>
        <w:t>return 0;</w:t>
      </w:r>
    </w:p>
    <w:p w14:paraId="05A42D4C" w14:textId="571D7A89" w:rsidR="005A496C" w:rsidRDefault="005A496C" w:rsidP="005A496C">
      <w:r>
        <w:t>}</w:t>
      </w:r>
    </w:p>
    <w:p w14:paraId="688E4085" w14:textId="484DC623" w:rsidR="00873E15" w:rsidRPr="00873E15" w:rsidRDefault="00AA5D7A" w:rsidP="00AA5D7A">
      <w:pPr>
        <w:pStyle w:val="4"/>
        <w:rPr>
          <w:rFonts w:ascii="Calibri" w:hAnsi="Calibri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．</w:t>
      </w:r>
      <w:r w:rsidR="00873E15" w:rsidRPr="00873E15">
        <w:rPr>
          <w:rFonts w:hint="eastAsia"/>
        </w:rPr>
        <w:t>字符输入输出</w:t>
      </w:r>
    </w:p>
    <w:p w14:paraId="344E120C" w14:textId="77777777" w:rsidR="00873E15" w:rsidRPr="00873E15" w:rsidRDefault="00873E15" w:rsidP="00873E15">
      <w:pPr>
        <w:rPr>
          <w:rFonts w:ascii="Calibri" w:hAnsi="Calibri"/>
        </w:rPr>
      </w:pPr>
      <w:r w:rsidRPr="00873E15">
        <w:t>问题描述</w:t>
      </w:r>
      <w:r w:rsidRPr="00873E15">
        <w:rPr>
          <w:rFonts w:hint="eastAsia"/>
        </w:rPr>
        <w:t>：</w:t>
      </w:r>
    </w:p>
    <w:p w14:paraId="32172722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hint="eastAsia"/>
        </w:rPr>
        <w:t>通过键盘输入</w:t>
      </w:r>
      <w:r w:rsidRPr="00873E15">
        <w:rPr>
          <w:rFonts w:ascii="Calibri" w:hAnsi="Calibri" w:hint="eastAsia"/>
        </w:rPr>
        <w:t>5</w:t>
      </w:r>
      <w:r w:rsidRPr="00873E15">
        <w:rPr>
          <w:rFonts w:hint="eastAsia"/>
        </w:rPr>
        <w:t>个大写字母，输出其对应的小写字母，并在末尾加上“！”。</w:t>
      </w:r>
    </w:p>
    <w:p w14:paraId="3D4515D9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ascii="Calibri" w:hAnsi="Calibri"/>
        </w:rPr>
        <w:t xml:space="preserve"> </w:t>
      </w:r>
    </w:p>
    <w:p w14:paraId="1E63FF26" w14:textId="77777777" w:rsidR="00873E15" w:rsidRPr="00873E15" w:rsidRDefault="00873E15" w:rsidP="00873E15">
      <w:pPr>
        <w:rPr>
          <w:rFonts w:ascii="Calibri" w:hAnsi="Calibri"/>
        </w:rPr>
      </w:pPr>
      <w:r w:rsidRPr="00873E15">
        <w:t>输入说明</w:t>
      </w:r>
      <w:r w:rsidRPr="00873E15">
        <w:rPr>
          <w:rFonts w:hint="eastAsia"/>
        </w:rPr>
        <w:t>：</w:t>
      </w:r>
    </w:p>
    <w:p w14:paraId="7D401C0F" w14:textId="77777777" w:rsidR="00873E15" w:rsidRPr="00873E15" w:rsidRDefault="00873E15" w:rsidP="00873E15">
      <w:pPr>
        <w:rPr>
          <w:rFonts w:ascii="Calibri" w:hAnsi="Calibri"/>
          <w:sz w:val="21"/>
          <w:szCs w:val="21"/>
        </w:rPr>
      </w:pPr>
      <w:r w:rsidRPr="00873E15">
        <w:rPr>
          <w:rFonts w:ascii="Calibri" w:hAnsi="Calibri" w:hint="eastAsia"/>
        </w:rPr>
        <w:t>5</w:t>
      </w:r>
      <w:r w:rsidRPr="00873E15">
        <w:rPr>
          <w:rFonts w:hint="eastAsia"/>
        </w:rPr>
        <w:t>个大写字母通过键盘输入，字母之间以竖线“</w:t>
      </w:r>
      <w:r w:rsidRPr="00873E15">
        <w:rPr>
          <w:rFonts w:ascii="Calibri" w:hAnsi="Calibri" w:cs="Calibri" w:hint="eastAsia"/>
        </w:rPr>
        <w:t>|</w:t>
      </w:r>
      <w:r w:rsidRPr="00873E15">
        <w:rPr>
          <w:rFonts w:hint="eastAsia"/>
        </w:rPr>
        <w:t>”分隔</w:t>
      </w:r>
      <w:r w:rsidRPr="00873E15">
        <w:rPr>
          <w:rFonts w:hint="eastAsia"/>
          <w:sz w:val="21"/>
          <w:szCs w:val="21"/>
        </w:rPr>
        <w:t>。</w:t>
      </w:r>
    </w:p>
    <w:p w14:paraId="1F8161B0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ascii="Calibri" w:hAnsi="Calibri"/>
        </w:rPr>
        <w:t xml:space="preserve"> </w:t>
      </w:r>
    </w:p>
    <w:p w14:paraId="418D68B1" w14:textId="77777777" w:rsidR="00873E15" w:rsidRPr="00873E15" w:rsidRDefault="00873E15" w:rsidP="00873E15">
      <w:pPr>
        <w:rPr>
          <w:rFonts w:ascii="Calibri" w:hAnsi="Calibri"/>
        </w:rPr>
      </w:pPr>
      <w:r w:rsidRPr="00873E15">
        <w:t>输出说明</w:t>
      </w:r>
      <w:r w:rsidRPr="00873E15">
        <w:rPr>
          <w:rFonts w:hint="eastAsia"/>
        </w:rPr>
        <w:t>：</w:t>
      </w:r>
    </w:p>
    <w:p w14:paraId="68F61A47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hint="eastAsia"/>
        </w:rPr>
        <w:t>输出</w:t>
      </w:r>
      <w:r w:rsidRPr="00873E15">
        <w:rPr>
          <w:rFonts w:ascii="Calibri" w:hAnsi="Calibri" w:hint="eastAsia"/>
        </w:rPr>
        <w:t>5</w:t>
      </w:r>
      <w:r w:rsidRPr="00873E15">
        <w:rPr>
          <w:rFonts w:hint="eastAsia"/>
        </w:rPr>
        <w:t>个大写字母对应的小写字母，之间无分隔，并在末尾加上‘！’。</w:t>
      </w:r>
    </w:p>
    <w:p w14:paraId="445AF6AD" w14:textId="77777777" w:rsidR="00873E15" w:rsidRPr="00873E15" w:rsidRDefault="00873E15" w:rsidP="00873E15">
      <w:pPr>
        <w:rPr>
          <w:rFonts w:ascii="Calibri" w:hAnsi="Calibri"/>
          <w:sz w:val="21"/>
          <w:szCs w:val="21"/>
        </w:rPr>
      </w:pPr>
      <w:r w:rsidRPr="00873E15">
        <w:rPr>
          <w:rFonts w:ascii="Calibri" w:hAnsi="Calibri"/>
          <w:sz w:val="21"/>
          <w:szCs w:val="21"/>
        </w:rPr>
        <w:t xml:space="preserve"> </w:t>
      </w:r>
    </w:p>
    <w:p w14:paraId="70B61F5D" w14:textId="77777777" w:rsidR="00873E15" w:rsidRPr="00873E15" w:rsidRDefault="00873E15" w:rsidP="00873E15">
      <w:pPr>
        <w:rPr>
          <w:rFonts w:ascii="Calibri" w:hAnsi="Calibri"/>
        </w:rPr>
      </w:pPr>
      <w:r w:rsidRPr="00873E15">
        <w:t>输入样例</w:t>
      </w:r>
      <w:r w:rsidRPr="00873E15">
        <w:rPr>
          <w:rFonts w:hint="eastAsia"/>
        </w:rPr>
        <w:t>：</w:t>
      </w:r>
    </w:p>
    <w:p w14:paraId="15DE2ECB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ascii="Calibri" w:hAnsi="Calibri" w:hint="eastAsia"/>
        </w:rPr>
        <w:t>H|E|L|L|O</w:t>
      </w:r>
    </w:p>
    <w:p w14:paraId="07B5ECE7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ascii="Calibri" w:hAnsi="Calibri"/>
        </w:rPr>
        <w:t xml:space="preserve"> </w:t>
      </w:r>
    </w:p>
    <w:p w14:paraId="694E1482" w14:textId="77777777" w:rsidR="00873E15" w:rsidRPr="00873E15" w:rsidRDefault="00873E15" w:rsidP="00873E15">
      <w:pPr>
        <w:rPr>
          <w:rFonts w:ascii="Calibri" w:hAnsi="Calibri"/>
        </w:rPr>
      </w:pPr>
      <w:r w:rsidRPr="00873E15">
        <w:t>输</w:t>
      </w:r>
      <w:r w:rsidRPr="00873E15">
        <w:rPr>
          <w:rFonts w:hint="eastAsia"/>
        </w:rPr>
        <w:t>出</w:t>
      </w:r>
      <w:r w:rsidRPr="00873E15">
        <w:t>样例</w:t>
      </w:r>
      <w:r w:rsidRPr="00873E15">
        <w:rPr>
          <w:rFonts w:hint="eastAsia"/>
        </w:rPr>
        <w:t>：</w:t>
      </w:r>
    </w:p>
    <w:p w14:paraId="7375C113" w14:textId="77777777" w:rsidR="00873E15" w:rsidRPr="00873E15" w:rsidRDefault="00873E15" w:rsidP="00873E15">
      <w:pPr>
        <w:rPr>
          <w:rFonts w:ascii="Calibri" w:hAnsi="Calibri"/>
        </w:rPr>
      </w:pPr>
      <w:r w:rsidRPr="00873E15">
        <w:rPr>
          <w:rFonts w:ascii="Calibri" w:hAnsi="Calibri" w:hint="eastAsia"/>
        </w:rPr>
        <w:t>hello!</w:t>
      </w:r>
    </w:p>
    <w:p w14:paraId="077CEDCB" w14:textId="77777777" w:rsidR="00873E15" w:rsidRPr="00873E15" w:rsidRDefault="00873E15" w:rsidP="00873E15">
      <w:pPr>
        <w:widowControl w:val="0"/>
        <w:spacing w:before="0" w:after="0" w:line="240" w:lineRule="auto"/>
        <w:jc w:val="both"/>
        <w:rPr>
          <w:rFonts w:ascii="Calibri" w:eastAsia="宋体" w:hAnsi="Calibri" w:cs="Times New Roman"/>
          <w:color w:val="auto"/>
          <w:kern w:val="2"/>
          <w:sz w:val="21"/>
          <w:szCs w:val="21"/>
        </w:rPr>
      </w:pPr>
      <w:r w:rsidRPr="00873E15">
        <w:rPr>
          <w:rFonts w:ascii="Calibri" w:eastAsia="宋体" w:hAnsi="Calibri" w:cs="Times New Roman"/>
          <w:color w:val="auto"/>
          <w:kern w:val="2"/>
          <w:sz w:val="21"/>
          <w:szCs w:val="21"/>
        </w:rPr>
        <w:t xml:space="preserve"> </w:t>
      </w:r>
    </w:p>
    <w:p w14:paraId="06BDEAE1" w14:textId="77777777" w:rsidR="00873E15" w:rsidRDefault="00873E15" w:rsidP="00873E15">
      <w:r>
        <w:t>#include&lt;stdio.h&gt;</w:t>
      </w:r>
    </w:p>
    <w:p w14:paraId="3EE864AC" w14:textId="77777777" w:rsidR="00873E15" w:rsidRDefault="00873E15" w:rsidP="00873E15">
      <w:r>
        <w:t>int main()</w:t>
      </w:r>
    </w:p>
    <w:p w14:paraId="746AF765" w14:textId="77777777" w:rsidR="00873E15" w:rsidRDefault="00873E15" w:rsidP="00873E15">
      <w:r>
        <w:t>{</w:t>
      </w:r>
    </w:p>
    <w:p w14:paraId="46A1C086" w14:textId="77777777" w:rsidR="00873E15" w:rsidRDefault="00873E15" w:rsidP="00873E15">
      <w:r>
        <w:t xml:space="preserve">    char </w:t>
      </w:r>
      <w:proofErr w:type="spellStart"/>
      <w:r>
        <w:t>a,b,c,d,e</w:t>
      </w:r>
      <w:proofErr w:type="spellEnd"/>
      <w:r>
        <w:t>;</w:t>
      </w:r>
    </w:p>
    <w:p w14:paraId="46639EA2" w14:textId="77777777" w:rsidR="00873E15" w:rsidRDefault="00873E15" w:rsidP="00873E15">
      <w:r>
        <w:t xml:space="preserve">    </w:t>
      </w:r>
      <w:proofErr w:type="spellStart"/>
      <w:r>
        <w:t>scanf</w:t>
      </w:r>
      <w:proofErr w:type="spellEnd"/>
      <w:r>
        <w:t>("%c|%c|%c|%c|%</w:t>
      </w:r>
      <w:proofErr w:type="spellStart"/>
      <w:r>
        <w:t>c",&amp;a,&amp;b,&amp;c,&amp;d,&amp;e</w:t>
      </w:r>
      <w:proofErr w:type="spellEnd"/>
      <w:r>
        <w:t xml:space="preserve">); </w:t>
      </w:r>
    </w:p>
    <w:p w14:paraId="76C99167" w14:textId="77777777" w:rsidR="00873E15" w:rsidRDefault="00873E15" w:rsidP="00873E15">
      <w:r>
        <w:t xml:space="preserve">    a=a+32;b=b+32;c=c+32;d=d+32;e=e+32;</w:t>
      </w:r>
    </w:p>
    <w:p w14:paraId="2DDC137B" w14:textId="77777777" w:rsidR="00873E15" w:rsidRDefault="00873E15" w:rsidP="00873E1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c%c%c%c%c</w:t>
      </w:r>
      <w:proofErr w:type="spellEnd"/>
      <w:r>
        <w:t>!",</w:t>
      </w:r>
      <w:proofErr w:type="spellStart"/>
      <w:r>
        <w:t>a,b,c,d,e</w:t>
      </w:r>
      <w:proofErr w:type="spellEnd"/>
      <w:r>
        <w:t>);</w:t>
      </w:r>
    </w:p>
    <w:p w14:paraId="6EE42149" w14:textId="77777777" w:rsidR="00873E15" w:rsidRDefault="00873E15" w:rsidP="00873E15">
      <w:r>
        <w:t xml:space="preserve">    return 0;</w:t>
      </w:r>
    </w:p>
    <w:p w14:paraId="20F2AED1" w14:textId="40DDD1EC" w:rsidR="005A496C" w:rsidRPr="005A496C" w:rsidRDefault="00873E15" w:rsidP="00873E15">
      <w:r>
        <w:t>}</w:t>
      </w:r>
    </w:p>
    <w:p w14:paraId="49F4E189" w14:textId="5D28AE81" w:rsidR="005A496C" w:rsidRDefault="005A496C" w:rsidP="00873E15">
      <w:pPr>
        <w:rPr>
          <w:rFonts w:ascii="Calibri" w:hAnsi="Calibri"/>
        </w:rPr>
      </w:pPr>
      <w:r w:rsidRPr="005A496C">
        <w:rPr>
          <w:rFonts w:ascii="Calibri" w:hAnsi="Calibri"/>
        </w:rPr>
        <w:t xml:space="preserve"> </w:t>
      </w:r>
    </w:p>
    <w:p w14:paraId="5BB5A2AE" w14:textId="77777777" w:rsidR="00AA5D7A" w:rsidRDefault="00AA5D7A" w:rsidP="00AA5D7A">
      <w:pPr>
        <w:pStyle w:val="3"/>
      </w:pPr>
      <w:r>
        <w:rPr>
          <w:rFonts w:hint="eastAsia"/>
        </w:rPr>
        <w:lastRenderedPageBreak/>
        <w:t>注意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编码表</w:t>
      </w:r>
    </w:p>
    <w:p w14:paraId="33B86534" w14:textId="0B6EFCA8" w:rsidR="00AA5D7A" w:rsidRPr="00AA5D7A" w:rsidRDefault="00AA5D7A" w:rsidP="00AA5D7A">
      <w:pPr>
        <w:pStyle w:val="4"/>
        <w:rPr>
          <w:color w:val="3F251D" w:themeColor="accent1"/>
          <w:sz w:val="22"/>
          <w:szCs w:val="22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AA5D7A">
        <w:rPr>
          <w:rFonts w:hint="eastAsia"/>
        </w:rPr>
        <w:t>数字字符</w:t>
      </w:r>
    </w:p>
    <w:p w14:paraId="440F4C97" w14:textId="77777777" w:rsidR="00AA5D7A" w:rsidRPr="00AA5D7A" w:rsidRDefault="00AA5D7A" w:rsidP="00AA5D7A">
      <w:pPr>
        <w:rPr>
          <w:rFonts w:ascii="Calibri" w:hAnsi="Calibri"/>
        </w:rPr>
      </w:pPr>
      <w:r w:rsidRPr="00AA5D7A">
        <w:t>问题描述</w:t>
      </w:r>
      <w:r w:rsidRPr="00AA5D7A">
        <w:rPr>
          <w:rFonts w:hint="eastAsia"/>
        </w:rPr>
        <w:t>：</w:t>
      </w:r>
    </w:p>
    <w:p w14:paraId="19FA0863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hint="eastAsia"/>
        </w:rPr>
        <w:t>通过键盘输入</w:t>
      </w:r>
      <w:r w:rsidRPr="00AA5D7A">
        <w:rPr>
          <w:rFonts w:ascii="Calibri" w:hAnsi="Calibri" w:hint="eastAsia"/>
        </w:rPr>
        <w:t>1</w:t>
      </w:r>
      <w:r w:rsidRPr="00AA5D7A">
        <w:rPr>
          <w:rFonts w:hint="eastAsia"/>
        </w:rPr>
        <w:t>个整数</w:t>
      </w:r>
      <w:r w:rsidRPr="00AA5D7A">
        <w:rPr>
          <w:rFonts w:ascii="Calibri" w:hAnsi="Calibri" w:cs="Calibri" w:hint="eastAsia"/>
        </w:rPr>
        <w:t>a</w:t>
      </w:r>
      <w:r w:rsidRPr="00AA5D7A">
        <w:rPr>
          <w:rFonts w:hint="eastAsia"/>
        </w:rPr>
        <w:t>（</w:t>
      </w:r>
      <w:r w:rsidRPr="00AA5D7A">
        <w:rPr>
          <w:rFonts w:ascii="Calibri" w:hAnsi="Calibri" w:cs="Calibri" w:hint="eastAsia"/>
        </w:rPr>
        <w:t>0&lt;=a&lt;=4</w:t>
      </w:r>
      <w:r w:rsidRPr="00AA5D7A">
        <w:rPr>
          <w:rFonts w:hint="eastAsia"/>
        </w:rPr>
        <w:t>）</w:t>
      </w:r>
      <w:r w:rsidRPr="00AA5D7A">
        <w:rPr>
          <w:rFonts w:ascii="Calibri" w:hAnsi="Calibri" w:cs="Calibri" w:hint="eastAsia"/>
        </w:rPr>
        <w:t>,1</w:t>
      </w:r>
      <w:r w:rsidRPr="00AA5D7A">
        <w:rPr>
          <w:rFonts w:hint="eastAsia"/>
        </w:rPr>
        <w:t>个数字字符</w:t>
      </w:r>
      <w:r w:rsidRPr="00AA5D7A">
        <w:rPr>
          <w:rFonts w:ascii="Calibri" w:hAnsi="Calibri" w:cs="Calibri" w:hint="eastAsia"/>
        </w:rPr>
        <w:t>b</w:t>
      </w:r>
      <w:r w:rsidRPr="00AA5D7A">
        <w:rPr>
          <w:rFonts w:hint="eastAsia"/>
        </w:rPr>
        <w:t>（</w:t>
      </w:r>
      <w:r w:rsidRPr="00AA5D7A">
        <w:rPr>
          <w:rFonts w:ascii="Calibri" w:hAnsi="Calibri"/>
        </w:rPr>
        <w:t>’</w:t>
      </w:r>
      <w:r w:rsidRPr="00AA5D7A">
        <w:rPr>
          <w:rFonts w:ascii="Calibri" w:hAnsi="Calibri" w:hint="eastAsia"/>
        </w:rPr>
        <w:t>0</w:t>
      </w:r>
      <w:r w:rsidRPr="00AA5D7A">
        <w:rPr>
          <w:rFonts w:ascii="Calibri" w:hAnsi="Calibri"/>
        </w:rPr>
        <w:t>’</w:t>
      </w:r>
      <w:r w:rsidRPr="00AA5D7A">
        <w:rPr>
          <w:rFonts w:ascii="Calibri" w:hAnsi="Calibri" w:hint="eastAsia"/>
        </w:rPr>
        <w:t>&lt;=b&lt;=</w:t>
      </w:r>
      <w:r w:rsidRPr="00AA5D7A">
        <w:rPr>
          <w:rFonts w:ascii="Calibri" w:hAnsi="Calibri"/>
        </w:rPr>
        <w:t>’</w:t>
      </w:r>
      <w:r w:rsidRPr="00AA5D7A">
        <w:rPr>
          <w:rFonts w:ascii="Calibri" w:hAnsi="Calibri" w:hint="eastAsia"/>
        </w:rPr>
        <w:t>5</w:t>
      </w:r>
      <w:r w:rsidRPr="00AA5D7A">
        <w:rPr>
          <w:rFonts w:ascii="Calibri" w:hAnsi="Calibri"/>
        </w:rPr>
        <w:t>’</w:t>
      </w:r>
      <w:r w:rsidRPr="00AA5D7A">
        <w:rPr>
          <w:rFonts w:hint="eastAsia"/>
        </w:rPr>
        <w:t>），求</w:t>
      </w:r>
      <w:proofErr w:type="spellStart"/>
      <w:r w:rsidRPr="00AA5D7A">
        <w:rPr>
          <w:rFonts w:ascii="Calibri" w:hAnsi="Calibri" w:hint="eastAsia"/>
        </w:rPr>
        <w:t>a+b</w:t>
      </w:r>
      <w:proofErr w:type="spellEnd"/>
      <w:r w:rsidRPr="00AA5D7A">
        <w:rPr>
          <w:rFonts w:hint="eastAsia"/>
        </w:rPr>
        <w:t>。</w:t>
      </w:r>
    </w:p>
    <w:p w14:paraId="2820750A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0036C785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输入说明</w:t>
      </w:r>
      <w:r w:rsidRPr="00AA5D7A">
        <w:rPr>
          <w:rFonts w:hint="eastAsia"/>
        </w:rPr>
        <w:t>：</w:t>
      </w:r>
    </w:p>
    <w:p w14:paraId="5090E659" w14:textId="77777777" w:rsidR="00AA5D7A" w:rsidRPr="00AA5D7A" w:rsidRDefault="00AA5D7A" w:rsidP="00AA5D7A">
      <w:pPr>
        <w:rPr>
          <w:rFonts w:ascii="Calibri" w:hAnsi="Calibri"/>
          <w:sz w:val="21"/>
          <w:szCs w:val="21"/>
        </w:rPr>
      </w:pPr>
      <w:r w:rsidRPr="00AA5D7A">
        <w:rPr>
          <w:rFonts w:hint="eastAsia"/>
        </w:rPr>
        <w:t>整形数据、数字字符通过键盘输入，输入的整形数据介于</w:t>
      </w:r>
      <w:r w:rsidRPr="00AA5D7A">
        <w:rPr>
          <w:rFonts w:ascii="Calibri" w:hAnsi="Calibri" w:hint="eastAsia"/>
        </w:rPr>
        <w:t>0</w:t>
      </w:r>
      <w:r w:rsidRPr="00AA5D7A">
        <w:rPr>
          <w:rFonts w:hint="eastAsia"/>
        </w:rPr>
        <w:t>和</w:t>
      </w:r>
      <w:r w:rsidRPr="00AA5D7A">
        <w:rPr>
          <w:rFonts w:ascii="Calibri" w:hAnsi="Calibri" w:cs="Calibri" w:hint="eastAsia"/>
        </w:rPr>
        <w:t>4</w:t>
      </w:r>
      <w:r w:rsidRPr="00AA5D7A">
        <w:rPr>
          <w:rFonts w:hint="eastAsia"/>
        </w:rPr>
        <w:t>之间，输入的数字字符介于‘</w:t>
      </w:r>
      <w:r w:rsidRPr="00AA5D7A">
        <w:rPr>
          <w:rFonts w:ascii="Calibri" w:hAnsi="Calibri" w:cs="Calibri" w:hint="eastAsia"/>
        </w:rPr>
        <w:t>0</w:t>
      </w:r>
      <w:r w:rsidRPr="00AA5D7A">
        <w:rPr>
          <w:rFonts w:hint="eastAsia"/>
        </w:rPr>
        <w:t>’和‘</w:t>
      </w:r>
      <w:r w:rsidRPr="00AA5D7A">
        <w:rPr>
          <w:rFonts w:ascii="Calibri" w:hAnsi="Calibri" w:cs="Calibri" w:hint="eastAsia"/>
        </w:rPr>
        <w:t>5</w:t>
      </w:r>
      <w:r w:rsidRPr="00AA5D7A">
        <w:rPr>
          <w:rFonts w:hint="eastAsia"/>
        </w:rPr>
        <w:t>’之间，二个输入数之间用“，”</w:t>
      </w:r>
      <w:r w:rsidRPr="00AA5D7A">
        <w:rPr>
          <w:rFonts w:hint="eastAsia"/>
          <w:sz w:val="21"/>
          <w:szCs w:val="21"/>
        </w:rPr>
        <w:t>分隔。</w:t>
      </w:r>
    </w:p>
    <w:p w14:paraId="61E1C48A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2D3DD30D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输出说明</w:t>
      </w:r>
      <w:r w:rsidRPr="00AA5D7A">
        <w:rPr>
          <w:rFonts w:hint="eastAsia"/>
        </w:rPr>
        <w:t>：</w:t>
      </w:r>
    </w:p>
    <w:p w14:paraId="37D6694C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hint="eastAsia"/>
        </w:rPr>
        <w:t>分别以整数形式及字符形式输出</w:t>
      </w:r>
      <w:proofErr w:type="spellStart"/>
      <w:r w:rsidRPr="00AA5D7A">
        <w:rPr>
          <w:rFonts w:ascii="Calibri" w:hAnsi="Calibri" w:hint="eastAsia"/>
        </w:rPr>
        <w:t>a+b</w:t>
      </w:r>
      <w:proofErr w:type="spellEnd"/>
      <w:r w:rsidRPr="00AA5D7A">
        <w:rPr>
          <w:rFonts w:hint="eastAsia"/>
        </w:rPr>
        <w:t>，输出的二个数之间用“，”分隔。</w:t>
      </w:r>
    </w:p>
    <w:p w14:paraId="37925EB4" w14:textId="77777777" w:rsidR="00AA5D7A" w:rsidRPr="00AA5D7A" w:rsidRDefault="00AA5D7A" w:rsidP="00AA5D7A">
      <w:pPr>
        <w:rPr>
          <w:rFonts w:ascii="Calibri" w:hAnsi="Calibri"/>
          <w:sz w:val="21"/>
          <w:szCs w:val="21"/>
        </w:rPr>
      </w:pPr>
      <w:r w:rsidRPr="00AA5D7A">
        <w:rPr>
          <w:rFonts w:ascii="Calibri" w:hAnsi="Calibri"/>
          <w:sz w:val="21"/>
          <w:szCs w:val="21"/>
        </w:rPr>
        <w:t xml:space="preserve"> </w:t>
      </w:r>
    </w:p>
    <w:p w14:paraId="0547EDEB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输入样例</w:t>
      </w:r>
      <w:r w:rsidRPr="00AA5D7A">
        <w:rPr>
          <w:rFonts w:hint="eastAsia"/>
        </w:rPr>
        <w:t>：</w:t>
      </w:r>
    </w:p>
    <w:p w14:paraId="337F11A2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 w:hint="eastAsia"/>
        </w:rPr>
        <w:t>3 ,5</w:t>
      </w:r>
    </w:p>
    <w:p w14:paraId="2CD455B6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68E8E322" w14:textId="77777777" w:rsidR="00AA5D7A" w:rsidRPr="00AA5D7A" w:rsidRDefault="00AA5D7A" w:rsidP="00AA5D7A">
      <w:pPr>
        <w:rPr>
          <w:rFonts w:ascii="Calibri" w:hAnsi="Calibri"/>
        </w:rPr>
      </w:pPr>
      <w:r w:rsidRPr="00AA5D7A">
        <w:t>输</w:t>
      </w:r>
      <w:r w:rsidRPr="00AA5D7A">
        <w:rPr>
          <w:rFonts w:hint="eastAsia"/>
        </w:rPr>
        <w:t>出</w:t>
      </w:r>
      <w:r w:rsidRPr="00AA5D7A">
        <w:t>样例</w:t>
      </w:r>
      <w:r w:rsidRPr="00AA5D7A">
        <w:rPr>
          <w:rFonts w:hint="eastAsia"/>
        </w:rPr>
        <w:t>：</w:t>
      </w:r>
    </w:p>
    <w:p w14:paraId="495E7C26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 w:hint="eastAsia"/>
        </w:rPr>
        <w:t>56</w:t>
      </w:r>
      <w:r w:rsidRPr="00AA5D7A">
        <w:rPr>
          <w:rFonts w:hint="eastAsia"/>
        </w:rPr>
        <w:t>，</w:t>
      </w:r>
      <w:r w:rsidRPr="00AA5D7A">
        <w:rPr>
          <w:rFonts w:ascii="Calibri" w:hAnsi="Calibri" w:cs="Calibri" w:hint="eastAsia"/>
        </w:rPr>
        <w:t>8</w:t>
      </w:r>
    </w:p>
    <w:p w14:paraId="75390E66" w14:textId="77777777" w:rsidR="00AA5D7A" w:rsidRPr="00AA5D7A" w:rsidRDefault="00AA5D7A" w:rsidP="00AA5D7A">
      <w:r w:rsidRPr="00AA5D7A">
        <w:t xml:space="preserve"> #include &lt;</w:t>
      </w:r>
      <w:proofErr w:type="spellStart"/>
      <w:r w:rsidRPr="00AA5D7A">
        <w:t>stdio.h</w:t>
      </w:r>
      <w:proofErr w:type="spellEnd"/>
      <w:r w:rsidRPr="00AA5D7A">
        <w:t>&gt;</w:t>
      </w:r>
    </w:p>
    <w:p w14:paraId="28EA6720" w14:textId="77777777" w:rsidR="00AA5D7A" w:rsidRPr="00AA5D7A" w:rsidRDefault="00AA5D7A" w:rsidP="00AA5D7A">
      <w:r w:rsidRPr="00AA5D7A">
        <w:t xml:space="preserve">int main() </w:t>
      </w:r>
    </w:p>
    <w:p w14:paraId="43830B12" w14:textId="77777777" w:rsidR="00AA5D7A" w:rsidRPr="00AA5D7A" w:rsidRDefault="00AA5D7A" w:rsidP="00AA5D7A">
      <w:r w:rsidRPr="00AA5D7A">
        <w:t>{</w:t>
      </w:r>
    </w:p>
    <w:p w14:paraId="154C8037" w14:textId="77777777" w:rsidR="00AA5D7A" w:rsidRPr="00AA5D7A" w:rsidRDefault="00AA5D7A" w:rsidP="00AA5D7A">
      <w:r w:rsidRPr="00AA5D7A">
        <w:tab/>
        <w:t xml:space="preserve">float </w:t>
      </w:r>
      <w:proofErr w:type="spellStart"/>
      <w:r w:rsidRPr="00AA5D7A">
        <w:t>a,b,c,d</w:t>
      </w:r>
      <w:proofErr w:type="spellEnd"/>
      <w:r w:rsidRPr="00AA5D7A">
        <w:t xml:space="preserve">; </w:t>
      </w:r>
    </w:p>
    <w:p w14:paraId="32DF8D2E" w14:textId="77777777" w:rsidR="00AA5D7A" w:rsidRPr="00AA5D7A" w:rsidRDefault="00AA5D7A" w:rsidP="00AA5D7A">
      <w:r w:rsidRPr="00AA5D7A">
        <w:tab/>
      </w:r>
      <w:proofErr w:type="spellStart"/>
      <w:r w:rsidRPr="00AA5D7A">
        <w:t>scanf</w:t>
      </w:r>
      <w:proofErr w:type="spellEnd"/>
      <w:r w:rsidRPr="00AA5D7A">
        <w:t>("%f %f %</w:t>
      </w:r>
      <w:proofErr w:type="spellStart"/>
      <w:r w:rsidRPr="00AA5D7A">
        <w:t>f",&amp;a,&amp;b,&amp;c</w:t>
      </w:r>
      <w:proofErr w:type="spellEnd"/>
      <w:r w:rsidRPr="00AA5D7A">
        <w:t>);</w:t>
      </w:r>
    </w:p>
    <w:p w14:paraId="4537F753" w14:textId="77777777" w:rsidR="00AA5D7A" w:rsidRPr="00AA5D7A" w:rsidRDefault="00AA5D7A" w:rsidP="00AA5D7A">
      <w:r w:rsidRPr="00AA5D7A">
        <w:tab/>
        <w:t>d=a*b*c;</w:t>
      </w:r>
    </w:p>
    <w:p w14:paraId="0F180E49" w14:textId="77777777" w:rsidR="00AA5D7A" w:rsidRPr="00AA5D7A" w:rsidRDefault="00AA5D7A" w:rsidP="00AA5D7A">
      <w:r w:rsidRPr="00AA5D7A">
        <w:tab/>
      </w:r>
      <w:proofErr w:type="spellStart"/>
      <w:r w:rsidRPr="00AA5D7A">
        <w:t>printf</w:t>
      </w:r>
      <w:proofErr w:type="spellEnd"/>
      <w:r w:rsidRPr="00AA5D7A">
        <w:t>("%.3f",d);</w:t>
      </w:r>
    </w:p>
    <w:p w14:paraId="28E8C5E9" w14:textId="77777777" w:rsidR="00AA5D7A" w:rsidRPr="00AA5D7A" w:rsidRDefault="00AA5D7A" w:rsidP="00AA5D7A">
      <w:r w:rsidRPr="00AA5D7A">
        <w:tab/>
        <w:t>return 0;</w:t>
      </w:r>
    </w:p>
    <w:p w14:paraId="48CD8DC1" w14:textId="03DC9DB5" w:rsidR="00AA5D7A" w:rsidRDefault="00AA5D7A" w:rsidP="00AA5D7A">
      <w:r w:rsidRPr="00AA5D7A">
        <w:t>}</w:t>
      </w:r>
    </w:p>
    <w:p w14:paraId="38059DE4" w14:textId="065AFD01" w:rsidR="00AA5D7A" w:rsidRPr="00AA5D7A" w:rsidRDefault="00AA5D7A" w:rsidP="00AA5D7A">
      <w:pPr>
        <w:pStyle w:val="4"/>
        <w:rPr>
          <w:rFonts w:ascii="Calibri" w:hAnsi="Calibri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  <w:r w:rsidRPr="00AA5D7A">
        <w:rPr>
          <w:rFonts w:hint="eastAsia"/>
        </w:rPr>
        <w:t>实数运算</w:t>
      </w:r>
    </w:p>
    <w:p w14:paraId="4A870D24" w14:textId="77777777" w:rsidR="00AA5D7A" w:rsidRPr="00AA5D7A" w:rsidRDefault="00AA5D7A" w:rsidP="00AA5D7A">
      <w:pPr>
        <w:rPr>
          <w:rFonts w:ascii="Calibri" w:hAnsi="Calibri"/>
        </w:rPr>
      </w:pPr>
      <w:r w:rsidRPr="00AA5D7A">
        <w:t>问题描述</w:t>
      </w:r>
      <w:r w:rsidRPr="00AA5D7A">
        <w:rPr>
          <w:rFonts w:hint="eastAsia"/>
        </w:rPr>
        <w:t>：</w:t>
      </w:r>
    </w:p>
    <w:p w14:paraId="3A100BB3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hint="eastAsia"/>
        </w:rPr>
        <w:t>通过键盘输入长方体的长、宽、高，求长方体的体积</w:t>
      </w:r>
      <w:r w:rsidRPr="00AA5D7A">
        <w:rPr>
          <w:rFonts w:ascii="Calibri" w:hAnsi="Calibri" w:hint="eastAsia"/>
        </w:rPr>
        <w:t>V</w:t>
      </w:r>
      <w:r w:rsidRPr="00AA5D7A">
        <w:rPr>
          <w:rFonts w:hint="eastAsia"/>
        </w:rPr>
        <w:t>（单精度）。</w:t>
      </w:r>
    </w:p>
    <w:p w14:paraId="149DA1E7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7E58E684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输入说明</w:t>
      </w:r>
      <w:r w:rsidRPr="00AA5D7A">
        <w:rPr>
          <w:rFonts w:hint="eastAsia"/>
        </w:rPr>
        <w:t>：</w:t>
      </w:r>
    </w:p>
    <w:p w14:paraId="339060B9" w14:textId="77777777" w:rsidR="00AA5D7A" w:rsidRPr="00AA5D7A" w:rsidRDefault="00AA5D7A" w:rsidP="00AA5D7A">
      <w:pPr>
        <w:rPr>
          <w:rFonts w:ascii="Calibri" w:hAnsi="Calibri"/>
          <w:sz w:val="21"/>
          <w:szCs w:val="21"/>
        </w:rPr>
      </w:pPr>
      <w:r w:rsidRPr="00AA5D7A">
        <w:rPr>
          <w:rFonts w:hint="eastAsia"/>
        </w:rPr>
        <w:t>十进制形式输入长、宽、高，输入数据间用空格分隔。</w:t>
      </w:r>
    </w:p>
    <w:p w14:paraId="44DB5BF8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2E640CDD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输出说明</w:t>
      </w:r>
      <w:r w:rsidRPr="00AA5D7A">
        <w:rPr>
          <w:rFonts w:hint="eastAsia"/>
        </w:rPr>
        <w:t>：</w:t>
      </w:r>
    </w:p>
    <w:p w14:paraId="4F4E56F9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hint="eastAsia"/>
        </w:rPr>
        <w:t>单精度形式输出长方体体积</w:t>
      </w:r>
      <w:r w:rsidRPr="00AA5D7A">
        <w:rPr>
          <w:rFonts w:ascii="Calibri" w:hAnsi="Calibri" w:hint="eastAsia"/>
        </w:rPr>
        <w:t>V</w:t>
      </w:r>
      <w:r w:rsidRPr="00AA5D7A">
        <w:rPr>
          <w:rFonts w:hint="eastAsia"/>
        </w:rPr>
        <w:t>，保留小数点后</w:t>
      </w:r>
      <w:r w:rsidRPr="00AA5D7A">
        <w:rPr>
          <w:rFonts w:ascii="Calibri" w:hAnsi="Calibri" w:cs="Calibri" w:hint="eastAsia"/>
        </w:rPr>
        <w:t>3</w:t>
      </w:r>
      <w:r w:rsidRPr="00AA5D7A">
        <w:rPr>
          <w:rFonts w:hint="eastAsia"/>
        </w:rPr>
        <w:t>位，左对齐。</w:t>
      </w:r>
    </w:p>
    <w:p w14:paraId="0B6B5C63" w14:textId="77777777" w:rsidR="00AA5D7A" w:rsidRPr="00AA5D7A" w:rsidRDefault="00AA5D7A" w:rsidP="00AA5D7A">
      <w:pPr>
        <w:rPr>
          <w:rFonts w:ascii="Calibri" w:hAnsi="Calibri"/>
          <w:sz w:val="21"/>
          <w:szCs w:val="21"/>
        </w:rPr>
      </w:pPr>
      <w:r w:rsidRPr="00AA5D7A">
        <w:rPr>
          <w:rFonts w:ascii="Calibri" w:hAnsi="Calibri"/>
          <w:sz w:val="21"/>
          <w:szCs w:val="21"/>
        </w:rPr>
        <w:t xml:space="preserve"> </w:t>
      </w:r>
    </w:p>
    <w:p w14:paraId="30C3F1D8" w14:textId="77777777" w:rsidR="00AA5D7A" w:rsidRPr="00AA5D7A" w:rsidRDefault="00AA5D7A" w:rsidP="00AA5D7A">
      <w:pPr>
        <w:rPr>
          <w:rFonts w:ascii="Calibri" w:hAnsi="Calibri"/>
        </w:rPr>
      </w:pPr>
      <w:r w:rsidRPr="00AA5D7A">
        <w:t>输入样例</w:t>
      </w:r>
      <w:r w:rsidRPr="00AA5D7A">
        <w:rPr>
          <w:rFonts w:hint="eastAsia"/>
        </w:rPr>
        <w:t>：</w:t>
      </w:r>
    </w:p>
    <w:p w14:paraId="6821C7EE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 w:hint="eastAsia"/>
        </w:rPr>
        <w:t>15  8.12  6.66</w:t>
      </w:r>
    </w:p>
    <w:p w14:paraId="72FFD4D8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/>
        </w:rPr>
        <w:t xml:space="preserve"> </w:t>
      </w:r>
    </w:p>
    <w:p w14:paraId="5B954513" w14:textId="77777777" w:rsidR="00AA5D7A" w:rsidRPr="00AA5D7A" w:rsidRDefault="00AA5D7A" w:rsidP="00AA5D7A">
      <w:pPr>
        <w:rPr>
          <w:rFonts w:ascii="Calibri" w:hAnsi="Calibri"/>
        </w:rPr>
      </w:pPr>
      <w:r w:rsidRPr="00AA5D7A">
        <w:t>输</w:t>
      </w:r>
      <w:r w:rsidRPr="00AA5D7A">
        <w:rPr>
          <w:rFonts w:hint="eastAsia"/>
        </w:rPr>
        <w:t>出</w:t>
      </w:r>
      <w:r w:rsidRPr="00AA5D7A">
        <w:t>样例</w:t>
      </w:r>
      <w:r w:rsidRPr="00AA5D7A">
        <w:rPr>
          <w:rFonts w:hint="eastAsia"/>
        </w:rPr>
        <w:t>：</w:t>
      </w:r>
    </w:p>
    <w:p w14:paraId="0887C53E" w14:textId="77777777" w:rsidR="00AA5D7A" w:rsidRPr="00AA5D7A" w:rsidRDefault="00AA5D7A" w:rsidP="00AA5D7A">
      <w:pPr>
        <w:rPr>
          <w:rFonts w:ascii="Calibri" w:hAnsi="Calibri"/>
        </w:rPr>
      </w:pPr>
      <w:r w:rsidRPr="00AA5D7A">
        <w:rPr>
          <w:rFonts w:ascii="Calibri" w:hAnsi="Calibri" w:hint="eastAsia"/>
        </w:rPr>
        <w:t xml:space="preserve"> 811.188</w:t>
      </w:r>
    </w:p>
    <w:p w14:paraId="3A482AF3" w14:textId="77777777" w:rsidR="00AA5D7A" w:rsidRPr="00AA5D7A" w:rsidRDefault="00AA5D7A" w:rsidP="00AA5D7A">
      <w:r w:rsidRPr="00AA5D7A">
        <w:t>#include &lt;</w:t>
      </w:r>
      <w:proofErr w:type="spellStart"/>
      <w:r w:rsidRPr="00AA5D7A">
        <w:t>stdio.h</w:t>
      </w:r>
      <w:proofErr w:type="spellEnd"/>
      <w:r w:rsidRPr="00AA5D7A">
        <w:t>&gt;</w:t>
      </w:r>
    </w:p>
    <w:p w14:paraId="7DA47029" w14:textId="77777777" w:rsidR="00AA5D7A" w:rsidRPr="00AA5D7A" w:rsidRDefault="00AA5D7A" w:rsidP="00AA5D7A">
      <w:r w:rsidRPr="00AA5D7A">
        <w:t>int main()</w:t>
      </w:r>
    </w:p>
    <w:p w14:paraId="286FC477" w14:textId="77777777" w:rsidR="00AA5D7A" w:rsidRPr="00AA5D7A" w:rsidRDefault="00AA5D7A" w:rsidP="00AA5D7A">
      <w:r w:rsidRPr="00AA5D7A">
        <w:t>{</w:t>
      </w:r>
    </w:p>
    <w:p w14:paraId="62D0CE8A" w14:textId="77777777" w:rsidR="00AA5D7A" w:rsidRPr="00AA5D7A" w:rsidRDefault="00AA5D7A" w:rsidP="00AA5D7A">
      <w:r w:rsidRPr="00AA5D7A">
        <w:tab/>
        <w:t>int a;</w:t>
      </w:r>
    </w:p>
    <w:p w14:paraId="7F905EA5" w14:textId="77777777" w:rsidR="00AA5D7A" w:rsidRPr="00AA5D7A" w:rsidRDefault="00AA5D7A" w:rsidP="00AA5D7A">
      <w:r w:rsidRPr="00AA5D7A">
        <w:tab/>
        <w:t xml:space="preserve">char </w:t>
      </w:r>
      <w:proofErr w:type="spellStart"/>
      <w:r w:rsidRPr="00AA5D7A">
        <w:t>b,c</w:t>
      </w:r>
      <w:proofErr w:type="spellEnd"/>
      <w:r w:rsidRPr="00AA5D7A">
        <w:t>;</w:t>
      </w:r>
    </w:p>
    <w:p w14:paraId="608BC9F7" w14:textId="77777777" w:rsidR="00AA5D7A" w:rsidRPr="00AA5D7A" w:rsidRDefault="00AA5D7A" w:rsidP="00AA5D7A">
      <w:r w:rsidRPr="00AA5D7A">
        <w:tab/>
      </w:r>
      <w:proofErr w:type="spellStart"/>
      <w:r w:rsidRPr="00AA5D7A">
        <w:t>scanf</w:t>
      </w:r>
      <w:proofErr w:type="spellEnd"/>
      <w:r w:rsidRPr="00AA5D7A">
        <w:t>("%</w:t>
      </w:r>
      <w:proofErr w:type="spellStart"/>
      <w:r w:rsidRPr="00AA5D7A">
        <w:t>d,%c",&amp;a,&amp;b</w:t>
      </w:r>
      <w:proofErr w:type="spellEnd"/>
      <w:r w:rsidRPr="00AA5D7A">
        <w:t>);</w:t>
      </w:r>
    </w:p>
    <w:p w14:paraId="6DCFE377" w14:textId="77777777" w:rsidR="00AA5D7A" w:rsidRPr="00AA5D7A" w:rsidRDefault="00AA5D7A" w:rsidP="00AA5D7A">
      <w:r w:rsidRPr="00AA5D7A">
        <w:tab/>
        <w:t xml:space="preserve">c = </w:t>
      </w:r>
      <w:proofErr w:type="spellStart"/>
      <w:r w:rsidRPr="00AA5D7A">
        <w:t>a+b</w:t>
      </w:r>
      <w:proofErr w:type="spellEnd"/>
      <w:r w:rsidRPr="00AA5D7A">
        <w:t>;</w:t>
      </w:r>
    </w:p>
    <w:p w14:paraId="5B564B28" w14:textId="77777777" w:rsidR="00AA5D7A" w:rsidRPr="00AA5D7A" w:rsidRDefault="00AA5D7A" w:rsidP="00AA5D7A">
      <w:r w:rsidRPr="00AA5D7A">
        <w:tab/>
      </w:r>
      <w:proofErr w:type="spellStart"/>
      <w:r w:rsidRPr="00AA5D7A">
        <w:t>printf</w:t>
      </w:r>
      <w:proofErr w:type="spellEnd"/>
      <w:r w:rsidRPr="00AA5D7A">
        <w:t>("%d,%c",</w:t>
      </w:r>
      <w:proofErr w:type="spellStart"/>
      <w:r w:rsidRPr="00AA5D7A">
        <w:t>c,c</w:t>
      </w:r>
      <w:proofErr w:type="spellEnd"/>
      <w:r w:rsidRPr="00AA5D7A">
        <w:t>);</w:t>
      </w:r>
    </w:p>
    <w:p w14:paraId="188E3259" w14:textId="77777777" w:rsidR="00AA5D7A" w:rsidRPr="00AA5D7A" w:rsidRDefault="00AA5D7A" w:rsidP="00AA5D7A">
      <w:r w:rsidRPr="00AA5D7A">
        <w:tab/>
        <w:t xml:space="preserve">return 0; </w:t>
      </w:r>
    </w:p>
    <w:p w14:paraId="5BA69F1B" w14:textId="6BA8C6E2" w:rsidR="00AA5D7A" w:rsidRDefault="00AA5D7A" w:rsidP="00AA5D7A">
      <w:r w:rsidRPr="00AA5D7A">
        <w:t xml:space="preserve"> }  </w:t>
      </w:r>
    </w:p>
    <w:p w14:paraId="44E2BCCB" w14:textId="0463628B" w:rsidR="00AA5D7A" w:rsidRDefault="00AA5D7A" w:rsidP="00AA5D7A">
      <w:pPr>
        <w:pStyle w:val="1"/>
      </w:pPr>
      <w:r>
        <w:rPr>
          <w:rFonts w:hint="eastAsia"/>
        </w:rPr>
        <w:lastRenderedPageBreak/>
        <w:t>二．上机心得体会</w:t>
      </w:r>
    </w:p>
    <w:p w14:paraId="1FA4160A" w14:textId="3EEA7D6D" w:rsidR="00AA5D7A" w:rsidRDefault="00AA5D7A" w:rsidP="00AA5D7A">
      <w:r>
        <w:rPr>
          <w:rFonts w:hint="eastAsia"/>
        </w:rPr>
        <w:t xml:space="preserve"> </w:t>
      </w:r>
      <w:r>
        <w:t xml:space="preserve">       </w:t>
      </w:r>
      <w:r w:rsidR="00F80D9E">
        <w:rPr>
          <w:rFonts w:hint="eastAsia"/>
        </w:rPr>
        <w:t>首先，很遗憾没能</w:t>
      </w:r>
      <w:r w:rsidR="00EA5CE7">
        <w:rPr>
          <w:rFonts w:hint="eastAsia"/>
        </w:rPr>
        <w:t>坚持留到最后，圆满完成上机任务。前期的知识储备不够，导致在上机的时候遇到很多的困难，不断翻书，不断求助……有格式问题，有逻辑问题，一步一步地更正，经过一次又一次的修改，终于才可以输出题目要求的数据，有时候输入输出的结果对了，提交了显示结果错误，还是自己在一些细节上没有搞清楚。</w:t>
      </w:r>
    </w:p>
    <w:p w14:paraId="44DA8674" w14:textId="63D1B54C" w:rsidR="00EA5CE7" w:rsidRDefault="00EA5CE7" w:rsidP="00AA5D7A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学习编程，其实更重要的是一些细枝末节，有时候看起来都对，逻辑什么的都没有问题，往往是格式问题，第一次上机操作的时候“</w:t>
      </w:r>
      <w:proofErr w:type="spellStart"/>
      <w:r>
        <w:t>printf</w:t>
      </w:r>
      <w:proofErr w:type="spellEnd"/>
      <w:r>
        <w:t>”,</w:t>
      </w:r>
      <w:r>
        <w:rPr>
          <w:rFonts w:hint="eastAsia"/>
        </w:rPr>
        <w:t>我总是会把它写成”</w:t>
      </w:r>
      <w:proofErr w:type="spellStart"/>
      <w:r>
        <w:t>prinft</w:t>
      </w:r>
      <w:proofErr w:type="spellEnd"/>
      <w:r>
        <w:t>”,</w:t>
      </w:r>
      <w:r>
        <w:rPr>
          <w:rFonts w:hint="eastAsia"/>
        </w:rPr>
        <w:t>又因为我才疏学浅，刚开始不懂它底下给我的错误原因，就这样的问题困扰了我好久。还有“；”的书写，经常就忘记了，所以写的程序经常就运行不了。我以后一定会多加注意这些问题，在后期的学习中，肯定会有很难的任务，不能够在这样的低级问题上犯错误，这样才可以学好</w:t>
      </w:r>
      <w:r>
        <w:rPr>
          <w:rFonts w:hint="eastAsia"/>
        </w:rPr>
        <w:t>C</w:t>
      </w:r>
      <w:r>
        <w:rPr>
          <w:rFonts w:hint="eastAsia"/>
        </w:rPr>
        <w:t>语言，才能够更好地编程。</w:t>
      </w:r>
    </w:p>
    <w:p w14:paraId="7F2506E9" w14:textId="276A7D57" w:rsidR="00136193" w:rsidRDefault="00136193" w:rsidP="00AA5D7A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其次，我认为学习</w:t>
      </w:r>
      <w:r>
        <w:rPr>
          <w:rFonts w:hint="eastAsia"/>
        </w:rPr>
        <w:t>C</w:t>
      </w:r>
      <w:r>
        <w:rPr>
          <w:rFonts w:hint="eastAsia"/>
        </w:rPr>
        <w:t>语言最重要的还是要不断地在实际上机操作中完善自己的程序，就如毛主席所说：“实践是检验真理的唯一标准”，只有自己遇到问题卡住了，才能够更好的发现问题，才能够改正自己的错误，才能让以后编写程序能够避免犯同样的错误，这样学习</w:t>
      </w:r>
      <w:r>
        <w:rPr>
          <w:rFonts w:hint="eastAsia"/>
        </w:rPr>
        <w:t>C</w:t>
      </w:r>
      <w:r>
        <w:rPr>
          <w:rFonts w:hint="eastAsia"/>
        </w:rPr>
        <w:t>语言才是有效的。</w:t>
      </w:r>
    </w:p>
    <w:p w14:paraId="3B573BF6" w14:textId="279D7A38" w:rsidR="00136193" w:rsidRDefault="00136193" w:rsidP="00AA5D7A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最后，我保证今后上机活动绝不迟到早退，认真完成上机任务</w:t>
      </w:r>
      <w:r w:rsidR="00126B80">
        <w:rPr>
          <w:rFonts w:hint="eastAsia"/>
        </w:rPr>
        <w:t>，从一次次的上机实践中去取得进步，提升自己的编程能力</w:t>
      </w:r>
      <w:r w:rsidR="007F0FB8">
        <w:rPr>
          <w:rFonts w:hint="eastAsia"/>
        </w:rPr>
        <w:t>，珍惜每一次去机房上机的机会。做到以后不犯小错误，真正掌握</w:t>
      </w:r>
      <w:r w:rsidR="007F0FB8">
        <w:rPr>
          <w:rFonts w:hint="eastAsia"/>
        </w:rPr>
        <w:t>C</w:t>
      </w:r>
      <w:r w:rsidR="007F0FB8">
        <w:rPr>
          <w:rFonts w:hint="eastAsia"/>
        </w:rPr>
        <w:t>语言。</w:t>
      </w:r>
    </w:p>
    <w:p w14:paraId="5F667642" w14:textId="57E431BC" w:rsidR="006E3B49" w:rsidRDefault="006E3B49" w:rsidP="00AA5D7A"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           </w:t>
      </w:r>
      <w:r>
        <w:rPr>
          <w:rFonts w:hint="eastAsia"/>
        </w:rPr>
        <w:t>姓名：吴柏岑</w:t>
      </w:r>
    </w:p>
    <w:p w14:paraId="4D80E52E" w14:textId="33496536" w:rsidR="006E3B49" w:rsidRDefault="006E3B49" w:rsidP="00AA5D7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0049200508</w:t>
      </w:r>
    </w:p>
    <w:p w14:paraId="2AEB9D9A" w14:textId="2D54D72B" w:rsidR="00126B80" w:rsidRDefault="006E3B49" w:rsidP="006E3B49">
      <w:pPr>
        <w:ind w:firstLineChars="2500" w:firstLine="5500"/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日星期五</w:t>
      </w:r>
    </w:p>
    <w:p w14:paraId="04250CE4" w14:textId="0F7B1C49" w:rsidR="00EA5CE7" w:rsidRDefault="00EA5CE7" w:rsidP="00AA5D7A">
      <w:r>
        <w:rPr>
          <w:rFonts w:hint="eastAsia"/>
        </w:rPr>
        <w:t xml:space="preserve"> </w:t>
      </w:r>
      <w:r>
        <w:t xml:space="preserve">       </w:t>
      </w:r>
    </w:p>
    <w:p w14:paraId="01BA1340" w14:textId="265E00C7" w:rsidR="00EA5CE7" w:rsidRPr="00AA5D7A" w:rsidRDefault="00EA5CE7" w:rsidP="00AA5D7A">
      <w:r>
        <w:rPr>
          <w:rFonts w:hint="eastAsia"/>
        </w:rPr>
        <w:t xml:space="preserve"> </w:t>
      </w:r>
      <w:r>
        <w:t xml:space="preserve"> </w:t>
      </w:r>
    </w:p>
    <w:p w14:paraId="419AE5D2" w14:textId="77777777" w:rsidR="00AA5D7A" w:rsidRPr="00AA5D7A" w:rsidRDefault="00AA5D7A" w:rsidP="00AA5D7A"/>
    <w:p w14:paraId="39576DDD" w14:textId="77777777" w:rsidR="00AA5D7A" w:rsidRPr="00AA5D7A" w:rsidRDefault="00AA5D7A" w:rsidP="00AA5D7A"/>
    <w:p w14:paraId="527D3469" w14:textId="77777777" w:rsidR="005A496C" w:rsidRPr="005A496C" w:rsidRDefault="005A496C" w:rsidP="00AA5D7A">
      <w:pPr>
        <w:rPr>
          <w:rFonts w:ascii="Calibri" w:hAnsi="Calibri"/>
          <w:sz w:val="21"/>
          <w:szCs w:val="21"/>
        </w:rPr>
      </w:pPr>
      <w:r w:rsidRPr="005A496C">
        <w:rPr>
          <w:rFonts w:ascii="Calibri" w:hAnsi="Calibri"/>
          <w:sz w:val="21"/>
          <w:szCs w:val="21"/>
        </w:rPr>
        <w:t xml:space="preserve"> </w:t>
      </w:r>
    </w:p>
    <w:p w14:paraId="795012A9" w14:textId="77777777" w:rsidR="005A496C" w:rsidRPr="005A496C" w:rsidRDefault="005A496C" w:rsidP="002A4042"/>
    <w:sectPr w:rsidR="005A496C" w:rsidRPr="005A496C" w:rsidSect="00C02F4F">
      <w:footerReference w:type="default" r:id="rId11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07114" w14:textId="77777777" w:rsidR="00C806D9" w:rsidRDefault="00C806D9">
      <w:pPr>
        <w:spacing w:before="0" w:after="0" w:line="240" w:lineRule="auto"/>
      </w:pPr>
      <w:r>
        <w:separator/>
      </w:r>
    </w:p>
  </w:endnote>
  <w:endnote w:type="continuationSeparator" w:id="0">
    <w:p w14:paraId="742E1568" w14:textId="77777777" w:rsidR="00C806D9" w:rsidRDefault="00C806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CAEA" w14:textId="77777777" w:rsidR="00126B80" w:rsidRPr="0089163F" w:rsidRDefault="00126B80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D1FCD" w14:textId="77777777" w:rsidR="00C806D9" w:rsidRDefault="00C806D9">
      <w:pPr>
        <w:spacing w:before="0" w:after="0" w:line="240" w:lineRule="auto"/>
      </w:pPr>
      <w:r>
        <w:separator/>
      </w:r>
    </w:p>
  </w:footnote>
  <w:footnote w:type="continuationSeparator" w:id="0">
    <w:p w14:paraId="00A3D5AC" w14:textId="77777777" w:rsidR="00C806D9" w:rsidRDefault="00C806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4FC4300"/>
    <w:multiLevelType w:val="multilevel"/>
    <w:tmpl w:val="5814837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18220D98"/>
    <w:multiLevelType w:val="multilevel"/>
    <w:tmpl w:val="849025A4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B33F82"/>
    <w:multiLevelType w:val="multilevel"/>
    <w:tmpl w:val="48EC0D48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53712A7"/>
    <w:multiLevelType w:val="multilevel"/>
    <w:tmpl w:val="92928920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5"/>
  </w:num>
  <w:num w:numId="10">
    <w:abstractNumId w:val="14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4F"/>
    <w:rsid w:val="00051E88"/>
    <w:rsid w:val="00061D96"/>
    <w:rsid w:val="000748AA"/>
    <w:rsid w:val="00106832"/>
    <w:rsid w:val="00126B80"/>
    <w:rsid w:val="00136193"/>
    <w:rsid w:val="001638F6"/>
    <w:rsid w:val="001950C4"/>
    <w:rsid w:val="001A2000"/>
    <w:rsid w:val="00216F81"/>
    <w:rsid w:val="00231C63"/>
    <w:rsid w:val="002A4042"/>
    <w:rsid w:val="003209D6"/>
    <w:rsid w:val="00334A73"/>
    <w:rsid w:val="003422FF"/>
    <w:rsid w:val="004952C4"/>
    <w:rsid w:val="005A1C5A"/>
    <w:rsid w:val="005A496C"/>
    <w:rsid w:val="00657ACC"/>
    <w:rsid w:val="00690EFD"/>
    <w:rsid w:val="006D5ACD"/>
    <w:rsid w:val="006E3B49"/>
    <w:rsid w:val="007021DE"/>
    <w:rsid w:val="00732607"/>
    <w:rsid w:val="007F0FB8"/>
    <w:rsid w:val="00844483"/>
    <w:rsid w:val="00860FDA"/>
    <w:rsid w:val="00873E15"/>
    <w:rsid w:val="0089163F"/>
    <w:rsid w:val="00934F1C"/>
    <w:rsid w:val="009D2231"/>
    <w:rsid w:val="00A122DB"/>
    <w:rsid w:val="00AA5D7A"/>
    <w:rsid w:val="00AD165F"/>
    <w:rsid w:val="00B47B7A"/>
    <w:rsid w:val="00B47D78"/>
    <w:rsid w:val="00B646B8"/>
    <w:rsid w:val="00C02F4F"/>
    <w:rsid w:val="00C806D9"/>
    <w:rsid w:val="00C80BD4"/>
    <w:rsid w:val="00CF3A42"/>
    <w:rsid w:val="00D5413C"/>
    <w:rsid w:val="00DC07A3"/>
    <w:rsid w:val="00DD524F"/>
    <w:rsid w:val="00E11B8A"/>
    <w:rsid w:val="00EA5CE7"/>
    <w:rsid w:val="00EE601D"/>
    <w:rsid w:val="00F677F9"/>
    <w:rsid w:val="00F80D9E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41C2E7"/>
  <w15:chartTrackingRefBased/>
  <w15:docId w15:val="{DC691FEB-7918-46AF-83D9-941DECE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4">
    <w:name w:val="heading 4"/>
    <w:basedOn w:val="a1"/>
    <w:next w:val="a1"/>
    <w:link w:val="40"/>
    <w:uiPriority w:val="4"/>
    <w:unhideWhenUsed/>
    <w:qFormat/>
    <w:rsid w:val="00AA5D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00"/>
    </w:pPr>
  </w:style>
  <w:style w:type="paragraph" w:styleId="af">
    <w:name w:val="Balloon Text"/>
    <w:basedOn w:val="a1"/>
    <w:link w:val="af0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</w:style>
  <w:style w:type="paragraph" w:styleId="31">
    <w:name w:val="Body Text 3"/>
    <w:basedOn w:val="a1"/>
    <w:link w:val="32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spacing w:before="0" w:after="0" w:line="240" w:lineRule="auto"/>
    </w:p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  <w:style w:type="character" w:styleId="aff7">
    <w:name w:val="Hyperlink"/>
    <w:basedOn w:val="a2"/>
    <w:uiPriority w:val="99"/>
    <w:unhideWhenUsed/>
    <w:rsid w:val="00DD524F"/>
    <w:rPr>
      <w:color w:val="993E21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DD524F"/>
    <w:rPr>
      <w:color w:val="605E5C"/>
      <w:shd w:val="clear" w:color="auto" w:fill="E1DFDD"/>
    </w:rPr>
  </w:style>
  <w:style w:type="character" w:customStyle="1" w:styleId="40">
    <w:name w:val="标题 4 字符"/>
    <w:basedOn w:val="a2"/>
    <w:link w:val="4"/>
    <w:uiPriority w:val="4"/>
    <w:rsid w:val="00AA5D7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aqee.net/tag/%E4%B9%A6%E7%B1%8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87WBC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4BDE-E09C-442A-8ED6-001B6CF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</Template>
  <TotalTime>429</TotalTime>
  <Pages>9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587WBC</dc:creator>
  <cp:keywords/>
  <cp:lastModifiedBy>吴 柏岑</cp:lastModifiedBy>
  <cp:revision>6</cp:revision>
  <dcterms:created xsi:type="dcterms:W3CDTF">2020-10-15T12:11:00Z</dcterms:created>
  <dcterms:modified xsi:type="dcterms:W3CDTF">2020-10-16T15:38:00Z</dcterms:modified>
  <cp:version/>
</cp:coreProperties>
</file>