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-360680</wp:posOffset>
                </wp:positionV>
                <wp:extent cx="2437130" cy="812165"/>
                <wp:effectExtent l="4445" t="5080" r="6350" b="114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2615" y="553720"/>
                          <a:ext cx="2437130" cy="8121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Elephant" w:hAnsi="Elephant" w:cs="Elephant"/>
                                <w:color w:val="F9FBFA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Elephant" w:hAnsi="Elephant" w:cs="Elephant"/>
                                <w:color w:val="F9FBFA"/>
                                <w:sz w:val="48"/>
                                <w:szCs w:val="56"/>
                                <w:lang w:val="en-US" w:eastAsia="zh-CN"/>
                              </w:rPr>
                              <w:t>2020年10月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Elephant" w:hAnsi="Elephant" w:cs="Elephant"/>
                                <w:color w:val="F9FBFA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Elephant" w:hAnsi="Elephant" w:cs="Elephant"/>
                                <w:color w:val="F9FBFA"/>
                                <w:sz w:val="40"/>
                                <w:szCs w:val="48"/>
                                <w:lang w:val="en-US" w:eastAsia="zh-CN"/>
                              </w:rPr>
                              <w:t>西安电子科技大学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05pt;margin-top:-28.4pt;height:63.95pt;width:191.9pt;z-index:251660288;mso-width-relative:page;mso-height-relative:page;" filled="f" stroked="t" coordsize="21600,21600" o:gfxdata="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qJe&#10;p9kAAAAKAQAADwAAAAAAAAABACAAAAAiAAAAZHJzL2Rvd25yZXYueG1sUEsBAhQAFAAAAAgAh07i&#10;QBpmYHlaAgAAmQQAAA4AAAAAAAAAAQAgAAAAKAEAAGRycy9lMm9Eb2MueG1sUEsFBgAAAAAGAAYA&#10;WQEAAPQFAAAAAA=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Elephant" w:hAnsi="Elephant" w:cs="Elephant"/>
                          <w:color w:val="F9FBFA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Elephant" w:hAnsi="Elephant" w:cs="Elephant"/>
                          <w:color w:val="F9FBFA"/>
                          <w:sz w:val="48"/>
                          <w:szCs w:val="56"/>
                          <w:lang w:val="en-US" w:eastAsia="zh-CN"/>
                        </w:rPr>
                        <w:t>2020年10月</w:t>
                      </w:r>
                    </w:p>
                    <w:p>
                      <w:pPr>
                        <w:jc w:val="center"/>
                        <w:rPr>
                          <w:rFonts w:hint="default" w:ascii="Elephant" w:hAnsi="Elephant" w:cs="Elephant"/>
                          <w:color w:val="F9FBFA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Elephant" w:hAnsi="Elephant" w:cs="Elephant"/>
                          <w:color w:val="F9FBFA"/>
                          <w:sz w:val="40"/>
                          <w:szCs w:val="48"/>
                          <w:lang w:val="en-US" w:eastAsia="zh-CN"/>
                        </w:rPr>
                        <w:t>西安电子科技大学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-1165225</wp:posOffset>
            </wp:positionH>
            <wp:positionV relativeFrom="paragraph">
              <wp:posOffset>-1096010</wp:posOffset>
            </wp:positionV>
            <wp:extent cx="7724775" cy="10932160"/>
            <wp:effectExtent l="0" t="0" r="9525" b="2540"/>
            <wp:wrapNone/>
            <wp:docPr id="1" name="图片 1" descr="&amp;pky75447766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&amp;pky754477661&amp;"/>
                    <pic:cNvPicPr>
                      <a:picLocks noChangeAspect="1"/>
                    </pic:cNvPicPr>
                  </pic:nvPicPr>
                  <pic:blipFill>
                    <a:blip r:embed="rId4"/>
                    <a:srcRect l="16268" r="36589"/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1093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-743585</wp:posOffset>
                </wp:positionH>
                <wp:positionV relativeFrom="paragraph">
                  <wp:posOffset>-594995</wp:posOffset>
                </wp:positionV>
                <wp:extent cx="6714490" cy="9990455"/>
                <wp:effectExtent l="61595" t="4445" r="62865" b="1016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415" y="319405"/>
                          <a:ext cx="6714490" cy="99904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55pt;margin-top:-46.85pt;height:786.65pt;width:528.7pt;z-index:251659264;v-text-anchor:middle;mso-width-relative:page;mso-height-relative:page;" filled="f" stroked="t" coordsize="21600,21600" o:gfxdata="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A24DdbfAAAADQEAAA8AAAAAAAAAAQAgAAAAIgAAAGRycy9kb3ducmV2LnhtbFBLAQIU&#10;ABQAAAAIAIdO4kDWUjdt0AIAAJUFAAAOAAAAAAAAAAEAIAAAAC4BAABkcnMvZTJvRG9jLnhtbFBL&#10;BQYAAAAABgAGAFkBAABwBgAAAAA=&#10;">
                <v:fill on="f" focussize="0,0"/>
                <v:stroke weight="3pt" color="#FFFFFF [3212]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89535</wp:posOffset>
                </wp:positionV>
                <wp:extent cx="6447790" cy="24523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6740" y="2084070"/>
                          <a:ext cx="6447790" cy="2452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9FBFA"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9FBFA"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9FBFA"/>
                                <w:sz w:val="96"/>
                                <w:szCs w:val="96"/>
                                <w:lang w:val="en-US" w:eastAsia="zh-CN"/>
                              </w:rPr>
                              <w:t>计算机导论论文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7pt;margin-top:7.05pt;height:193.1pt;width:507.7pt;z-index:251665408;mso-width-relative:page;mso-height-relative:page;" filled="f" stroked="f" coordsize="21600,21600" o:gfxdata="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d6CCdsAAAAKAQAADwAAAAAAAAAB&#10;ACAAAAAiAAAAZHJzL2Rvd25yZXYueG1sUEsBAhQAFAAAAAgAh07iQKYRSIVGAgAAcg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F9FBFA"/>
                          <w:sz w:val="96"/>
                          <w:szCs w:val="96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color w:val="F9FBFA"/>
                          <w:sz w:val="9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9FBFA"/>
                          <w:sz w:val="96"/>
                          <w:szCs w:val="96"/>
                          <w:lang w:val="en-US" w:eastAsia="zh-CN"/>
                        </w:rPr>
                        <w:t>计算机导论论文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5080</wp:posOffset>
                </wp:positionV>
                <wp:extent cx="6680835" cy="4417060"/>
                <wp:effectExtent l="0" t="0" r="5715" b="254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835" cy="4417060"/>
                          <a:chOff x="1597" y="9531"/>
                          <a:chExt cx="10521" cy="6956"/>
                        </a:xfrm>
                      </wpg:grpSpPr>
                      <pic:pic xmlns:pic="http://schemas.openxmlformats.org/drawingml/2006/picture">
                        <pic:nvPicPr>
                          <pic:cNvPr id="9" name="图片 9" descr="&amp;pky794654046&amp;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97" y="9629"/>
                            <a:ext cx="10518" cy="6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矩形 10"/>
                        <wps:cNvSpPr/>
                        <wps:spPr>
                          <a:xfrm>
                            <a:off x="7028" y="9629"/>
                            <a:ext cx="5090" cy="663"/>
                          </a:xfrm>
                          <a:prstGeom prst="rect">
                            <a:avLst/>
                          </a:prstGeom>
                          <a:solidFill>
                            <a:srgbClr val="FEBA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7295" y="9531"/>
                            <a:ext cx="4779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张瑞雨    20069100181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55pt;margin-top:0.4pt;height:347.8pt;width:526.05pt;z-index:251666432;mso-width-relative:page;mso-height-relative:page;" coordorigin="1597,9531" coordsize="10521,6956" o:gfxdata="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">
                <o:lock v:ext="edit" aspectratio="f"/>
                <v:shape id="_x0000_s1026" o:spid="_x0000_s1026" o:spt="75" alt="&amp;pky794654046&amp;" type="#_x0000_t75" style="position:absolute;left:1597;top:9629;height:6859;width:10518;" filled="f" o:preferrelative="t" stroked="f" coordsize="21600,21600" o:gfxdata="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B5k0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_x0000_s1026" o:spid="_x0000_s1026" o:spt="1" style="position:absolute;left:7028;top:9629;height:663;width:5090;v-text-anchor:middle;" fillcolor="#FEBA4D" filled="t" stroked="f" coordsize="21600,21600" o:gfxdata="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Lee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7295;top:9531;height:633;width:4779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张瑞雨    20069100181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146"/>
        <w15:color w:val="DBDBDB"/>
        <w:docPartObj>
          <w:docPartGallery w:val="Table of Contents"/>
          <w:docPartUnique/>
        </w:docPartObj>
      </w:sdtPr>
      <w:sdtEndPr>
        <w:rPr>
          <w:rFonts w:hint="eastAsia" w:ascii="等线 Light" w:hAnsi="等线 Light" w:eastAsia="等线 Light" w:cs="等线 Light"/>
          <w:b w:val="0"/>
          <w:bCs w:val="0"/>
          <w:sz w:val="30"/>
          <w:szCs w:val="3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</w:pPr>
          <w:bookmarkStart w:id="0" w:name="_Toc17884_WPSOffice_Type1"/>
          <w:r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</w:pPr>
          <w:sdt>
            <w:sdtPr>
              <w:rPr>
                <w:rFonts w:hint="eastAsia" w:ascii="等线 Light" w:hAnsi="等线 Light" w:eastAsia="等线 Light" w:cs="等线 Light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  <w:id w:val="147451146"/>
              <w:placeholder>
                <w:docPart w:val="{60ae3130-be7c-4118-8d91-f4599c7e6ea2}"/>
              </w:placeholder>
              <w15:color w:val="509DF3"/>
            </w:sdtPr>
            <w:sdtEndPr>
              <w:rPr>
                <w:rFonts w:hint="eastAsia" w:ascii="等线 Light" w:hAnsi="等线 Light" w:eastAsia="等线 Light" w:cs="等线 Light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等线 Light" w:hAnsi="等线 Light" w:eastAsia="等线 Light" w:cs="等线 Light"/>
                  <w:b w:val="0"/>
                  <w:bCs w:val="0"/>
                  <w:sz w:val="30"/>
                  <w:szCs w:val="30"/>
                </w:rPr>
                <w:t>第</w:t>
              </w:r>
              <w:r>
                <w:rPr>
                  <w:rFonts w:hint="eastAsia" w:ascii="等线 Light" w:hAnsi="等线 Light" w:eastAsia="等线 Light" w:cs="等线 Light"/>
                  <w:b w:val="0"/>
                  <w:bCs w:val="0"/>
                  <w:sz w:val="30"/>
                  <w:szCs w:val="30"/>
                  <w:lang w:val="en-US" w:eastAsia="zh-CN"/>
                </w:rPr>
                <w:t>一章</w:t>
              </w:r>
            </w:sdtContent>
          </w:sdt>
          <w:r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  <w:tab/>
          </w:r>
          <w:r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  <w:t>1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</w:pPr>
          <w:sdt>
            <w:sdtPr>
              <w:rPr>
                <w:rFonts w:hint="eastAsia" w:ascii="等线 Light" w:hAnsi="等线 Light" w:eastAsia="等线 Light" w:cs="等线 Light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  <w:id w:val="147451146"/>
              <w:placeholder>
                <w:docPart w:val="{32f32a58-23ee-4603-9fd4-040c99675ba0}"/>
              </w:placeholder>
              <w15:color w:val="509DF3"/>
            </w:sdtPr>
            <w:sdtEndPr>
              <w:rPr>
                <w:rFonts w:hint="eastAsia" w:ascii="等线 Light" w:hAnsi="等线 Light" w:eastAsia="等线 Light" w:cs="等线 Light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等线 Light" w:hAnsi="等线 Light" w:eastAsia="等线 Light" w:cs="等线 Light"/>
                  <w:b w:val="0"/>
                  <w:bCs w:val="0"/>
                  <w:sz w:val="30"/>
                  <w:szCs w:val="30"/>
                </w:rPr>
                <w:t>第</w:t>
              </w:r>
              <w:r>
                <w:rPr>
                  <w:rFonts w:hint="eastAsia" w:ascii="等线 Light" w:hAnsi="等线 Light" w:eastAsia="等线 Light" w:cs="等线 Light"/>
                  <w:b w:val="0"/>
                  <w:bCs w:val="0"/>
                  <w:sz w:val="30"/>
                  <w:szCs w:val="30"/>
                  <w:lang w:val="en-US" w:eastAsia="zh-CN"/>
                </w:rPr>
                <w:t>二章</w:t>
              </w:r>
            </w:sdtContent>
          </w:sdt>
          <w:r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  <w:tab/>
          </w:r>
          <w:r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  <w:t>2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</w:pPr>
          <w:sdt>
            <w:sdtPr>
              <w:rPr>
                <w:rFonts w:hint="eastAsia" w:ascii="等线 Light" w:hAnsi="等线 Light" w:eastAsia="等线 Light" w:cs="等线 Light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  <w:id w:val="147451146"/>
              <w:placeholder>
                <w:docPart w:val="{e92b86a1-511f-4d03-8ba2-53cc55e14e66}"/>
              </w:placeholder>
              <w15:color w:val="509DF3"/>
            </w:sdtPr>
            <w:sdtEndPr>
              <w:rPr>
                <w:rFonts w:hint="eastAsia" w:ascii="等线 Light" w:hAnsi="等线 Light" w:eastAsia="等线 Light" w:cs="等线 Light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等线 Light" w:hAnsi="等线 Light" w:eastAsia="等线 Light" w:cs="等线 Light"/>
                  <w:b w:val="0"/>
                  <w:bCs w:val="0"/>
                  <w:sz w:val="30"/>
                  <w:szCs w:val="30"/>
                </w:rPr>
                <w:t>第</w:t>
              </w:r>
              <w:r>
                <w:rPr>
                  <w:rFonts w:hint="eastAsia" w:ascii="等线 Light" w:hAnsi="等线 Light" w:eastAsia="等线 Light" w:cs="等线 Light"/>
                  <w:b w:val="0"/>
                  <w:bCs w:val="0"/>
                  <w:sz w:val="30"/>
                  <w:szCs w:val="30"/>
                  <w:lang w:val="en-US" w:eastAsia="zh-CN"/>
                </w:rPr>
                <w:t>三章</w:t>
              </w:r>
            </w:sdtContent>
          </w:sdt>
          <w:r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  <w:tab/>
          </w:r>
          <w:r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  <w:t>3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</w:pPr>
          <w:sdt>
            <w:sdtPr>
              <w:rPr>
                <w:rFonts w:hint="eastAsia" w:ascii="等线 Light" w:hAnsi="等线 Light" w:eastAsia="等线 Light" w:cs="等线 Light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  <w:id w:val="147451146"/>
              <w:placeholder>
                <w:docPart w:val="{87a427d4-02d1-487e-957f-86354127d761}"/>
              </w:placeholder>
              <w15:color w:val="509DF3"/>
            </w:sdtPr>
            <w:sdtEndPr>
              <w:rPr>
                <w:rFonts w:hint="eastAsia" w:ascii="等线 Light" w:hAnsi="等线 Light" w:eastAsia="等线 Light" w:cs="等线 Light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等线 Light" w:hAnsi="等线 Light" w:eastAsia="等线 Light" w:cs="等线 Light"/>
                  <w:b w:val="0"/>
                  <w:bCs w:val="0"/>
                  <w:sz w:val="30"/>
                  <w:szCs w:val="30"/>
                </w:rPr>
                <w:t>第</w:t>
              </w:r>
              <w:r>
                <w:rPr>
                  <w:rFonts w:hint="eastAsia" w:ascii="等线 Light" w:hAnsi="等线 Light" w:eastAsia="等线 Light" w:cs="等线 Light"/>
                  <w:b w:val="0"/>
                  <w:bCs w:val="0"/>
                  <w:sz w:val="30"/>
                  <w:szCs w:val="30"/>
                  <w:lang w:val="en-US" w:eastAsia="zh-CN"/>
                </w:rPr>
                <w:t>四章</w:t>
              </w:r>
            </w:sdtContent>
          </w:sdt>
          <w:r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  <w:tab/>
          </w:r>
          <w:r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  <w:t>4</w:t>
          </w:r>
          <w:bookmarkEnd w:id="0"/>
        </w:p>
        <w:p>
          <w:pPr>
            <w:pStyle w:val="11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</w:pPr>
        </w:p>
        <w:p>
          <w:pPr>
            <w:pStyle w:val="11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</w:pPr>
        </w:p>
        <w:p>
          <w:pPr>
            <w:pStyle w:val="11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</w:pPr>
        </w:p>
        <w:p>
          <w:pPr>
            <w:pStyle w:val="11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</w:pPr>
        </w:p>
        <w:p>
          <w:pPr>
            <w:pStyle w:val="11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</w:pPr>
        </w:p>
        <w:p>
          <w:pPr>
            <w:pStyle w:val="11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</w:pPr>
        </w:p>
        <w:p>
          <w:pPr>
            <w:pStyle w:val="11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</w:pPr>
        </w:p>
        <w:p>
          <w:pPr>
            <w:pStyle w:val="11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</w:pPr>
        </w:p>
        <w:p>
          <w:pPr>
            <w:pStyle w:val="11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</w:pPr>
        </w:p>
        <w:p>
          <w:pPr>
            <w:pStyle w:val="11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 w:val="0"/>
              <w:bCs w:val="0"/>
              <w:sz w:val="30"/>
              <w:szCs w:val="30"/>
            </w:rPr>
          </w:pPr>
        </w:p>
      </w:sdtContent>
    </w:sdt>
    <w:p>
      <w:pPr>
        <w:rPr>
          <w:rFonts w:hint="eastAsia" w:ascii="等线 Light" w:hAnsi="等线 Light" w:eastAsia="等线 Light" w:cs="等线 Light"/>
          <w:b w:val="0"/>
          <w:bCs w:val="0"/>
          <w:sz w:val="30"/>
          <w:szCs w:val="30"/>
          <w:lang w:eastAsia="zh-CN"/>
        </w:rPr>
      </w:pPr>
    </w:p>
    <w:p>
      <w:pPr>
        <w:pStyle w:val="5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default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初学计算机，在高中时没有接触过，所以觉得有些棘手，有些题还是难懂。但是还好，自己还是在不断坚持没有放弃，希望自己能继续坚持。这个论文可能会有些粗糙。希望自己以后的论文能更好些，上课的时候尽量把笔记做好，而不是潦草到无法整理。</w:t>
      </w:r>
    </w:p>
    <w:p>
      <w:pPr>
        <w:pStyle w:val="3"/>
        <w:bidi w:val="0"/>
        <w:jc w:val="center"/>
        <w:rPr>
          <w:rFonts w:hint="eastAsia"/>
          <w:b/>
          <w:bCs w:val="0"/>
          <w:sz w:val="48"/>
          <w:szCs w:val="48"/>
          <w:lang w:val="en-US" w:eastAsia="zh-CN"/>
        </w:rPr>
      </w:pPr>
      <w:r>
        <w:rPr>
          <w:rFonts w:hint="eastAsia"/>
          <w:b/>
          <w:bCs w:val="0"/>
          <w:sz w:val="48"/>
          <w:szCs w:val="48"/>
          <w:lang w:val="en-US" w:eastAsia="zh-CN"/>
        </w:rPr>
        <w:t>第一章</w:t>
      </w:r>
    </w:p>
    <w:p>
      <w:pPr>
        <w:pStyle w:val="5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输入输出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1.基本格式：</w:t>
      </w:r>
    </w:p>
    <w:p>
      <w:pPr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 w:val="0"/>
          <w:lang w:val="en-US" w:eastAsia="zh-CN"/>
        </w:rPr>
        <w:t>#include&lt;stdio.h&gt;</w:t>
      </w:r>
      <w:r>
        <w:rPr>
          <w:rFonts w:hint="eastAsia"/>
          <w:b/>
          <w:bCs w:val="0"/>
          <w:lang w:val="en-US" w:eastAsia="zh-CN"/>
        </w:rPr>
        <w:t xml:space="preserve">  </w:t>
      </w: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//预处理</w:t>
      </w:r>
    </w:p>
    <w:p>
      <w:pPr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 w:val="0"/>
          <w:lang w:val="en-US" w:eastAsia="zh-CN"/>
        </w:rPr>
        <w:t>int main()</w:t>
      </w:r>
      <w:r>
        <w:rPr>
          <w:rFonts w:hint="eastAsia"/>
          <w:b/>
          <w:bCs w:val="0"/>
          <w:lang w:val="en-US" w:eastAsia="zh-CN"/>
        </w:rPr>
        <w:t xml:space="preserve">        </w:t>
      </w: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//主函数，程序开始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{</w:t>
      </w:r>
    </w:p>
    <w:p>
      <w:pPr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lang w:val="en-US" w:eastAsia="zh-CN"/>
        </w:rPr>
        <w:t xml:space="preserve">    scanf("%d\n",&amp;); </w:t>
      </w: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//输入，&amp;不能少，否则程序运行后无结果</w:t>
      </w:r>
    </w:p>
    <w:p>
      <w:pPr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 w:val="0"/>
          <w:lang w:val="en-US" w:eastAsia="zh-CN"/>
        </w:rPr>
        <w:tab/>
      </w:r>
      <w:r>
        <w:rPr>
          <w:rFonts w:hint="default"/>
          <w:b/>
          <w:bCs w:val="0"/>
          <w:lang w:val="en-US" w:eastAsia="zh-CN"/>
        </w:rPr>
        <w:t>printf(</w:t>
      </w:r>
      <w:r>
        <w:rPr>
          <w:rFonts w:hint="default"/>
          <w:b/>
          <w:bCs w:val="0"/>
          <w:color w:val="FF0000"/>
          <w:lang w:val="en-US" w:eastAsia="zh-CN"/>
        </w:rPr>
        <w:t>""</w:t>
      </w:r>
      <w:r>
        <w:rPr>
          <w:rFonts w:hint="default"/>
          <w:b/>
          <w:bCs w:val="0"/>
          <w:lang w:val="en-US" w:eastAsia="zh-CN"/>
        </w:rPr>
        <w:t>)</w:t>
      </w:r>
      <w:r>
        <w:rPr>
          <w:rFonts w:hint="default"/>
          <w:b/>
          <w:bCs w:val="0"/>
          <w:color w:val="FF0000"/>
          <w:lang w:val="en-US" w:eastAsia="zh-CN"/>
        </w:rPr>
        <w:t>;</w:t>
      </w:r>
      <w:r>
        <w:rPr>
          <w:rFonts w:hint="eastAsia"/>
          <w:b/>
          <w:bCs w:val="0"/>
          <w:color w:val="FF0000"/>
          <w:lang w:val="en-US" w:eastAsia="zh-CN"/>
        </w:rPr>
        <w:t xml:space="preserve">    </w:t>
      </w: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//输出，注意此处分号不能少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ab/>
      </w:r>
      <w:r>
        <w:rPr>
          <w:rFonts w:hint="default"/>
          <w:b/>
          <w:bCs w:val="0"/>
          <w:lang w:val="en-US" w:eastAsia="zh-CN"/>
        </w:rPr>
        <w:t>return 0;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b/>
          <w:bCs w:val="0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 w:val="0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int main 不能少；</w:t>
      </w:r>
    </w:p>
    <w:p>
      <w:pPr>
        <w:numPr>
          <w:ilvl w:val="0"/>
          <w:numId w:val="1"/>
        </w:numPr>
        <w:rPr>
          <w:rFonts w:hint="default"/>
          <w:b/>
          <w:bCs w:val="0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 w:val="0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%d代表整数，%f %lf 都可表示实数，而long是长整数，有时数太大时用它。</w:t>
      </w:r>
    </w:p>
    <w:p>
      <w:pPr>
        <w:numPr>
          <w:ilvl w:val="0"/>
          <w:numId w:val="1"/>
        </w:numPr>
        <w:rPr>
          <w:rFonts w:hint="default"/>
          <w:b/>
          <w:bCs w:val="0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 w:val="0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Char字符，字符用</w:t>
      </w:r>
      <w:r>
        <w:rPr>
          <w:rFonts w:hint="default"/>
          <w:b/>
          <w:bCs w:val="0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’’</w:t>
      </w:r>
      <w:r>
        <w:rPr>
          <w:rFonts w:hint="eastAsia"/>
          <w:b/>
          <w:bCs w:val="0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标注；</w:t>
      </w:r>
    </w:p>
    <w:p>
      <w:pPr>
        <w:numPr>
          <w:ilvl w:val="0"/>
          <w:numId w:val="2"/>
        </w:numPr>
        <w:rPr>
          <w:rFonts w:hint="eastAsia"/>
          <w:b/>
          <w:bCs w:val="0"/>
          <w:color w:val="auto"/>
          <w:lang w:val="en-US" w:eastAsia="zh-CN"/>
        </w:rPr>
      </w:pPr>
      <w:r>
        <w:rPr>
          <w:rFonts w:hint="eastAsia"/>
          <w:b/>
          <w:bCs w:val="0"/>
          <w:color w:val="auto"/>
          <w:lang w:val="en-US" w:eastAsia="zh-CN"/>
        </w:rPr>
        <w:t>经典例题及格式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</w:pP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 xml:space="preserve">#include&lt;stdio.h&gt;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</w:pP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</w:pP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color w:val="8497B0" w:themeColor="text2" w:themeTint="99"/>
          <w:sz w:val="22"/>
          <w:szCs w:val="22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ab/>
      </w: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>int a;</w:t>
      </w:r>
      <w:r>
        <w:rPr>
          <w:rFonts w:hint="eastAsia" w:ascii="华文新魏" w:hAnsi="华文新魏" w:eastAsia="华文新魏" w:cs="华文新魏"/>
          <w:sz w:val="22"/>
          <w:szCs w:val="22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color w:val="8497B0" w:themeColor="text2" w:themeTint="99"/>
          <w:sz w:val="22"/>
          <w:szCs w:val="22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ab/>
      </w: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>float f;</w:t>
      </w:r>
      <w:r>
        <w:rPr>
          <w:rFonts w:hint="eastAsia" w:ascii="华文新魏" w:hAnsi="华文新魏" w:eastAsia="华文新魏" w:cs="华文新魏"/>
          <w:sz w:val="22"/>
          <w:szCs w:val="22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color w:val="5B9BD5" w:themeColor="accent1"/>
          <w:sz w:val="22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ab/>
      </w: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>double d;</w:t>
      </w:r>
      <w:r>
        <w:rPr>
          <w:rFonts w:hint="eastAsia" w:ascii="华文新魏" w:hAnsi="华文新魏" w:eastAsia="华文新魏" w:cs="华文新魏"/>
          <w:sz w:val="22"/>
          <w:szCs w:val="22"/>
          <w:lang w:val="en-US" w:eastAsia="zh-CN"/>
        </w:rPr>
        <w:t xml:space="preserve">     </w:t>
      </w:r>
      <w:r>
        <w:rPr>
          <w:rFonts w:hint="eastAsia" w:ascii="华文新魏" w:hAnsi="华文新魏" w:eastAsia="华文新魏" w:cs="华文新魏"/>
          <w:color w:val="5B9BD5" w:themeColor="accent1"/>
          <w:sz w:val="22"/>
          <w:szCs w:val="22"/>
          <w:lang w:val="en-US" w:eastAsia="zh-CN"/>
          <w14:textFill>
            <w14:solidFill>
              <w14:schemeClr w14:val="accent1"/>
            </w14:solidFill>
          </w14:textFill>
        </w:rPr>
        <w:t xml:space="preserve"> //double表示较长的实数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</w:pP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ab/>
      </w: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>char c;</w:t>
      </w:r>
      <w:r>
        <w:rPr>
          <w:rFonts w:hint="eastAsia" w:ascii="华文新魏" w:hAnsi="华文新魏" w:eastAsia="华文新魏" w:cs="华文新魏"/>
          <w:sz w:val="22"/>
          <w:szCs w:val="22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color w:val="8497B0" w:themeColor="text2" w:themeTint="99"/>
          <w:sz w:val="22"/>
          <w:szCs w:val="22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ab/>
      </w: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>scanf("%d %f %lf %c",&amp;a,&amp;f,&amp;d,&amp;c);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color w:val="8497B0" w:themeColor="text2" w:themeTint="99"/>
          <w:sz w:val="22"/>
          <w:szCs w:val="22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ab/>
      </w: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>printf("size=%d,%d,%d,%d\n",sizeof(int),sizeof(float),sizeof(double),sizeof(char));</w:t>
      </w:r>
      <w:r>
        <w:rPr>
          <w:rFonts w:hint="eastAsia" w:ascii="华文新魏" w:hAnsi="华文新魏" w:eastAsia="华文新魏" w:cs="华文新魏"/>
          <w:sz w:val="22"/>
          <w:szCs w:val="22"/>
          <w:lang w:val="en-US" w:eastAsia="zh-CN"/>
        </w:rPr>
        <w:t xml:space="preserve">                 </w:t>
      </w:r>
      <w:r>
        <w:rPr>
          <w:rFonts w:hint="eastAsia" w:ascii="华文新魏" w:hAnsi="华文新魏" w:eastAsia="华文新魏" w:cs="华文新魏"/>
          <w:color w:val="5B9BD5" w:themeColor="accent1"/>
          <w:sz w:val="22"/>
          <w:szCs w:val="22"/>
          <w:lang w:val="en-US" w:eastAsia="zh-CN"/>
          <w14:textFill>
            <w14:solidFill>
              <w14:schemeClr w14:val="accent1"/>
            </w14:solidFill>
          </w14:textFill>
        </w:rPr>
        <w:t>//sizeof()就是一个求所占空间大小的小结构，即字节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</w:pP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ab/>
      </w: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>printf("a=%d,f=%f,d=%lf,c=%c",a,f,d,c);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</w:pP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ab/>
      </w: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</w:pPr>
      <w:r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新魏" w:hAnsi="华文新魏" w:eastAsia="华文新魏" w:cs="华文新魏"/>
          <w:sz w:val="22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2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输入计算并输出：试计算y=(ax+(a+x)/4a)/2，其中a、x均由用户输入：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#include&lt;math.h&gt;//调用数学函数库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double a,x,y;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scanf("%lf%lf\n",&amp;a,&amp;x);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新魏" w:hAnsi="华文新魏" w:eastAsia="华文新魏" w:cs="华文新魏"/>
          <w:color w:val="5B9BD5" w:themeColor="accent1"/>
          <w:sz w:val="22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y=((a*x)+(a+x)/4*a)/2;</w:t>
      </w:r>
      <w:r>
        <w:rPr>
          <w:rFonts w:hint="eastAsia" w:ascii="华文新魏" w:hAnsi="华文新魏" w:eastAsia="华文新魏" w:cs="华文新魏"/>
          <w:color w:val="5B9BD5" w:themeColor="accent1"/>
          <w:sz w:val="22"/>
          <w:szCs w:val="22"/>
          <w:lang w:val="en-US" w:eastAsia="zh-CN"/>
          <w14:textFill>
            <w14:solidFill>
              <w14:schemeClr w14:val="accent1"/>
            </w14:solidFill>
          </w14:textFill>
        </w:rPr>
        <w:t xml:space="preserve">//未知数应在括号中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新魏" w:hAnsi="华文新魏" w:eastAsia="华文新魏" w:cs="华文新魏"/>
          <w:color w:val="5B9BD5" w:themeColor="accent1"/>
          <w:sz w:val="22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printf("y=%.2lf",y);</w:t>
      </w:r>
      <w:r>
        <w:rPr>
          <w:rFonts w:hint="eastAsia" w:ascii="华文新魏" w:hAnsi="华文新魏" w:eastAsia="华文新魏" w:cs="华文新魏"/>
          <w:color w:val="5B9BD5" w:themeColor="accent1"/>
          <w:sz w:val="22"/>
          <w:szCs w:val="22"/>
          <w:lang w:val="en-US" w:eastAsia="zh-CN"/>
          <w14:textFill>
            <w14:solidFill>
              <w14:schemeClr w14:val="accent1"/>
            </w14:solidFill>
          </w14:textFill>
        </w:rPr>
        <w:t xml:space="preserve">//%.2lf代表保留几位小数，程序中默认保留6位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2"/>
          <w:lang w:val="en-US" w:eastAsia="zh-CN"/>
        </w:rPr>
        <w:t>注：8位数代表一个字节</w:t>
      </w:r>
    </w:p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第二章</w:t>
      </w:r>
    </w:p>
    <w:p>
      <w:pPr>
        <w:pStyle w:val="5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判断语句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基本格式：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华文新魏" w:hAnsi="华文新魏" w:eastAsia="华文新魏" w:cs="华文新魏"/>
          <w:sz w:val="22"/>
          <w:szCs w:val="22"/>
          <w:u w:val="none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2"/>
          <w:u w:val="none"/>
          <w:lang w:val="en-US" w:eastAsia="zh-CN"/>
        </w:rPr>
        <w:t>if-else语句：                             switch-case语句：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 w:ascii="华文新魏" w:hAnsi="华文新魏" w:eastAsia="华文新魏" w:cs="华文新魏"/>
          <w:sz w:val="22"/>
          <w:szCs w:val="22"/>
          <w:u w:val="none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2"/>
          <w:u w:val="none"/>
          <w:lang w:val="en-US" w:eastAsia="zh-CN"/>
        </w:rPr>
        <w:t>If(条件1)                          switch()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 w:ascii="华文新魏" w:hAnsi="华文新魏" w:eastAsia="华文新魏" w:cs="华文新魏"/>
          <w:sz w:val="22"/>
          <w:szCs w:val="22"/>
          <w:u w:val="none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2"/>
          <w:u w:val="none"/>
          <w:lang w:val="en-US" w:eastAsia="zh-CN"/>
        </w:rPr>
        <w:t>else if(条件2)                             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 w:ascii="华文新魏" w:hAnsi="华文新魏" w:eastAsia="华文新魏" w:cs="华文新魏"/>
          <w:sz w:val="22"/>
          <w:szCs w:val="22"/>
          <w:u w:val="none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2"/>
          <w:u w:val="none"/>
          <w:lang w:val="en-US" w:eastAsia="zh-CN"/>
        </w:rPr>
        <w:t>else if(条件3)                                   case 值1:·····break；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2"/>
          <w:lang w:val="en-US" w:eastAsia="zh-CN"/>
        </w:rPr>
        <w:t>······                                   case 值2：····break；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新魏" w:hAnsi="华文新魏" w:eastAsia="华文新魏" w:cs="华文新魏"/>
          <w:sz w:val="22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2"/>
          <w:lang w:val="en-US" w:eastAsia="zh-CN"/>
        </w:rPr>
        <w:t xml:space="preserve">else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华文新魏" w:hAnsi="华文新魏" w:eastAsia="华文新魏" w:cs="华文新魏"/>
          <w:sz w:val="22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2"/>
          <w:lang w:val="en-US" w:eastAsia="zh-CN"/>
        </w:rPr>
        <w:t xml:space="preserve">                                               default:······//除此之外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新魏" w:hAnsi="华文新魏" w:eastAsia="华文新魏" w:cs="华文新魏"/>
          <w:sz w:val="22"/>
          <w:szCs w:val="22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2"/>
          <w:lang w:val="en-US" w:eastAsia="zh-CN"/>
        </w:rPr>
        <w:t xml:space="preserve">                                                      }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一般if结构用的较为频繁；</w:t>
      </w:r>
    </w:p>
    <w:p>
      <w:pPr>
        <w:numPr>
          <w:ilvl w:val="0"/>
          <w:numId w:val="4"/>
        </w:numPr>
        <w:rPr>
          <w:rFonts w:hint="default"/>
          <w:b/>
          <w:bCs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Switch结构中一定不能忘记break；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经典例题;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#include&lt;stdio.h&gt;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int main()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ab/>
      </w:r>
      <w:r>
        <w:rPr>
          <w:rFonts w:hint="default"/>
          <w:b/>
          <w:bCs/>
          <w:color w:val="auto"/>
          <w:lang w:val="en-US" w:eastAsia="zh-CN"/>
        </w:rPr>
        <w:t>long suiqian,a,b,suihou;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ab/>
      </w:r>
      <w:r>
        <w:rPr>
          <w:rFonts w:hint="default"/>
          <w:b/>
          <w:bCs/>
          <w:color w:val="auto"/>
          <w:lang w:val="en-US" w:eastAsia="zh-CN"/>
        </w:rPr>
        <w:t>scanf("%ld",&amp;suiqian);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ab/>
      </w:r>
      <w:r>
        <w:rPr>
          <w:rFonts w:hint="default"/>
          <w:b/>
          <w:bCs/>
          <w:color w:val="auto"/>
          <w:lang w:val="en-US" w:eastAsia="zh-CN"/>
        </w:rPr>
        <w:t>if(suiqian&lt;=3500)   suihou=suiqian;</w:t>
      </w:r>
      <w:r>
        <w:rPr>
          <w:rFonts w:hint="eastAsia"/>
          <w:b/>
          <w:bCs/>
          <w:color w:val="auto"/>
          <w:lang w:val="en-US" w:eastAsia="zh-CN"/>
        </w:rPr>
        <w:t>//注意小于3500时的情况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ab/>
      </w:r>
      <w:r>
        <w:rPr>
          <w:rFonts w:hint="default"/>
          <w:b/>
          <w:bCs/>
          <w:color w:val="auto"/>
          <w:lang w:val="en-US" w:eastAsia="zh-CN"/>
        </w:rPr>
        <w:t>else if(suiqian&gt;3500&amp;&amp;suiqian&lt;=5000)  suihou=3500+(suiqian-3500)*0.97;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ab/>
      </w:r>
      <w:r>
        <w:rPr>
          <w:rFonts w:hint="default"/>
          <w:b/>
          <w:bCs/>
          <w:color w:val="auto"/>
          <w:lang w:val="en-US" w:eastAsia="zh-CN"/>
        </w:rPr>
        <w:t>else if(suiqian&gt;5000&amp;&amp;suiqian&lt;=8000)  suihou=3500+1500*0.97+(suiqian-5000)*0.9;</w:t>
      </w:r>
    </w:p>
    <w:p>
      <w:pPr>
        <w:numPr>
          <w:numId w:val="0"/>
        </w:numPr>
        <w:ind w:left="422" w:leftChars="0" w:hanging="422" w:hangingChars="20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ab/>
      </w:r>
      <w:r>
        <w:rPr>
          <w:rFonts w:hint="default"/>
          <w:b/>
          <w:bCs/>
          <w:color w:val="auto"/>
          <w:lang w:val="en-US" w:eastAsia="zh-CN"/>
        </w:rPr>
        <w:t>els</w:t>
      </w:r>
      <w:r>
        <w:rPr>
          <w:rFonts w:hint="eastAsia"/>
          <w:b/>
          <w:bCs/>
          <w:color w:val="auto"/>
          <w:lang w:val="en-US" w:eastAsia="zh-CN"/>
        </w:rPr>
        <w:t>e</w:t>
      </w:r>
      <w:r>
        <w:rPr>
          <w:rFonts w:hint="default"/>
          <w:b/>
          <w:bCs/>
          <w:color w:val="auto"/>
          <w:lang w:val="en-US" w:eastAsia="zh-CN"/>
        </w:rPr>
        <w:t>if(suiqian&gt;8000&amp;&amp;suiqian&lt;=12500) suihou=3500+1500*0.97+3000*0.9+(suiqian-8000)*0.8;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ab/>
      </w:r>
      <w:r>
        <w:rPr>
          <w:rFonts w:hint="default"/>
          <w:b/>
          <w:bCs/>
          <w:color w:val="auto"/>
          <w:lang w:val="en-US" w:eastAsia="zh-CN"/>
        </w:rPr>
        <w:t>elseif(suiqian&gt;12500&amp;&amp;suiqian&lt;=38500)suihou=3500+1500*0.97+3000*0.9+4500*0.8+(suiqian-12500)*0.75;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ab/>
      </w:r>
      <w:r>
        <w:rPr>
          <w:rFonts w:hint="default"/>
          <w:b/>
          <w:bCs/>
          <w:color w:val="auto"/>
          <w:lang w:val="en-US" w:eastAsia="zh-CN"/>
        </w:rPr>
        <w:t>else  suihou=3500+1500*0.97+3000*0.9+4500*0.8+26000*0.75+(suiqian-38500)*0.7;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ab/>
      </w:r>
      <w:r>
        <w:rPr>
          <w:rFonts w:hint="default"/>
          <w:b/>
          <w:bCs/>
          <w:color w:val="auto"/>
          <w:lang w:val="en-US" w:eastAsia="zh-CN"/>
        </w:rPr>
        <w:t>printf("%ld",suihou);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ab/>
      </w:r>
      <w:r>
        <w:rPr>
          <w:rFonts w:hint="default"/>
          <w:b/>
          <w:bCs/>
          <w:color w:val="auto"/>
          <w:lang w:val="en-US" w:eastAsia="zh-CN"/>
        </w:rPr>
        <w:t>return 0;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}</w:t>
      </w:r>
    </w:p>
    <w:p>
      <w:pPr>
        <w:rPr>
          <w:rFonts w:hint="default"/>
          <w:b/>
          <w:bCs w:val="0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判断结构情况较多较为，注意各种情况，要做到不重不漏；</w:t>
      </w:r>
    </w:p>
    <w:p>
      <w:pPr>
        <w:widowControl w:val="0"/>
        <w:numPr>
          <w:numId w:val="0"/>
        </w:numPr>
        <w:jc w:val="both"/>
        <w:rPr>
          <w:rFonts w:hint="default"/>
          <w:b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switch中如果无break，那么程序无法成功；</w:t>
      </w:r>
    </w:p>
    <w:p>
      <w:pPr>
        <w:widowControl w:val="0"/>
        <w:numPr>
          <w:numId w:val="0"/>
        </w:numPr>
        <w:jc w:val="both"/>
        <w:rPr>
          <w:rFonts w:hint="default"/>
          <w:b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&amp;&amp;代表且，用于比较中将一个不等式拆分为两个，||代表或，同前；</w:t>
      </w:r>
    </w:p>
    <w:p>
      <w:pPr>
        <w:widowControl w:val="0"/>
        <w:numPr>
          <w:numId w:val="0"/>
        </w:numPr>
        <w:jc w:val="both"/>
        <w:rPr>
          <w:rFonts w:hint="default"/>
          <w:b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b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比较大小时可以借助第三个变量；如if（a&gt;b）{t=a;a=b;b=t;}</w:t>
      </w:r>
    </w:p>
    <w:p>
      <w:pP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依次输入年和月，判断该月的天数：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int a,b;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scanf("%d%d",&amp;a,&amp;b);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if(b==1||b==3||b==5||b==7||b==8||b==10||b==12)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printf("31");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else if(b==4||b==6||b==9||b==11)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printf("30");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else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if((a%4)==0&amp;&amp;(a%100)!=0)</w:t>
      </w:r>
      <w:r>
        <w:rPr>
          <w:rFonts w:hint="default" w:ascii="华文新魏" w:hAnsi="华文新魏" w:eastAsia="华文新魏" w:cs="华文新魏"/>
          <w:color w:val="5B9BD5" w:themeColor="accent1"/>
          <w:sz w:val="22"/>
          <w:szCs w:val="22"/>
          <w:lang w:val="en-US" w:eastAsia="zh-CN"/>
          <w14:textFill>
            <w14:solidFill>
              <w14:schemeClr w14:val="accent1"/>
            </w14:solidFill>
          </w14:textFill>
        </w:rPr>
        <w:t xml:space="preserve">//注意闰年的特征 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printf("29");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else if((a%400)==0)     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printf("29");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else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printf("28");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新魏" w:hAnsi="华文新魏" w:eastAsia="华文新魏" w:cs="华文新魏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vertAlign w:val="baseline"/>
          <w:lang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vertAlign w:val="baseline"/>
          <w:lang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color w:val="FFC000" w:themeColor="accent4"/>
          <w:spacing w:val="0"/>
          <w:sz w:val="24"/>
          <w:szCs w:val="24"/>
          <w:highlight w:val="red"/>
          <w:vertAlign w:val="baseline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C000" w:themeColor="accent4"/>
          <w:spacing w:val="0"/>
          <w:sz w:val="24"/>
          <w:szCs w:val="24"/>
          <w:highlight w:val="red"/>
          <w:vertAlign w:val="baseline"/>
          <w:lang w:val="en-US" w:eastAsia="zh-CN"/>
          <w14:textFill>
            <w14:solidFill>
              <w14:schemeClr w14:val="accent4"/>
            </w14:solidFill>
          </w14:textFill>
        </w:rPr>
        <w:t>闰年的特征是能被400整除或能被4整除但不能被100整除；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宋体" w:hAnsi="宋体" w:eastAsia="宋体" w:cs="宋体"/>
          <w:b/>
          <w:bCs w:val="0"/>
          <w:i w:val="0"/>
          <w:caps w:val="0"/>
          <w:color w:val="FFC000" w:themeColor="accent4"/>
          <w:spacing w:val="0"/>
          <w:sz w:val="24"/>
          <w:szCs w:val="24"/>
          <w:highlight w:val="red"/>
          <w:vertAlign w:val="baseline"/>
          <w:lang w:val="en-US" w:eastAsia="zh-CN"/>
          <w14:textFill>
            <w14:solidFill>
              <w14:schemeClr w14:val="accent4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宋体" w:hAnsi="宋体" w:eastAsia="宋体" w:cs="宋体"/>
          <w:b/>
          <w:bCs w:val="0"/>
          <w:i w:val="0"/>
          <w:caps w:val="0"/>
          <w:color w:val="FFC000" w:themeColor="accent4"/>
          <w:spacing w:val="0"/>
          <w:sz w:val="24"/>
          <w:szCs w:val="24"/>
          <w:highlight w:val="red"/>
          <w:vertAlign w:val="baseline"/>
          <w:lang w:val="en-US" w:eastAsia="zh-CN"/>
          <w14:textFill>
            <w14:solidFill>
              <w14:schemeClr w14:val="accent4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C000" w:themeColor="accent4"/>
          <w:spacing w:val="0"/>
          <w:sz w:val="24"/>
          <w:szCs w:val="24"/>
          <w:highlight w:val="red"/>
          <w:vertAlign w:val="baseline"/>
          <w:lang w:val="en-US" w:eastAsia="zh-CN"/>
          <w14:textFill>
            <w14:solidFill>
              <w14:schemeClr w14:val="accent4"/>
            </w14:solidFill>
          </w14:textFill>
        </w:rPr>
        <w:t>（2）此处或的符号运用的很好；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pStyle w:val="5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7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基本格式：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While结构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#include&lt;stdio.h&gt; 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 main()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i=0;</w:t>
      </w:r>
    </w:p>
    <w:p>
      <w:pPr>
        <w:numPr>
          <w:numId w:val="0"/>
        </w:numPr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while(i&lt;4)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//此处不用引号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if(i==2)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numPr>
          <w:numId w:val="0"/>
        </w:numPr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i++;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//i++等价于i=i+1</w:t>
      </w:r>
    </w:p>
    <w:p>
      <w:pPr>
        <w:numPr>
          <w:numId w:val="0"/>
        </w:numPr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continue;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//继续下一轮循环，而break表示结束本轮循环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printf("i=%d\n",i);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//此处输出的是内循环所得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i++;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numPr>
          <w:numId w:val="0"/>
        </w:numPr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printf("i=%d\n",i);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//此处输出的是外循环所得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re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default"/>
          <w:b/>
          <w:bCs/>
          <w:lang w:val="en-US" w:eastAsia="zh-CN"/>
        </w:rPr>
        <w:t>urn 0;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} 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Do结构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#include&lt;stdio.h&gt; 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 main()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i=0;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if(i==2)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i++;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continue;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printf("i=%d\n",i);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i++;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  <w:r>
        <w:rPr>
          <w:rFonts w:hint="eastAsia"/>
          <w:b/>
          <w:bCs/>
          <w:lang w:val="en-US" w:eastAsia="zh-CN"/>
        </w:rPr>
        <w:t>while()</w:t>
      </w:r>
      <w:r>
        <w:rPr>
          <w:rFonts w:hint="eastAsia"/>
          <w:b/>
          <w:bCs/>
          <w:color w:val="FF0000"/>
          <w:lang w:val="en-US" w:eastAsia="zh-CN"/>
        </w:rPr>
        <w:t>;//此处要用分号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printf("i=%d\n",i);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for结构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for(起始条件;运行条件;循环过程)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其实for结构是while结构的精简版本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经典例题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求出100与200之间的所有素数：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</w:p>
    <w:p>
      <w:pPr>
        <w:numPr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#include&lt;stdio.h&gt;</w:t>
      </w:r>
    </w:p>
    <w:p>
      <w:pPr>
        <w:numPr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int main()</w:t>
      </w:r>
    </w:p>
    <w:p>
      <w:pPr>
        <w:numPr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numPr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int a,b,c;</w:t>
      </w:r>
    </w:p>
    <w:p>
      <w:pPr>
        <w:numPr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for(a=101;a&lt;=200;a++)</w:t>
      </w:r>
    </w:p>
    <w:p>
      <w:pPr>
        <w:numPr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numPr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for(b=2;b&lt;a;b++)</w:t>
      </w:r>
    </w:p>
    <w:p>
      <w:pPr>
        <w:numPr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</w:p>
    <w:p>
      <w:pPr>
        <w:numPr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numPr>
          <w:numId w:val="0"/>
        </w:numPr>
        <w:rPr>
          <w:rFonts w:hint="default" w:ascii="华文新魏" w:hAnsi="华文新魏" w:eastAsia="华文新魏" w:cs="华文新魏"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c=a%b;</w:t>
      </w:r>
      <w:r>
        <w:rPr>
          <w:rFonts w:hint="eastAsia" w:ascii="华文新魏" w:hAnsi="华文新魏" w:eastAsia="华文新魏" w:cs="华文新魏"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>//c的初始化，没有这一步无法出结果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if(c==0)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break;}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else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continue;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if(c   !=0)</w:t>
      </w:r>
      <w:r>
        <w:rPr>
          <w:rFonts w:hint="eastAsia" w:ascii="华文新魏" w:hAnsi="华文新魏" w:eastAsia="华文新魏" w:cs="华文新魏"/>
          <w:color w:val="FF0000"/>
          <w:kern w:val="0"/>
          <w:sz w:val="22"/>
          <w:szCs w:val="22"/>
          <w:lang w:val="en-US" w:eastAsia="zh-CN" w:bidi="ar"/>
        </w:rPr>
        <w:t>//内循环之后判断输出，</w:t>
      </w:r>
      <w:r>
        <w:rPr>
          <w:rFonts w:hint="eastAsia" w:ascii="华文新魏" w:hAnsi="华文新魏" w:eastAsia="华文新魏" w:cs="华文新魏"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>否则会有很多重复结果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printf("%d",a);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return 0;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 xml:space="preserve"> } 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8"/>
        </w:numPr>
        <w:rPr>
          <w:rFonts w:hint="default" w:ascii="方正粗黑宋简体" w:hAnsi="方正粗黑宋简体" w:eastAsia="方正粗黑宋简体" w:cs="方正粗黑宋简体"/>
          <w:color w:val="FFC000" w:themeColor="accent4"/>
          <w:kern w:val="0"/>
          <w:sz w:val="22"/>
          <w:szCs w:val="22"/>
          <w:lang w:val="en-US" w:eastAsia="zh-CN" w:bidi="ar"/>
          <w14:textFill>
            <w14:solidFill>
              <w14:schemeClr w14:val="accent4"/>
            </w14:solidFill>
          </w14:textFill>
        </w:rPr>
      </w:pPr>
      <w:r>
        <w:rPr>
          <w:rFonts w:hint="eastAsia" w:ascii="方正粗黑宋简体" w:hAnsi="方正粗黑宋简体" w:eastAsia="方正粗黑宋简体" w:cs="方正粗黑宋简体"/>
          <w:color w:val="FFC000" w:themeColor="accent4"/>
          <w:kern w:val="0"/>
          <w:sz w:val="22"/>
          <w:szCs w:val="22"/>
          <w:lang w:val="en-US" w:eastAsia="zh-CN" w:bidi="ar"/>
          <w14:textFill>
            <w14:solidFill>
              <w14:schemeClr w14:val="accent4"/>
            </w14:solidFill>
          </w14:textFill>
        </w:rPr>
        <w:t>注意循环时的顺序问题时刻记住内部循环及外部循环的关系；</w:t>
      </w:r>
    </w:p>
    <w:p>
      <w:pPr>
        <w:widowControl w:val="0"/>
        <w:numPr>
          <w:numId w:val="0"/>
        </w:numPr>
        <w:jc w:val="both"/>
        <w:rPr>
          <w:rFonts w:hint="default" w:ascii="方正粗黑宋简体" w:hAnsi="方正粗黑宋简体" w:eastAsia="方正粗黑宋简体" w:cs="方正粗黑宋简体"/>
          <w:color w:val="FFC000" w:themeColor="accent4"/>
          <w:kern w:val="0"/>
          <w:sz w:val="22"/>
          <w:szCs w:val="22"/>
          <w:lang w:val="en-US" w:eastAsia="zh-CN" w:bidi="ar"/>
          <w14:textFill>
            <w14:solidFill>
              <w14:schemeClr w14:val="accent4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方正粗黑宋简体" w:hAnsi="方正粗黑宋简体" w:eastAsia="方正粗黑宋简体" w:cs="方正粗黑宋简体"/>
          <w:color w:val="FFC000" w:themeColor="accent4"/>
          <w:kern w:val="0"/>
          <w:sz w:val="22"/>
          <w:szCs w:val="22"/>
          <w:lang w:val="en-US" w:eastAsia="zh-CN" w:bidi="ar"/>
          <w14:textFill>
            <w14:solidFill>
              <w14:schemeClr w14:val="accent4"/>
            </w14:solidFill>
          </w14:textFill>
        </w:rPr>
        <w:t>（2）循环结构中注意</w:t>
      </w:r>
      <w:r>
        <w:rPr>
          <w:rFonts w:hint="eastAsia" w:ascii="方正粗黑宋简体" w:hAnsi="方正粗黑宋简体" w:eastAsia="方正粗黑宋简体" w:cs="方正粗黑宋简体"/>
          <w:color w:val="FF0000"/>
          <w:kern w:val="0"/>
          <w:sz w:val="22"/>
          <w:szCs w:val="22"/>
          <w:lang w:val="en-US" w:eastAsia="zh-CN" w:bidi="ar"/>
        </w:rPr>
        <w:t>那些值需要初始化</w:t>
      </w:r>
      <w:r>
        <w:rPr>
          <w:rFonts w:hint="eastAsia" w:ascii="方正粗黑宋简体" w:hAnsi="方正粗黑宋简体" w:eastAsia="方正粗黑宋简体" w:cs="方正粗黑宋简体"/>
          <w:color w:val="FFC000" w:themeColor="accent4"/>
          <w:kern w:val="0"/>
          <w:sz w:val="22"/>
          <w:szCs w:val="22"/>
          <w:lang w:val="en-US" w:eastAsia="zh-CN" w:bidi="ar"/>
          <w14:textFill>
            <w14:solidFill>
              <w14:schemeClr w14:val="accent4"/>
            </w14:solidFill>
          </w14:textFill>
        </w:rPr>
        <w:t>，否则程序无法输出正确答案；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角谷定理定义如下：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对于一个大于1的整数n，如果n是偶数，则n = n / 2。如果n是奇数，则n = 3 * n +1，反复操作后，n一定为1。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例如输入22的变化过程： 22 -&gt;11 -&gt; 34 -&gt; 17 -&gt; 52 -&gt; 26 -&gt; 13 -&gt; 40 -&gt; 20 -&gt; 10 -&gt; 5 -&gt; 16 -&gt; 8 -&gt; 4 -&gt; 2 -&gt; 1，数据变化次数为15。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输入一个大于1的整数，求经过多少次变化可得到自然数1。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#include&lt;stdio.h&gt;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int main()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long n,sum;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scanf("%d",&amp;n);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sum=0;</w:t>
      </w:r>
    </w:p>
    <w:p>
      <w:pPr>
        <w:numPr>
          <w:numId w:val="0"/>
        </w:numPr>
        <w:rPr>
          <w:rFonts w:hint="default" w:ascii="华文新魏" w:hAnsi="华文新魏" w:eastAsia="华文新魏" w:cs="华文新魏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for(;;)</w:t>
      </w:r>
      <w:r>
        <w:rPr>
          <w:rFonts w:hint="eastAsia" w:ascii="华文新魏" w:hAnsi="华文新魏" w:eastAsia="华文新魏" w:cs="华文新魏"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>//此处循环体中虽然没有条件，但是此循环中最后有break，任然可以终止程序//</w:t>
      </w:r>
      <w:r>
        <w:rPr>
          <w:rFonts w:hint="eastAsia" w:ascii="华文新魏" w:hAnsi="华文新魏" w:eastAsia="华文新魏" w:cs="华文新魏"/>
          <w:color w:val="FF0000"/>
          <w:kern w:val="0"/>
          <w:sz w:val="22"/>
          <w:szCs w:val="22"/>
          <w:lang w:val="en-US" w:eastAsia="zh-CN" w:bidi="ar"/>
        </w:rPr>
        <w:t>也可以写成</w:t>
      </w:r>
      <w:r>
        <w:rPr>
          <w:rFonts w:hint="eastAsia" w:ascii="华文新魏" w:hAnsi="华文新魏" w:eastAsia="华文新魏" w:cs="华文新魏"/>
          <w:color w:val="FF000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FF0000"/>
          <w:kern w:val="0"/>
          <w:sz w:val="22"/>
          <w:szCs w:val="22"/>
          <w:lang w:val="en-US" w:eastAsia="zh-CN" w:bidi="ar"/>
        </w:rPr>
        <w:t>for(sum=0;n!=1;sum++)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if(n%2==0)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n=n/2;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sum++;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continue;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if(n%2!=0</w:t>
      </w:r>
      <w:r>
        <w:rPr>
          <w:rFonts w:hint="eastAsia" w:ascii="华文新魏" w:hAnsi="华文新魏" w:eastAsia="华文新魏" w:cs="华文新魏"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>&amp;&amp;</w:t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n!=1)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n=n*3+1;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sum++;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continue;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 xml:space="preserve">  if(n==1)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printf("%d",sum);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 xml:space="preserve">    break;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return 0;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 xml:space="preserve"> 请写一个程序，给出指定整数范围[a，b]内的所有完数，0 &lt; a &lt; b &lt; 10000。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一个数如果恰好等于除它本身外的所有因子之和，这个数就称为"完数"。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例如6是完数，因为6=1＋2＋3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</w:p>
    <w:p>
      <w:pPr>
        <w:numPr>
          <w:numId w:val="0"/>
        </w:numP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1.循环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#include&lt;stdio.h&gt;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int main ()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long a,b,sum,i,n;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scanf("%d%d",&amp;a,&amp;b);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for(i=a;i&lt;=b;i++)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sum=0;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for(n=1;n&lt;i;n++)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if(i%n==0)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sum=sum+n;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else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if(sum==i)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printf("%d\n",i);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return 0;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递归函数</w:t>
      </w:r>
    </w:p>
    <w:p>
      <w:pPr>
        <w:numPr>
          <w:numId w:val="0"/>
        </w:numPr>
        <w:ind w:leftChars="0"/>
        <w:rPr>
          <w:rFonts w:hint="eastAsia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 xml:space="preserve"> #include&lt;stdio.h&gt;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int compute(int a)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int i,s=1;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if(a==1)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return -1;</w:t>
      </w:r>
      <w:r>
        <w:rPr>
          <w:rFonts w:hint="default" w:ascii="华文新魏" w:hAnsi="华文新魏" w:eastAsia="华文新魏" w:cs="华文新魏"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>//1不是完数</w:t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 xml:space="preserve">//a不为1时计算各因子 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for(i=2;i&lt;a;i++)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if(a%i==0)</w:t>
      </w:r>
      <w:r>
        <w:rPr>
          <w:rFonts w:hint="default" w:ascii="华文新魏" w:hAnsi="华文新魏" w:eastAsia="华文新魏" w:cs="华文新魏"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 xml:space="preserve">//如果i是因子累加之 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s+=i;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if(s==a)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return a;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 xml:space="preserve">//如果程序执行到此处必然不是完数 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return -1;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int main()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int i,n1,n2;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scanf("%d%d",&amp;n1,&amp;n2);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for(i=n1;i&lt;=n2;i++)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{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if(compute(i)!=1) printf("%d\n",i);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return 0;</w:t>
      </w:r>
    </w:p>
    <w:p>
      <w:pPr>
        <w:widowControl w:val="0"/>
        <w:numPr>
          <w:numId w:val="0"/>
        </w:numPr>
        <w:jc w:val="both"/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华文新魏" w:hAnsi="华文新魏" w:eastAsia="华文新魏" w:cs="华文新魏"/>
          <w:color w:val="auto"/>
          <w:kern w:val="0"/>
          <w:sz w:val="22"/>
          <w:szCs w:val="22"/>
          <w:lang w:val="en-US" w:eastAsia="zh-CN" w:bidi="ar"/>
        </w:rPr>
        <w:t>}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基本结构: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int a[10]//10//10个整型数组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 i;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a[0]=10;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a[9]=10;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printf("%d,%d",a[0],a[10]);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for(i=0;i&lt;10;i++) a[i]=i+1;//给数组的第i个元素赋值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for(i=0;i&lt;10;i++) printf("%d\t",a[i]);//输出数组的10个元素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for(i=0;i&lt;10;i++) scanf("%d",&amp;a[i])//输入10个整数，存入数组a中，注意'&amp;'    可以转化为循环结构中的输入多个值 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for(i=0;i&lt;n;i++)scanf("%d",&amp;a);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</w:p>
    <w:p>
      <w:pPr>
        <w:ind w:firstLine="422" w:firstLineChars="200"/>
        <w:rPr>
          <w:rFonts w:hint="eastAsia"/>
          <w:sz w:val="24"/>
          <w:szCs w:val="24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例题</w:t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sz w:val="24"/>
          <w:szCs w:val="24"/>
        </w:rPr>
        <w:t>输入一个整数，求出其各数位数值，并按照从</w:t>
      </w:r>
      <w:r>
        <w:rPr>
          <w:rFonts w:hint="eastAsia"/>
          <w:sz w:val="24"/>
          <w:szCs w:val="24"/>
          <w:lang w:val="en-US" w:eastAsia="zh-CN"/>
        </w:rPr>
        <w:t>低位到高位</w:t>
      </w:r>
      <w:r>
        <w:rPr>
          <w:rFonts w:hint="eastAsia"/>
          <w:sz w:val="24"/>
          <w:szCs w:val="24"/>
        </w:rPr>
        <w:t>的顺序输出，如：输入12345，输出为1 2 3 4 5。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int main()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a,b[100];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i=0,j;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scanf("%d",&amp;a);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if(a==0)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printf("%d",a);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while(a!=0)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b[i]=a%10;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a=a/10;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i++;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for(j=i-1;j&gt;=0;j--)</w:t>
      </w:r>
      <w:r>
        <w:rPr>
          <w:rFonts w:hint="eastAsia"/>
          <w:color w:val="FF0000"/>
          <w:sz w:val="24"/>
          <w:szCs w:val="24"/>
          <w:lang w:val="en-US" w:eastAsia="zh-CN"/>
        </w:rPr>
        <w:t>//逆序主要过程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printf("%d ",b[j]);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  <w:bookmarkStart w:id="1" w:name="_GoBack"/>
      <w:bookmarkEnd w:id="1"/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lephant">
    <w:altName w:val="Segoe Print"/>
    <w:panose1 w:val="02020904090505020303"/>
    <w:charset w:val="00"/>
    <w:family w:val="auto"/>
    <w:pitch w:val="default"/>
    <w:sig w:usb0="00000000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春风十里顾清欢">
    <w:panose1 w:val="00000000000000000000"/>
    <w:charset w:val="86"/>
    <w:family w:val="auto"/>
    <w:pitch w:val="default"/>
    <w:sig w:usb0="00000001" w:usb1="08000000" w:usb2="00000000" w:usb3="00000000" w:csb0="001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C5D94"/>
    <w:multiLevelType w:val="singleLevel"/>
    <w:tmpl w:val="80CC5D9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605A04A"/>
    <w:multiLevelType w:val="singleLevel"/>
    <w:tmpl w:val="F605A04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A896273"/>
    <w:multiLevelType w:val="singleLevel"/>
    <w:tmpl w:val="2A8962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BF46B28"/>
    <w:multiLevelType w:val="singleLevel"/>
    <w:tmpl w:val="4BF46B2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D315873"/>
    <w:multiLevelType w:val="singleLevel"/>
    <w:tmpl w:val="4D31587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4EFD2F55"/>
    <w:multiLevelType w:val="singleLevel"/>
    <w:tmpl w:val="4EFD2F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39746C1"/>
    <w:multiLevelType w:val="singleLevel"/>
    <w:tmpl w:val="739746C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47F44C2"/>
    <w:multiLevelType w:val="singleLevel"/>
    <w:tmpl w:val="747F44C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C3122"/>
    <w:rsid w:val="014F5C30"/>
    <w:rsid w:val="03DC63EB"/>
    <w:rsid w:val="04605017"/>
    <w:rsid w:val="04DB6948"/>
    <w:rsid w:val="052E4FA0"/>
    <w:rsid w:val="057070D8"/>
    <w:rsid w:val="084F15E4"/>
    <w:rsid w:val="0DD17590"/>
    <w:rsid w:val="1134234B"/>
    <w:rsid w:val="12E10AC7"/>
    <w:rsid w:val="149F4E01"/>
    <w:rsid w:val="179C1969"/>
    <w:rsid w:val="18121A9A"/>
    <w:rsid w:val="19737083"/>
    <w:rsid w:val="1DF663F2"/>
    <w:rsid w:val="22785AFE"/>
    <w:rsid w:val="237B2AA6"/>
    <w:rsid w:val="24680E58"/>
    <w:rsid w:val="279728D4"/>
    <w:rsid w:val="290843C0"/>
    <w:rsid w:val="2A7C117D"/>
    <w:rsid w:val="2AE04DB4"/>
    <w:rsid w:val="2E7438EB"/>
    <w:rsid w:val="2FCF6EE8"/>
    <w:rsid w:val="32351AAF"/>
    <w:rsid w:val="32964C9B"/>
    <w:rsid w:val="3352137C"/>
    <w:rsid w:val="362C3122"/>
    <w:rsid w:val="37184D69"/>
    <w:rsid w:val="38094C8D"/>
    <w:rsid w:val="39EE5AC7"/>
    <w:rsid w:val="3ADF113F"/>
    <w:rsid w:val="3EDD4EE0"/>
    <w:rsid w:val="442979B9"/>
    <w:rsid w:val="459B3B54"/>
    <w:rsid w:val="47B26606"/>
    <w:rsid w:val="47E31046"/>
    <w:rsid w:val="48B527DD"/>
    <w:rsid w:val="4F6566A9"/>
    <w:rsid w:val="5402736A"/>
    <w:rsid w:val="551C5719"/>
    <w:rsid w:val="55964201"/>
    <w:rsid w:val="5B174D47"/>
    <w:rsid w:val="5D4A3D38"/>
    <w:rsid w:val="60794946"/>
    <w:rsid w:val="60B4135B"/>
    <w:rsid w:val="66AB3BB0"/>
    <w:rsid w:val="66BF41D8"/>
    <w:rsid w:val="69E0619A"/>
    <w:rsid w:val="6AB159C8"/>
    <w:rsid w:val="6B2858BC"/>
    <w:rsid w:val="6D8A39F1"/>
    <w:rsid w:val="6DD5058E"/>
    <w:rsid w:val="6E395181"/>
    <w:rsid w:val="70634327"/>
    <w:rsid w:val="724A5237"/>
    <w:rsid w:val="738027A1"/>
    <w:rsid w:val="74D211A6"/>
    <w:rsid w:val="78E229AA"/>
    <w:rsid w:val="7D42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0644;&#24819;\AppData\Roaming\kingsoft\office6\templates\download\fa07c2e8-6792-b1e8-590f-9daa75f8d376\&#20859;&#32769;&#20135;&#19994;&#39033;&#30446;&#21487;&#34892;&#24615;&#30740;&#31350;&#25253;&#21578;&#65288;&#23454;&#29992;&#33539;&#26412;&#65289;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0ae3130-be7c-4118-8d91-f4599c7e6e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ae3130-be7c-4118-8d91-f4599c7e6e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f32a58-23ee-4603-9fd4-040c99675b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f32a58-23ee-4603-9fd4-040c99675b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2b86a1-511f-4d03-8ba2-53cc55e14e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2b86a1-511f-4d03-8ba2-53cc55e14e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a427d4-02d1-487e-957f-86354127d7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a427d4-02d1-487e-957f-86354127d7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养老产业项目可行性研究报告（实用范本）.docx</Template>
  <Pages>20</Pages>
  <Words>5844</Words>
  <Characters>5989</Characters>
  <Lines>0</Lines>
  <Paragraphs>0</Paragraphs>
  <TotalTime>10</TotalTime>
  <ScaleCrop>false</ScaleCrop>
  <LinksUpToDate>false</LinksUpToDate>
  <CharactersWithSpaces>5990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2020-10-25T03:45:00Z</dcterms:created>
  <dc:creator>黄想</dc:creator>
  <cp:lastModifiedBy>北风吹去冬来日</cp:lastModifiedBy>
  <dcterms:modified xsi:type="dcterms:W3CDTF">2020-10-31T06:33:01Z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